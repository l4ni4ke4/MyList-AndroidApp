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E441" w14:textId="77777777" w:rsidR="00E826DA" w:rsidRPr="00E11A9F" w:rsidRDefault="009F2F63">
      <w:pPr>
        <w:spacing w:before="120" w:after="120"/>
        <w:rPr>
          <w:sz w:val="36"/>
        </w:rPr>
      </w:pPr>
      <w:r w:rsidRPr="00E11A9F">
        <w:rPr>
          <w:sz w:val="36"/>
        </w:rPr>
        <w:t>TAU INF303 Software Engineering Projekt</w:t>
      </w:r>
    </w:p>
    <w:p w14:paraId="672A6659" w14:textId="77777777" w:rsidR="00E826DA" w:rsidRPr="00E11A9F" w:rsidRDefault="00E826DA">
      <w:pPr>
        <w:spacing w:before="120" w:after="120"/>
        <w:rPr>
          <w:sz w:val="36"/>
        </w:rPr>
      </w:pPr>
    </w:p>
    <w:p w14:paraId="0A37501D" w14:textId="77777777" w:rsidR="00E826DA" w:rsidRPr="00E11A9F" w:rsidRDefault="00E826DA">
      <w:pPr>
        <w:widowControl w:val="0"/>
        <w:spacing w:before="120" w:after="120"/>
        <w:rPr>
          <w:sz w:val="36"/>
        </w:rPr>
      </w:pPr>
    </w:p>
    <w:p w14:paraId="5DAB6C7B" w14:textId="77777777" w:rsidR="00E826DA" w:rsidRPr="00E11A9F" w:rsidRDefault="00E826DA">
      <w:pPr>
        <w:widowControl w:val="0"/>
        <w:spacing w:before="120" w:after="120"/>
        <w:rPr>
          <w:sz w:val="36"/>
        </w:rPr>
      </w:pPr>
    </w:p>
    <w:p w14:paraId="02EB378F" w14:textId="77777777" w:rsidR="00E826DA" w:rsidRPr="00E11A9F" w:rsidRDefault="00E826DA">
      <w:pPr>
        <w:widowControl w:val="0"/>
        <w:spacing w:before="120" w:after="120"/>
        <w:rPr>
          <w:sz w:val="36"/>
        </w:rPr>
      </w:pPr>
    </w:p>
    <w:p w14:paraId="37DE80C6" w14:textId="77777777" w:rsidR="00E826DA" w:rsidRPr="00E11A9F" w:rsidRDefault="007F6D7B">
      <w:pPr>
        <w:widowControl w:val="0"/>
        <w:spacing w:before="120" w:after="120"/>
        <w:rPr>
          <w:sz w:val="36"/>
        </w:rPr>
      </w:pPr>
      <w:r w:rsidRPr="00E11A9F">
        <w:rPr>
          <w:sz w:val="36"/>
        </w:rPr>
        <w:t>Projektdokumentation</w:t>
      </w:r>
    </w:p>
    <w:p w14:paraId="5819E7A4" w14:textId="31712E2C" w:rsidR="00E826DA" w:rsidRPr="00E11A9F" w:rsidRDefault="7E1C4110">
      <w:pPr>
        <w:pStyle w:val="Version0"/>
      </w:pPr>
      <w:r w:rsidRPr="7E1C4110">
        <w:rPr>
          <w:color w:val="auto"/>
        </w:rPr>
        <w:t>2020.v2.2</w:t>
      </w:r>
    </w:p>
    <w:p w14:paraId="6A05A809" w14:textId="77777777" w:rsidR="00E826DA" w:rsidRPr="00E11A9F" w:rsidRDefault="00E826DA">
      <w:pPr>
        <w:widowControl w:val="0"/>
        <w:spacing w:before="120" w:after="120"/>
        <w:rPr>
          <w:sz w:val="36"/>
        </w:rPr>
      </w:pPr>
    </w:p>
    <w:p w14:paraId="3F35A514" w14:textId="4DA6DA66" w:rsidR="00E826DA" w:rsidRPr="00E11A9F" w:rsidRDefault="410F3590" w:rsidP="410F3590">
      <w:pPr>
        <w:pStyle w:val="Projekt"/>
        <w:rPr>
          <w:color w:val="0000FF"/>
        </w:rPr>
      </w:pPr>
      <w:r w:rsidRPr="410F3590">
        <w:t>MyList</w:t>
      </w:r>
    </w:p>
    <w:p w14:paraId="1E05526A" w14:textId="77777777" w:rsidR="00E826DA" w:rsidRPr="00E11A9F" w:rsidRDefault="00924D12">
      <w:pPr>
        <w:widowControl w:val="0"/>
        <w:spacing w:before="120" w:after="120"/>
        <w:rPr>
          <w:sz w:val="28"/>
        </w:rPr>
      </w:pPr>
      <w:r w:rsidRPr="00E11A9F">
        <w:rPr>
          <w:sz w:val="28"/>
        </w:rPr>
        <w:t>Product Owner: DI. Ömer Karacan</w:t>
      </w:r>
    </w:p>
    <w:p w14:paraId="5A39BBE3" w14:textId="3E1A8777" w:rsidR="00E826DA" w:rsidRPr="00E11A9F" w:rsidRDefault="74BCF9C2" w:rsidP="74BCF9C2">
      <w:pPr>
        <w:widowControl w:val="0"/>
        <w:spacing w:before="120" w:after="120"/>
        <w:rPr>
          <w:rFonts w:eastAsia="Arial" w:cs="Arial"/>
          <w:sz w:val="28"/>
          <w:szCs w:val="28"/>
        </w:rPr>
      </w:pPr>
      <w:r w:rsidRPr="74BCF9C2">
        <w:rPr>
          <w:sz w:val="28"/>
          <w:szCs w:val="28"/>
        </w:rPr>
        <w:t>Scrum Master :</w:t>
      </w:r>
      <w:r w:rsidRPr="74BCF9C2">
        <w:rPr>
          <w:rFonts w:eastAsia="Arial" w:cs="Arial"/>
          <w:sz w:val="28"/>
          <w:szCs w:val="28"/>
        </w:rPr>
        <w:t xml:space="preserve"> Mustafa Çoban</w:t>
      </w:r>
    </w:p>
    <w:p w14:paraId="41C8F396" w14:textId="77777777" w:rsidR="00E826DA" w:rsidRPr="00E11A9F" w:rsidRDefault="00E826DA">
      <w:pPr>
        <w:widowControl w:val="0"/>
        <w:spacing w:before="120" w:after="120"/>
        <w:rPr>
          <w:sz w:val="28"/>
          <w:u w:val="single"/>
        </w:rPr>
      </w:pPr>
    </w:p>
    <w:p w14:paraId="72A3D3EC" w14:textId="77777777" w:rsidR="00E826DA" w:rsidRPr="00E11A9F" w:rsidRDefault="00E826DA">
      <w:pPr>
        <w:widowControl w:val="0"/>
        <w:spacing w:before="120" w:after="120"/>
        <w:rPr>
          <w:sz w:val="28"/>
          <w:u w:val="single"/>
        </w:rPr>
      </w:pPr>
    </w:p>
    <w:p w14:paraId="0D0B940D" w14:textId="77777777" w:rsidR="00E826DA" w:rsidRPr="00E11A9F" w:rsidRDefault="00E826DA">
      <w:pPr>
        <w:widowControl w:val="0"/>
        <w:spacing w:before="120" w:after="120"/>
        <w:rPr>
          <w:sz w:val="28"/>
          <w:u w:val="single"/>
        </w:rPr>
      </w:pPr>
    </w:p>
    <w:p w14:paraId="0C5C6D1D" w14:textId="77777777" w:rsidR="00E826DA" w:rsidRPr="00E11A9F" w:rsidRDefault="00786B53">
      <w:pPr>
        <w:widowControl w:val="0"/>
        <w:spacing w:before="120" w:after="120"/>
        <w:rPr>
          <w:b/>
          <w:sz w:val="28"/>
        </w:rPr>
      </w:pPr>
      <w:r w:rsidRPr="00E11A9F">
        <w:rPr>
          <w:sz w:val="28"/>
          <w:u w:val="single"/>
        </w:rPr>
        <w:t>Autoren</w:t>
      </w:r>
      <w:r w:rsidR="00E826DA" w:rsidRPr="00E11A9F">
        <w:rPr>
          <w:sz w:val="28"/>
          <w:u w:val="single"/>
        </w:rPr>
        <w:t>:</w:t>
      </w:r>
    </w:p>
    <w:p w14:paraId="0E27B00A" w14:textId="77777777" w:rsidR="00E826DA" w:rsidRPr="00E11A9F" w:rsidRDefault="00E826DA"/>
    <w:tbl>
      <w:tblPr>
        <w:tblW w:w="0" w:type="auto"/>
        <w:tblLayout w:type="fixed"/>
        <w:tblLook w:val="04A0" w:firstRow="1" w:lastRow="0" w:firstColumn="1" w:lastColumn="0" w:noHBand="0" w:noVBand="1"/>
      </w:tblPr>
      <w:tblGrid>
        <w:gridCol w:w="2660"/>
        <w:gridCol w:w="4394"/>
        <w:gridCol w:w="425"/>
      </w:tblGrid>
      <w:tr w:rsidR="00E11A9F" w:rsidRPr="00E11A9F" w14:paraId="7F513B63" w14:textId="77777777" w:rsidTr="37323E81">
        <w:tc>
          <w:tcPr>
            <w:tcW w:w="2660" w:type="dxa"/>
          </w:tcPr>
          <w:p w14:paraId="5FF70783" w14:textId="77777777" w:rsidR="00E11A9F" w:rsidRPr="00E11A9F" w:rsidRDefault="00E11A9F">
            <w:r w:rsidRPr="00E11A9F">
              <w:rPr>
                <w:b/>
              </w:rPr>
              <w:t>Name (</w:t>
            </w:r>
            <w:r w:rsidRPr="00E11A9F">
              <w:rPr>
                <w:b/>
                <w:noProof/>
              </w:rPr>
              <w:t>alphab</w:t>
            </w:r>
            <w:r w:rsidRPr="00E11A9F">
              <w:rPr>
                <w:b/>
              </w:rPr>
              <w:t>.)</w:t>
            </w:r>
          </w:p>
        </w:tc>
        <w:tc>
          <w:tcPr>
            <w:tcW w:w="4394" w:type="dxa"/>
          </w:tcPr>
          <w:p w14:paraId="03CA40FF" w14:textId="77777777" w:rsidR="00E11A9F" w:rsidRPr="00E11A9F" w:rsidRDefault="00E11A9F">
            <w:r w:rsidRPr="00E11A9F">
              <w:rPr>
                <w:b/>
              </w:rPr>
              <w:t>Email</w:t>
            </w:r>
          </w:p>
        </w:tc>
        <w:tc>
          <w:tcPr>
            <w:tcW w:w="425" w:type="dxa"/>
          </w:tcPr>
          <w:p w14:paraId="60061E4C" w14:textId="77777777" w:rsidR="00E11A9F" w:rsidRPr="00E11A9F" w:rsidRDefault="00E11A9F"/>
        </w:tc>
      </w:tr>
      <w:tr w:rsidR="00E11A9F" w:rsidRPr="00E11A9F" w14:paraId="205E09CB" w14:textId="77777777" w:rsidTr="37323E81">
        <w:tc>
          <w:tcPr>
            <w:tcW w:w="2660" w:type="dxa"/>
          </w:tcPr>
          <w:p w14:paraId="32BC7F42" w14:textId="482D216A" w:rsidR="00E11A9F" w:rsidRPr="00E11A9F" w:rsidRDefault="410F3590" w:rsidP="410F3590">
            <w:r w:rsidRPr="410F3590">
              <w:t>Anıl Can Dikmedaş</w:t>
            </w:r>
          </w:p>
        </w:tc>
        <w:tc>
          <w:tcPr>
            <w:tcW w:w="4394" w:type="dxa"/>
          </w:tcPr>
          <w:p w14:paraId="0E083F15" w14:textId="26FF9BAD" w:rsidR="00E11A9F" w:rsidRPr="00E11A9F" w:rsidRDefault="001E0414" w:rsidP="410F3590">
            <w:pPr>
              <w:rPr>
                <w:color w:val="0000FF"/>
              </w:rPr>
            </w:pPr>
            <w:hyperlink r:id="rId8">
              <w:r w:rsidR="410F3590" w:rsidRPr="410F3590">
                <w:rPr>
                  <w:rStyle w:val="Kpr"/>
                  <w:color w:val="auto"/>
                </w:rPr>
                <w:t>e170503024@stud.tau.edu.tr</w:t>
              </w:r>
            </w:hyperlink>
            <w:r w:rsidR="410F3590" w:rsidRPr="410F3590">
              <w:t xml:space="preserve">   </w:t>
            </w:r>
          </w:p>
        </w:tc>
        <w:tc>
          <w:tcPr>
            <w:tcW w:w="425" w:type="dxa"/>
          </w:tcPr>
          <w:p w14:paraId="44EAFD9C" w14:textId="77777777" w:rsidR="00E11A9F" w:rsidRPr="00E11A9F" w:rsidRDefault="00E11A9F">
            <w:pPr>
              <w:rPr>
                <w:color w:val="0000FF"/>
                <w:szCs w:val="22"/>
              </w:rPr>
            </w:pPr>
          </w:p>
        </w:tc>
      </w:tr>
      <w:tr w:rsidR="00E11A9F" w:rsidRPr="00E11A9F" w14:paraId="3E8EC444" w14:textId="77777777" w:rsidTr="37323E81">
        <w:tc>
          <w:tcPr>
            <w:tcW w:w="2660" w:type="dxa"/>
          </w:tcPr>
          <w:p w14:paraId="5C01785C" w14:textId="41BB96D0" w:rsidR="00E11A9F" w:rsidRPr="00E11A9F" w:rsidRDefault="410F3590" w:rsidP="410F3590">
            <w:r w:rsidRPr="410F3590">
              <w:t>Berat Soyakça</w:t>
            </w:r>
          </w:p>
        </w:tc>
        <w:tc>
          <w:tcPr>
            <w:tcW w:w="4394" w:type="dxa"/>
          </w:tcPr>
          <w:p w14:paraId="74E7B7C7" w14:textId="25B28714" w:rsidR="00E11A9F" w:rsidRPr="00E11A9F" w:rsidRDefault="410F3590" w:rsidP="410F3590">
            <w:pPr>
              <w:rPr>
                <w:color w:val="0000FF"/>
              </w:rPr>
            </w:pPr>
            <w:r w:rsidRPr="410F3590">
              <w:t>e170503037@stud.tau.edu.tr</w:t>
            </w:r>
          </w:p>
        </w:tc>
        <w:tc>
          <w:tcPr>
            <w:tcW w:w="425" w:type="dxa"/>
          </w:tcPr>
          <w:p w14:paraId="4B94D5A5" w14:textId="77777777" w:rsidR="00E11A9F" w:rsidRPr="00E11A9F" w:rsidRDefault="00E11A9F">
            <w:pPr>
              <w:rPr>
                <w:color w:val="0000FF"/>
                <w:szCs w:val="22"/>
              </w:rPr>
            </w:pPr>
          </w:p>
        </w:tc>
      </w:tr>
      <w:tr w:rsidR="00E11A9F" w:rsidRPr="00E11A9F" w14:paraId="792F97F6" w14:textId="77777777" w:rsidTr="37323E81">
        <w:tc>
          <w:tcPr>
            <w:tcW w:w="2660" w:type="dxa"/>
          </w:tcPr>
          <w:p w14:paraId="1794E711" w14:textId="36B18263" w:rsidR="00E11A9F" w:rsidRPr="00E11A9F" w:rsidRDefault="410F3590" w:rsidP="410F3590">
            <w:r w:rsidRPr="410F3590">
              <w:t>Ege Uzma “TS”</w:t>
            </w:r>
          </w:p>
        </w:tc>
        <w:tc>
          <w:tcPr>
            <w:tcW w:w="4394" w:type="dxa"/>
          </w:tcPr>
          <w:p w14:paraId="043A49CF" w14:textId="4FA33770" w:rsidR="00E11A9F" w:rsidRPr="00E11A9F" w:rsidRDefault="410F3590" w:rsidP="410F3590">
            <w:pPr>
              <w:rPr>
                <w:color w:val="0000FF"/>
              </w:rPr>
            </w:pPr>
            <w:r w:rsidRPr="410F3590">
              <w:t>e170503013@stud.tau.edu.tr</w:t>
            </w:r>
          </w:p>
        </w:tc>
        <w:tc>
          <w:tcPr>
            <w:tcW w:w="425" w:type="dxa"/>
          </w:tcPr>
          <w:p w14:paraId="3DEEC669" w14:textId="77777777" w:rsidR="00E11A9F" w:rsidRPr="00E11A9F" w:rsidRDefault="00E11A9F" w:rsidP="00E11A9F"/>
        </w:tc>
      </w:tr>
      <w:tr w:rsidR="00E11A9F" w:rsidRPr="00E11A9F" w14:paraId="59CC769B" w14:textId="77777777" w:rsidTr="37323E81">
        <w:tc>
          <w:tcPr>
            <w:tcW w:w="2660" w:type="dxa"/>
          </w:tcPr>
          <w:p w14:paraId="652DE28F" w14:textId="28491F4D" w:rsidR="00E11A9F" w:rsidRPr="00E11A9F" w:rsidRDefault="410F3590" w:rsidP="410F3590">
            <w:r w:rsidRPr="410F3590">
              <w:t>Oğulcan Şahin</w:t>
            </w:r>
          </w:p>
        </w:tc>
        <w:tc>
          <w:tcPr>
            <w:tcW w:w="4394" w:type="dxa"/>
          </w:tcPr>
          <w:p w14:paraId="077D8C22" w14:textId="2C80104C" w:rsidR="00E11A9F" w:rsidRPr="00E11A9F" w:rsidRDefault="410F3590" w:rsidP="410F3590">
            <w:pPr>
              <w:rPr>
                <w:color w:val="0000FF"/>
              </w:rPr>
            </w:pPr>
            <w:r w:rsidRPr="410F3590">
              <w:t>e170503007@stud.tau.edu.tr</w:t>
            </w:r>
          </w:p>
        </w:tc>
        <w:tc>
          <w:tcPr>
            <w:tcW w:w="425" w:type="dxa"/>
          </w:tcPr>
          <w:p w14:paraId="3656B9AB" w14:textId="77777777" w:rsidR="00E11A9F" w:rsidRPr="00E11A9F" w:rsidRDefault="00E11A9F" w:rsidP="00E11A9F"/>
        </w:tc>
      </w:tr>
      <w:tr w:rsidR="00E11A9F" w:rsidRPr="00E11A9F" w14:paraId="4D53EAA9" w14:textId="77777777" w:rsidTr="37323E81">
        <w:tc>
          <w:tcPr>
            <w:tcW w:w="2660" w:type="dxa"/>
          </w:tcPr>
          <w:p w14:paraId="56A06D95" w14:textId="5D626939" w:rsidR="00E11A9F" w:rsidRPr="00E11A9F" w:rsidRDefault="37323E81" w:rsidP="410F3590">
            <w:pPr>
              <w:rPr>
                <w:color w:val="0000FF"/>
              </w:rPr>
            </w:pPr>
            <w:r w:rsidRPr="37323E81">
              <w:t>Alperen Asan</w:t>
            </w:r>
          </w:p>
        </w:tc>
        <w:tc>
          <w:tcPr>
            <w:tcW w:w="4394" w:type="dxa"/>
          </w:tcPr>
          <w:p w14:paraId="26576533" w14:textId="2BA1C787" w:rsidR="00E11A9F" w:rsidRPr="00E11A9F" w:rsidRDefault="37323E81" w:rsidP="37323E81">
            <w:r w:rsidRPr="37323E81">
              <w:t>e160503102@stud.tau.edu.tr</w:t>
            </w:r>
          </w:p>
        </w:tc>
        <w:tc>
          <w:tcPr>
            <w:tcW w:w="425" w:type="dxa"/>
          </w:tcPr>
          <w:p w14:paraId="45FB0818" w14:textId="77777777" w:rsidR="00E11A9F" w:rsidRPr="00E11A9F" w:rsidRDefault="00E11A9F" w:rsidP="00E11A9F"/>
        </w:tc>
      </w:tr>
      <w:tr w:rsidR="00E11A9F" w:rsidRPr="00E11A9F" w14:paraId="049F31CB" w14:textId="77777777" w:rsidTr="37323E81">
        <w:tc>
          <w:tcPr>
            <w:tcW w:w="2660" w:type="dxa"/>
          </w:tcPr>
          <w:p w14:paraId="53128261" w14:textId="77777777" w:rsidR="00E11A9F" w:rsidRPr="00E11A9F" w:rsidRDefault="00E11A9F" w:rsidP="00E11A9F"/>
        </w:tc>
        <w:tc>
          <w:tcPr>
            <w:tcW w:w="4394" w:type="dxa"/>
          </w:tcPr>
          <w:p w14:paraId="62486C05" w14:textId="77777777" w:rsidR="00E11A9F" w:rsidRPr="00E11A9F" w:rsidRDefault="00E11A9F" w:rsidP="00E11A9F"/>
        </w:tc>
        <w:tc>
          <w:tcPr>
            <w:tcW w:w="425" w:type="dxa"/>
          </w:tcPr>
          <w:p w14:paraId="4101652C" w14:textId="77777777" w:rsidR="00E11A9F" w:rsidRPr="00E11A9F" w:rsidRDefault="00E11A9F" w:rsidP="00E11A9F"/>
        </w:tc>
      </w:tr>
      <w:tr w:rsidR="00E11A9F" w:rsidRPr="00E11A9F" w14:paraId="4B99056E" w14:textId="77777777" w:rsidTr="37323E81">
        <w:tc>
          <w:tcPr>
            <w:tcW w:w="2660" w:type="dxa"/>
          </w:tcPr>
          <w:p w14:paraId="1299C43A" w14:textId="77777777" w:rsidR="00E11A9F" w:rsidRPr="00E11A9F" w:rsidRDefault="00E11A9F" w:rsidP="00E11A9F"/>
        </w:tc>
        <w:tc>
          <w:tcPr>
            <w:tcW w:w="4394" w:type="dxa"/>
          </w:tcPr>
          <w:p w14:paraId="4DDBEF00" w14:textId="77777777" w:rsidR="00E11A9F" w:rsidRPr="00E11A9F" w:rsidRDefault="00E11A9F" w:rsidP="00E11A9F"/>
        </w:tc>
        <w:tc>
          <w:tcPr>
            <w:tcW w:w="425" w:type="dxa"/>
          </w:tcPr>
          <w:p w14:paraId="3461D779" w14:textId="77777777" w:rsidR="00E11A9F" w:rsidRPr="00E11A9F" w:rsidRDefault="00E11A9F" w:rsidP="00E11A9F"/>
        </w:tc>
      </w:tr>
      <w:tr w:rsidR="00E11A9F" w:rsidRPr="00E11A9F" w14:paraId="3CF2D8B6" w14:textId="77777777" w:rsidTr="37323E81">
        <w:tc>
          <w:tcPr>
            <w:tcW w:w="2660" w:type="dxa"/>
          </w:tcPr>
          <w:p w14:paraId="0FB78278" w14:textId="77777777" w:rsidR="00E11A9F" w:rsidRPr="00E11A9F" w:rsidRDefault="00E11A9F" w:rsidP="00E11A9F"/>
        </w:tc>
        <w:tc>
          <w:tcPr>
            <w:tcW w:w="4394" w:type="dxa"/>
          </w:tcPr>
          <w:p w14:paraId="1FC39945" w14:textId="77777777" w:rsidR="00E11A9F" w:rsidRPr="00E11A9F" w:rsidRDefault="00E11A9F" w:rsidP="00E11A9F"/>
        </w:tc>
        <w:tc>
          <w:tcPr>
            <w:tcW w:w="425" w:type="dxa"/>
          </w:tcPr>
          <w:p w14:paraId="0562CB0E" w14:textId="77777777" w:rsidR="00E11A9F" w:rsidRPr="00E11A9F" w:rsidRDefault="00E11A9F" w:rsidP="00E11A9F"/>
        </w:tc>
      </w:tr>
      <w:tr w:rsidR="00E11A9F" w:rsidRPr="00E11A9F" w14:paraId="34CE0A41" w14:textId="77777777" w:rsidTr="37323E81">
        <w:tc>
          <w:tcPr>
            <w:tcW w:w="2660" w:type="dxa"/>
          </w:tcPr>
          <w:p w14:paraId="62EBF3C5" w14:textId="77777777" w:rsidR="00E11A9F" w:rsidRPr="00E11A9F" w:rsidRDefault="00E11A9F" w:rsidP="00E11A9F"/>
        </w:tc>
        <w:tc>
          <w:tcPr>
            <w:tcW w:w="4394" w:type="dxa"/>
          </w:tcPr>
          <w:p w14:paraId="6D98A12B" w14:textId="77777777" w:rsidR="00E11A9F" w:rsidRPr="00E11A9F" w:rsidRDefault="00E11A9F" w:rsidP="00E11A9F"/>
        </w:tc>
        <w:tc>
          <w:tcPr>
            <w:tcW w:w="425" w:type="dxa"/>
          </w:tcPr>
          <w:p w14:paraId="2946DB82" w14:textId="77777777" w:rsidR="00E11A9F" w:rsidRPr="00E11A9F" w:rsidRDefault="00E11A9F" w:rsidP="00E11A9F"/>
        </w:tc>
      </w:tr>
    </w:tbl>
    <w:p w14:paraId="5997CC1D" w14:textId="77777777" w:rsidR="00E826DA" w:rsidRPr="00E11A9F" w:rsidRDefault="00E826DA"/>
    <w:p w14:paraId="110FFD37" w14:textId="77777777" w:rsidR="00E826DA" w:rsidRPr="00E11A9F" w:rsidRDefault="00E826DA"/>
    <w:p w14:paraId="6B699379" w14:textId="77777777" w:rsidR="00E11A9F" w:rsidRPr="00E11A9F" w:rsidRDefault="00E11A9F"/>
    <w:p w14:paraId="3FE9F23F" w14:textId="77777777" w:rsidR="00E11A9F" w:rsidRPr="00E11A9F" w:rsidRDefault="00E11A9F"/>
    <w:p w14:paraId="1F72F646" w14:textId="77777777" w:rsidR="00E11A9F" w:rsidRPr="00E11A9F" w:rsidRDefault="00E11A9F"/>
    <w:p w14:paraId="08CE6F91" w14:textId="77777777" w:rsidR="00E11A9F" w:rsidRPr="00E11A9F" w:rsidRDefault="00E11A9F"/>
    <w:p w14:paraId="61CDCEAD" w14:textId="77777777" w:rsidR="00E11A9F" w:rsidRPr="00E11A9F" w:rsidRDefault="00E11A9F"/>
    <w:p w14:paraId="6BB9E253" w14:textId="77777777" w:rsidR="00E11A9F" w:rsidRPr="00E11A9F" w:rsidRDefault="00E11A9F"/>
    <w:p w14:paraId="23DE523C" w14:textId="77777777" w:rsidR="00E11A9F" w:rsidRPr="00E11A9F" w:rsidRDefault="00E11A9F"/>
    <w:p w14:paraId="52E56223" w14:textId="77777777" w:rsidR="00E11A9F" w:rsidRPr="00E11A9F" w:rsidRDefault="00E11A9F"/>
    <w:p w14:paraId="07547A01" w14:textId="77777777" w:rsidR="00E11A9F" w:rsidRPr="00E11A9F" w:rsidRDefault="00E11A9F"/>
    <w:p w14:paraId="5043CB0F" w14:textId="77777777" w:rsidR="00E826DA" w:rsidRPr="00E11A9F" w:rsidRDefault="00E826DA"/>
    <w:p w14:paraId="07459315" w14:textId="77777777" w:rsidR="00E11A9F" w:rsidRPr="00E11A9F" w:rsidRDefault="00E11A9F"/>
    <w:p w14:paraId="684736EB" w14:textId="77777777" w:rsidR="00E826DA" w:rsidRPr="00E11A9F" w:rsidRDefault="00E826DA">
      <w:pPr>
        <w:pStyle w:val="AltBilgi"/>
        <w:pBdr>
          <w:top w:val="none" w:sz="0" w:space="0" w:color="auto"/>
        </w:pBdr>
        <w:rPr>
          <w:color w:val="A6A6A6"/>
          <w:sz w:val="14"/>
          <w:szCs w:val="14"/>
        </w:rPr>
      </w:pPr>
      <w:r w:rsidRPr="00E11A9F">
        <w:rPr>
          <w:color w:val="A6A6A6"/>
          <w:sz w:val="14"/>
          <w:szCs w:val="14"/>
        </w:rPr>
        <w:t xml:space="preserve">Template: </w:t>
      </w:r>
      <w:r w:rsidR="00E11A9F" w:rsidRPr="00E11A9F">
        <w:rPr>
          <w:color w:val="A6A6A6"/>
          <w:sz w:val="14"/>
          <w:szCs w:val="14"/>
        </w:rPr>
        <w:t>Projektdokumentation.doc /</w:t>
      </w:r>
      <w:r w:rsidRPr="00E11A9F">
        <w:rPr>
          <w:color w:val="A6A6A6"/>
          <w:sz w:val="14"/>
          <w:szCs w:val="14"/>
        </w:rPr>
        <w:t xml:space="preserve"> Version vom </w:t>
      </w:r>
      <w:r w:rsidR="007F6D7B" w:rsidRPr="00E11A9F">
        <w:rPr>
          <w:color w:val="A6A6A6"/>
          <w:sz w:val="14"/>
          <w:szCs w:val="14"/>
        </w:rPr>
        <w:t>29</w:t>
      </w:r>
      <w:r w:rsidRPr="00E11A9F">
        <w:rPr>
          <w:color w:val="A6A6A6"/>
          <w:sz w:val="14"/>
          <w:szCs w:val="14"/>
        </w:rPr>
        <w:t>.</w:t>
      </w:r>
      <w:r w:rsidR="007F6D7B" w:rsidRPr="00E11A9F">
        <w:rPr>
          <w:color w:val="A6A6A6"/>
          <w:sz w:val="14"/>
          <w:szCs w:val="14"/>
        </w:rPr>
        <w:t>09</w:t>
      </w:r>
      <w:r w:rsidRPr="00E11A9F">
        <w:rPr>
          <w:color w:val="A6A6A6"/>
          <w:sz w:val="14"/>
          <w:szCs w:val="14"/>
        </w:rPr>
        <w:t>.20</w:t>
      </w:r>
      <w:r w:rsidR="007F6D7B" w:rsidRPr="00E11A9F">
        <w:rPr>
          <w:color w:val="A6A6A6"/>
          <w:sz w:val="14"/>
          <w:szCs w:val="14"/>
        </w:rPr>
        <w:t>20</w:t>
      </w:r>
    </w:p>
    <w:p w14:paraId="6537F28F" w14:textId="77777777" w:rsidR="00E826DA" w:rsidRPr="00E11A9F" w:rsidRDefault="00E826DA">
      <w:pPr>
        <w:sectPr w:rsidR="00E826DA" w:rsidRPr="00E11A9F">
          <w:footerReference w:type="even" r:id="rId9"/>
          <w:type w:val="continuous"/>
          <w:pgSz w:w="11907" w:h="16840" w:code="9"/>
          <w:pgMar w:top="1418" w:right="1134" w:bottom="1134" w:left="1134" w:header="720" w:footer="720" w:gutter="0"/>
          <w:cols w:space="720"/>
          <w:formProt w:val="0"/>
        </w:sectPr>
      </w:pPr>
    </w:p>
    <w:p w14:paraId="522D9CCF" w14:textId="77777777" w:rsidR="00E826DA" w:rsidRPr="00E11A9F" w:rsidRDefault="00E826DA">
      <w:pPr>
        <w:pStyle w:val="berschrift"/>
      </w:pPr>
      <w:r w:rsidRPr="00E11A9F">
        <w:lastRenderedPageBreak/>
        <w:t>Dokumentenverwaltung</w:t>
      </w:r>
    </w:p>
    <w:p w14:paraId="6DFB9E20" w14:textId="77777777" w:rsidR="00E826DA" w:rsidRPr="00E11A9F" w:rsidRDefault="00E826DA">
      <w:pPr>
        <w:spacing w:before="60" w:after="60"/>
        <w:jc w:val="both"/>
        <w:rPr>
          <w:b/>
          <w:sz w:val="28"/>
        </w:rPr>
      </w:pPr>
    </w:p>
    <w:p w14:paraId="282D0A2B" w14:textId="77777777" w:rsidR="00E826DA" w:rsidRPr="00E11A9F" w:rsidRDefault="00E826DA">
      <w:pPr>
        <w:spacing w:before="60" w:after="60"/>
        <w:jc w:val="both"/>
        <w:rPr>
          <w:b/>
        </w:rPr>
      </w:pPr>
      <w:r w:rsidRPr="00E11A9F">
        <w:rPr>
          <w:b/>
        </w:rPr>
        <w:t>Dokument-Historie</w:t>
      </w:r>
    </w:p>
    <w:p w14:paraId="70DF9E56" w14:textId="77777777" w:rsidR="00E826DA" w:rsidRPr="00E11A9F" w:rsidRDefault="00E826DA">
      <w:pPr>
        <w:spacing w:before="60" w:after="60"/>
      </w:pPr>
    </w:p>
    <w:tbl>
      <w:tblPr>
        <w:tblW w:w="91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40"/>
        <w:gridCol w:w="845"/>
        <w:gridCol w:w="1417"/>
        <w:gridCol w:w="1701"/>
        <w:gridCol w:w="4039"/>
      </w:tblGrid>
      <w:tr w:rsidR="00E826DA" w:rsidRPr="00E11A9F" w14:paraId="5131AA33" w14:textId="77777777" w:rsidTr="50652801">
        <w:tc>
          <w:tcPr>
            <w:tcW w:w="1140" w:type="dxa"/>
            <w:tcBorders>
              <w:top w:val="single" w:sz="12" w:space="0" w:color="auto"/>
            </w:tcBorders>
          </w:tcPr>
          <w:p w14:paraId="6B814A1E" w14:textId="77777777" w:rsidR="00E826DA" w:rsidRPr="00E11A9F" w:rsidRDefault="00E826DA">
            <w:pPr>
              <w:spacing w:before="60" w:after="60"/>
              <w:rPr>
                <w:b/>
                <w:sz w:val="18"/>
              </w:rPr>
            </w:pPr>
            <w:r w:rsidRPr="00E11A9F">
              <w:rPr>
                <w:b/>
                <w:sz w:val="18"/>
              </w:rPr>
              <w:t>Version</w:t>
            </w:r>
          </w:p>
        </w:tc>
        <w:tc>
          <w:tcPr>
            <w:tcW w:w="845" w:type="dxa"/>
            <w:tcBorders>
              <w:top w:val="single" w:sz="12" w:space="0" w:color="auto"/>
            </w:tcBorders>
          </w:tcPr>
          <w:p w14:paraId="1DDF9A41" w14:textId="77777777" w:rsidR="00E826DA" w:rsidRPr="00E11A9F" w:rsidRDefault="00E826DA">
            <w:pPr>
              <w:spacing w:before="60" w:after="60"/>
              <w:rPr>
                <w:b/>
                <w:sz w:val="18"/>
              </w:rPr>
            </w:pPr>
            <w:r w:rsidRPr="00E11A9F">
              <w:rPr>
                <w:b/>
                <w:sz w:val="18"/>
              </w:rPr>
              <w:t>Status *)</w:t>
            </w:r>
          </w:p>
        </w:tc>
        <w:tc>
          <w:tcPr>
            <w:tcW w:w="1417" w:type="dxa"/>
            <w:tcBorders>
              <w:top w:val="single" w:sz="12" w:space="0" w:color="auto"/>
            </w:tcBorders>
          </w:tcPr>
          <w:p w14:paraId="746F1487" w14:textId="77777777" w:rsidR="00E826DA" w:rsidRPr="00E11A9F" w:rsidRDefault="00E826DA">
            <w:pPr>
              <w:spacing w:before="60" w:after="60"/>
              <w:rPr>
                <w:b/>
                <w:sz w:val="18"/>
              </w:rPr>
            </w:pPr>
            <w:r w:rsidRPr="00E11A9F">
              <w:rPr>
                <w:b/>
                <w:sz w:val="18"/>
              </w:rPr>
              <w:t>Datum</w:t>
            </w:r>
          </w:p>
        </w:tc>
        <w:tc>
          <w:tcPr>
            <w:tcW w:w="1701" w:type="dxa"/>
            <w:tcBorders>
              <w:top w:val="single" w:sz="12" w:space="0" w:color="auto"/>
            </w:tcBorders>
          </w:tcPr>
          <w:p w14:paraId="70645899" w14:textId="77777777" w:rsidR="00E826DA" w:rsidRPr="00E11A9F" w:rsidRDefault="00E826DA">
            <w:pPr>
              <w:spacing w:before="60" w:after="60"/>
              <w:rPr>
                <w:b/>
                <w:sz w:val="18"/>
              </w:rPr>
            </w:pPr>
            <w:r w:rsidRPr="00E11A9F">
              <w:rPr>
                <w:b/>
                <w:sz w:val="18"/>
              </w:rPr>
              <w:t>Verantwortlicher</w:t>
            </w:r>
          </w:p>
        </w:tc>
        <w:tc>
          <w:tcPr>
            <w:tcW w:w="4039" w:type="dxa"/>
            <w:tcBorders>
              <w:top w:val="single" w:sz="12" w:space="0" w:color="auto"/>
            </w:tcBorders>
          </w:tcPr>
          <w:p w14:paraId="31EC75FE" w14:textId="77777777" w:rsidR="00E826DA" w:rsidRPr="00E11A9F" w:rsidRDefault="00E826DA">
            <w:pPr>
              <w:spacing w:before="60" w:after="60"/>
              <w:rPr>
                <w:b/>
                <w:sz w:val="18"/>
              </w:rPr>
            </w:pPr>
            <w:r w:rsidRPr="00E11A9F">
              <w:rPr>
                <w:b/>
                <w:sz w:val="18"/>
              </w:rPr>
              <w:t>Änderungsgrund</w:t>
            </w:r>
          </w:p>
        </w:tc>
      </w:tr>
      <w:tr w:rsidR="00E826DA" w:rsidRPr="00E11A9F" w14:paraId="44E871BC" w14:textId="77777777" w:rsidTr="50652801">
        <w:tc>
          <w:tcPr>
            <w:tcW w:w="1140" w:type="dxa"/>
          </w:tcPr>
          <w:p w14:paraId="144A5D23" w14:textId="70DF6C4A" w:rsidR="00E826DA" w:rsidRPr="00E11A9F" w:rsidRDefault="410F3590">
            <w:pPr>
              <w:spacing w:before="60" w:after="60"/>
            </w:pPr>
            <w:r>
              <w:t>2020.v1</w:t>
            </w:r>
          </w:p>
        </w:tc>
        <w:tc>
          <w:tcPr>
            <w:tcW w:w="845" w:type="dxa"/>
          </w:tcPr>
          <w:p w14:paraId="738610EB" w14:textId="7BFD83D8" w:rsidR="00E826DA" w:rsidRPr="00E11A9F" w:rsidRDefault="410F3590">
            <w:pPr>
              <w:spacing w:before="60" w:after="60"/>
            </w:pPr>
            <w:r>
              <w:t>gültig</w:t>
            </w:r>
          </w:p>
        </w:tc>
        <w:tc>
          <w:tcPr>
            <w:tcW w:w="1417" w:type="dxa"/>
          </w:tcPr>
          <w:p w14:paraId="637805D2" w14:textId="2AD0F9DC" w:rsidR="00E826DA" w:rsidRPr="00E11A9F" w:rsidRDefault="410F3590">
            <w:pPr>
              <w:spacing w:before="60" w:after="60"/>
            </w:pPr>
            <w:r>
              <w:t>12.10.2020</w:t>
            </w:r>
          </w:p>
        </w:tc>
        <w:tc>
          <w:tcPr>
            <w:tcW w:w="1701" w:type="dxa"/>
          </w:tcPr>
          <w:p w14:paraId="463F29E8" w14:textId="21A6E0BB" w:rsidR="00E826DA" w:rsidRPr="00E11A9F" w:rsidRDefault="410F3590">
            <w:pPr>
              <w:spacing w:before="60" w:after="60"/>
            </w:pPr>
            <w:r>
              <w:t>Ege Uzma</w:t>
            </w:r>
          </w:p>
        </w:tc>
        <w:tc>
          <w:tcPr>
            <w:tcW w:w="4039" w:type="dxa"/>
          </w:tcPr>
          <w:p w14:paraId="3B7B4B86" w14:textId="10493F2C" w:rsidR="00E826DA" w:rsidRPr="00E11A9F" w:rsidRDefault="410F3590" w:rsidP="410F3590">
            <w:pPr>
              <w:spacing w:before="60" w:after="60"/>
            </w:pPr>
            <w:r w:rsidRPr="410F3590">
              <w:rPr>
                <w:rFonts w:eastAsia="Arial" w:cs="Arial"/>
                <w:szCs w:val="22"/>
              </w:rPr>
              <w:t>die Felder der Titelseite entsprechend der Vorgabe und Motivation ausgefüllt</w:t>
            </w:r>
            <w:r w:rsidRPr="410F3590">
              <w:rPr>
                <w:rFonts w:eastAsia="Arial" w:cs="Arial"/>
                <w:sz w:val="19"/>
                <w:szCs w:val="19"/>
              </w:rPr>
              <w:t>.</w:t>
            </w:r>
          </w:p>
        </w:tc>
      </w:tr>
      <w:tr w:rsidR="00E826DA" w:rsidRPr="00E11A9F" w14:paraId="3A0FF5F2" w14:textId="77777777" w:rsidTr="50652801">
        <w:tc>
          <w:tcPr>
            <w:tcW w:w="1140" w:type="dxa"/>
          </w:tcPr>
          <w:p w14:paraId="5630AD66" w14:textId="5E1F6FBA" w:rsidR="00E826DA" w:rsidRPr="00E11A9F" w:rsidRDefault="329944B5">
            <w:pPr>
              <w:spacing w:before="60" w:after="60"/>
            </w:pPr>
            <w:r>
              <w:t>2020.v2.1</w:t>
            </w:r>
          </w:p>
        </w:tc>
        <w:tc>
          <w:tcPr>
            <w:tcW w:w="845" w:type="dxa"/>
          </w:tcPr>
          <w:p w14:paraId="61829076" w14:textId="55ACA042" w:rsidR="00E826DA" w:rsidRPr="00E11A9F" w:rsidRDefault="6E69A373">
            <w:pPr>
              <w:spacing w:before="60" w:after="60"/>
            </w:pPr>
            <w:r>
              <w:t>gültig</w:t>
            </w:r>
          </w:p>
        </w:tc>
        <w:tc>
          <w:tcPr>
            <w:tcW w:w="1417" w:type="dxa"/>
          </w:tcPr>
          <w:p w14:paraId="2BA226A1" w14:textId="58057571" w:rsidR="00E826DA" w:rsidRPr="00E11A9F" w:rsidRDefault="6E69A373">
            <w:pPr>
              <w:spacing w:before="60" w:after="60"/>
            </w:pPr>
            <w:r>
              <w:t>3.11.2020</w:t>
            </w:r>
          </w:p>
        </w:tc>
        <w:tc>
          <w:tcPr>
            <w:tcW w:w="1701" w:type="dxa"/>
          </w:tcPr>
          <w:p w14:paraId="17AD93B2" w14:textId="3D1A9E33" w:rsidR="00E826DA" w:rsidRPr="00E11A9F" w:rsidRDefault="6E69A373">
            <w:pPr>
              <w:spacing w:before="60" w:after="60"/>
            </w:pPr>
            <w:r>
              <w:t>Oğulcan Şahin</w:t>
            </w:r>
          </w:p>
        </w:tc>
        <w:tc>
          <w:tcPr>
            <w:tcW w:w="4039" w:type="dxa"/>
          </w:tcPr>
          <w:p w14:paraId="0DE4B5B7" w14:textId="4202B147" w:rsidR="00E826DA" w:rsidRPr="00E11A9F" w:rsidRDefault="329944B5">
            <w:pPr>
              <w:spacing w:before="60" w:after="60"/>
            </w:pPr>
            <w:r>
              <w:t>Anwendungsfall- und Activityaktivitätsdiagrammen werden hinzugefuegt</w:t>
            </w:r>
          </w:p>
        </w:tc>
      </w:tr>
      <w:tr w:rsidR="00E826DA" w:rsidRPr="00E11A9F" w14:paraId="66204FF1" w14:textId="77777777" w:rsidTr="50652801">
        <w:tc>
          <w:tcPr>
            <w:tcW w:w="1140" w:type="dxa"/>
            <w:tcBorders>
              <w:bottom w:val="single" w:sz="12" w:space="0" w:color="auto"/>
            </w:tcBorders>
          </w:tcPr>
          <w:p w14:paraId="2DBF0D7D" w14:textId="677CCD0D" w:rsidR="00E826DA" w:rsidRPr="00E11A9F" w:rsidRDefault="329944B5">
            <w:pPr>
              <w:spacing w:before="60" w:after="60"/>
            </w:pPr>
            <w:r>
              <w:t>2020.v2.2</w:t>
            </w:r>
          </w:p>
        </w:tc>
        <w:tc>
          <w:tcPr>
            <w:tcW w:w="845" w:type="dxa"/>
            <w:tcBorders>
              <w:bottom w:val="single" w:sz="12" w:space="0" w:color="auto"/>
            </w:tcBorders>
          </w:tcPr>
          <w:p w14:paraId="6B62F1B3" w14:textId="7B5B5809" w:rsidR="00E826DA" w:rsidRPr="00E11A9F" w:rsidRDefault="272B3D2C">
            <w:pPr>
              <w:spacing w:before="60" w:after="60"/>
            </w:pPr>
            <w:r>
              <w:t>gültig</w:t>
            </w:r>
          </w:p>
        </w:tc>
        <w:tc>
          <w:tcPr>
            <w:tcW w:w="1417" w:type="dxa"/>
            <w:tcBorders>
              <w:bottom w:val="single" w:sz="12" w:space="0" w:color="auto"/>
            </w:tcBorders>
          </w:tcPr>
          <w:p w14:paraId="02F2C34E" w14:textId="56202019" w:rsidR="00E826DA" w:rsidRPr="00E11A9F" w:rsidRDefault="272B3D2C">
            <w:pPr>
              <w:spacing w:before="60" w:after="60"/>
            </w:pPr>
            <w:r>
              <w:t>8.11.2020</w:t>
            </w:r>
          </w:p>
        </w:tc>
        <w:tc>
          <w:tcPr>
            <w:tcW w:w="1701" w:type="dxa"/>
            <w:tcBorders>
              <w:bottom w:val="single" w:sz="12" w:space="0" w:color="auto"/>
            </w:tcBorders>
          </w:tcPr>
          <w:p w14:paraId="680A4E5D" w14:textId="544F7381" w:rsidR="00E826DA" w:rsidRPr="00E11A9F" w:rsidRDefault="272B3D2C">
            <w:pPr>
              <w:spacing w:before="60" w:after="60"/>
            </w:pPr>
            <w:r>
              <w:t>Alperen Asan</w:t>
            </w:r>
          </w:p>
        </w:tc>
        <w:tc>
          <w:tcPr>
            <w:tcW w:w="4039" w:type="dxa"/>
            <w:tcBorders>
              <w:bottom w:val="single" w:sz="12" w:space="0" w:color="auto"/>
            </w:tcBorders>
          </w:tcPr>
          <w:p w14:paraId="19219836" w14:textId="3449443A" w:rsidR="00E826DA" w:rsidRPr="00E11A9F" w:rsidRDefault="50652801" w:rsidP="272B3D2C">
            <w:pPr>
              <w:spacing w:before="60" w:after="60"/>
              <w:rPr>
                <w:szCs w:val="22"/>
              </w:rPr>
            </w:pPr>
            <w:r w:rsidRPr="50652801">
              <w:rPr>
                <w:szCs w:val="22"/>
              </w:rPr>
              <w:t>Tabell der Use Cases werden hinzugefügt.</w:t>
            </w:r>
          </w:p>
        </w:tc>
      </w:tr>
    </w:tbl>
    <w:p w14:paraId="296FEF7D" w14:textId="77777777" w:rsidR="00E826DA" w:rsidRPr="00E11A9F" w:rsidRDefault="00E826DA">
      <w:pPr>
        <w:spacing w:before="60" w:after="60"/>
      </w:pPr>
    </w:p>
    <w:p w14:paraId="731E4F9D" w14:textId="77777777" w:rsidR="00E826DA" w:rsidRPr="00E11A9F" w:rsidRDefault="00E826DA">
      <w:pPr>
        <w:pStyle w:val="KommentierterInhalt"/>
      </w:pPr>
      <w:r w:rsidRPr="00E11A9F">
        <w:t xml:space="preserve">*) Sofern im Projekt nicht anders vereinbart sind folgende Statusbezeichnungen zu verwenden </w:t>
      </w:r>
      <w:r w:rsidR="007F6D7B" w:rsidRPr="00E11A9F">
        <w:br/>
      </w:r>
      <w:r w:rsidRPr="00E11A9F">
        <w:t>(in obiger Tabelle und am Deckblatt):</w:t>
      </w:r>
    </w:p>
    <w:p w14:paraId="1017182E" w14:textId="77777777" w:rsidR="00E826DA" w:rsidRPr="00E11A9F" w:rsidRDefault="00E826DA">
      <w:pPr>
        <w:pStyle w:val="KommentierterInhalt"/>
        <w:rPr>
          <w:b/>
        </w:rPr>
      </w:pPr>
      <w:r w:rsidRPr="00E11A9F">
        <w:rPr>
          <w:b/>
        </w:rPr>
        <w:t>Entwurf  / in Review / gültig / ungültig</w:t>
      </w:r>
    </w:p>
    <w:p w14:paraId="7194DBDC" w14:textId="77777777" w:rsidR="00E826DA" w:rsidRPr="00E11A9F" w:rsidRDefault="00E826DA">
      <w:pPr>
        <w:spacing w:before="60" w:after="60"/>
      </w:pPr>
    </w:p>
    <w:p w14:paraId="769D0D3C" w14:textId="77777777" w:rsidR="00E826DA" w:rsidRPr="00E11A9F" w:rsidRDefault="00E826DA">
      <w:pPr>
        <w:spacing w:before="60" w:after="60"/>
      </w:pPr>
    </w:p>
    <w:p w14:paraId="78E33971" w14:textId="77777777" w:rsidR="00E826DA" w:rsidRPr="00E11A9F" w:rsidRDefault="00E826DA">
      <w:pPr>
        <w:spacing w:before="60" w:after="60"/>
        <w:jc w:val="both"/>
        <w:outlineLvl w:val="0"/>
        <w:rPr>
          <w:b/>
        </w:rPr>
      </w:pPr>
      <w:r w:rsidRPr="00E11A9F">
        <w:rPr>
          <w:b/>
        </w:rPr>
        <w:t>Dokument wurde mit folgenden Tools erstellt:</w:t>
      </w:r>
    </w:p>
    <w:p w14:paraId="0A2E5BFF" w14:textId="77777777" w:rsidR="00E826DA" w:rsidRPr="00E11A9F" w:rsidRDefault="00E826DA">
      <w:pPr>
        <w:spacing w:before="60" w:after="60"/>
        <w:outlineLvl w:val="0"/>
      </w:pPr>
      <w:r w:rsidRPr="00E11A9F">
        <w:t>Microsoft Office Word</w:t>
      </w:r>
    </w:p>
    <w:p w14:paraId="6090A6ED" w14:textId="77777777" w:rsidR="00E826DA" w:rsidRPr="00E11A9F" w:rsidRDefault="00E826DA">
      <w:pPr>
        <w:tabs>
          <w:tab w:val="left" w:pos="2835"/>
          <w:tab w:val="left" w:pos="4820"/>
        </w:tabs>
        <w:spacing w:after="60"/>
        <w:rPr>
          <w:color w:val="0000FF"/>
        </w:rPr>
      </w:pPr>
      <w:r w:rsidRPr="00E11A9F">
        <w:rPr>
          <w:color w:val="0000FF"/>
        </w:rPr>
        <w:t>&lt;tool</w:t>
      </w:r>
      <w:r w:rsidR="00786B53" w:rsidRPr="00E11A9F">
        <w:rPr>
          <w:color w:val="0000FF"/>
        </w:rPr>
        <w:t>-name</w:t>
      </w:r>
      <w:r w:rsidRPr="00E11A9F">
        <w:rPr>
          <w:color w:val="0000FF"/>
        </w:rPr>
        <w:t>&gt;</w:t>
      </w:r>
    </w:p>
    <w:p w14:paraId="54CD245A" w14:textId="77777777" w:rsidR="00E826DA" w:rsidRPr="00E11A9F" w:rsidRDefault="00E826DA">
      <w:pPr>
        <w:spacing w:before="60" w:after="60"/>
      </w:pPr>
    </w:p>
    <w:p w14:paraId="1231BE67" w14:textId="77777777" w:rsidR="00E826DA" w:rsidRPr="00E11A9F" w:rsidRDefault="00E826DA">
      <w:pPr>
        <w:spacing w:before="60" w:after="60"/>
      </w:pPr>
    </w:p>
    <w:p w14:paraId="36FEB5B0" w14:textId="77777777" w:rsidR="00E826DA" w:rsidRPr="00E11A9F" w:rsidRDefault="00E826DA">
      <w:pPr>
        <w:spacing w:before="60" w:after="60"/>
      </w:pPr>
    </w:p>
    <w:p w14:paraId="30D7AA69" w14:textId="77777777" w:rsidR="00E826DA" w:rsidRPr="00E11A9F" w:rsidRDefault="00E826DA">
      <w:pPr>
        <w:spacing w:before="60" w:after="60"/>
      </w:pPr>
    </w:p>
    <w:p w14:paraId="7196D064" w14:textId="77777777" w:rsidR="00E826DA" w:rsidRPr="00E11A9F" w:rsidRDefault="00E826DA">
      <w:pPr>
        <w:spacing w:before="60" w:after="60"/>
      </w:pPr>
    </w:p>
    <w:p w14:paraId="34FF1C98" w14:textId="77777777" w:rsidR="00E826DA" w:rsidRPr="00E11A9F" w:rsidRDefault="00E826DA">
      <w:pPr>
        <w:spacing w:before="60" w:after="60"/>
      </w:pPr>
    </w:p>
    <w:p w14:paraId="6D072C0D" w14:textId="77777777" w:rsidR="00E826DA" w:rsidRPr="00E11A9F" w:rsidRDefault="00E826DA">
      <w:pPr>
        <w:spacing w:before="60" w:after="60"/>
      </w:pPr>
    </w:p>
    <w:p w14:paraId="48A21919" w14:textId="77777777" w:rsidR="00E826DA" w:rsidRPr="00E11A9F" w:rsidRDefault="00E826DA">
      <w:pPr>
        <w:spacing w:before="60" w:after="60"/>
      </w:pPr>
    </w:p>
    <w:p w14:paraId="6BD18F9B" w14:textId="77777777" w:rsidR="00E826DA" w:rsidRPr="00E11A9F" w:rsidRDefault="00E826DA">
      <w:pPr>
        <w:spacing w:before="60" w:after="60"/>
      </w:pPr>
    </w:p>
    <w:p w14:paraId="238601FE" w14:textId="77777777" w:rsidR="00E826DA" w:rsidRPr="00E11A9F" w:rsidRDefault="00E826DA">
      <w:pPr>
        <w:spacing w:before="60" w:after="60"/>
      </w:pPr>
    </w:p>
    <w:p w14:paraId="0F3CABC7" w14:textId="77777777" w:rsidR="00E826DA" w:rsidRPr="00E11A9F" w:rsidRDefault="00E826DA">
      <w:pPr>
        <w:spacing w:before="60" w:after="60"/>
      </w:pPr>
    </w:p>
    <w:p w14:paraId="5B08B5D1" w14:textId="77777777" w:rsidR="00E826DA" w:rsidRPr="00E11A9F" w:rsidRDefault="00E826DA">
      <w:pPr>
        <w:spacing w:before="60" w:after="60"/>
      </w:pPr>
    </w:p>
    <w:p w14:paraId="16DEB4AB" w14:textId="77777777" w:rsidR="00E826DA" w:rsidRPr="00E11A9F" w:rsidRDefault="00E826DA">
      <w:pPr>
        <w:spacing w:before="60" w:after="60"/>
      </w:pPr>
    </w:p>
    <w:p w14:paraId="0AD9C6F4" w14:textId="77777777" w:rsidR="00E826DA" w:rsidRPr="00E11A9F" w:rsidRDefault="00E826DA">
      <w:pPr>
        <w:spacing w:before="60" w:after="60"/>
      </w:pPr>
    </w:p>
    <w:p w14:paraId="4B1F511A" w14:textId="77777777" w:rsidR="00E826DA" w:rsidRPr="00E11A9F" w:rsidRDefault="00E826DA">
      <w:pPr>
        <w:spacing w:before="60" w:after="60"/>
      </w:pPr>
    </w:p>
    <w:p w14:paraId="65F9C3DC" w14:textId="77777777" w:rsidR="00E826DA" w:rsidRPr="00E11A9F" w:rsidRDefault="00E826DA">
      <w:pPr>
        <w:spacing w:before="60" w:after="60"/>
      </w:pPr>
    </w:p>
    <w:p w14:paraId="5023141B" w14:textId="77777777" w:rsidR="00E826DA" w:rsidRPr="00E11A9F" w:rsidRDefault="00E826DA">
      <w:pPr>
        <w:spacing w:before="60" w:after="60"/>
      </w:pPr>
    </w:p>
    <w:p w14:paraId="4B12F97F" w14:textId="77777777" w:rsidR="00E826DA" w:rsidRPr="00E11A9F" w:rsidRDefault="00E826DA">
      <w:pPr>
        <w:pStyle w:val="berschrift"/>
      </w:pPr>
      <w:r w:rsidRPr="00E11A9F">
        <w:br w:type="page"/>
      </w:r>
      <w:r w:rsidRPr="00E11A9F">
        <w:lastRenderedPageBreak/>
        <w:t>Inhaltsverzeichnis</w:t>
      </w:r>
    </w:p>
    <w:p w14:paraId="1F3B1409" w14:textId="77777777" w:rsidR="00E826DA" w:rsidRPr="00E11A9F" w:rsidRDefault="00E826DA">
      <w:pPr>
        <w:spacing w:before="60" w:after="60"/>
      </w:pPr>
    </w:p>
    <w:p w14:paraId="04B8DD1F" w14:textId="77777777" w:rsidR="00E11A9F" w:rsidRPr="00682489" w:rsidRDefault="00E826DA">
      <w:pPr>
        <w:pStyle w:val="T1"/>
        <w:tabs>
          <w:tab w:val="left" w:pos="425"/>
        </w:tabs>
        <w:rPr>
          <w:rFonts w:ascii="Calibri" w:hAnsi="Calibri"/>
          <w:b w:val="0"/>
          <w:noProof/>
          <w:szCs w:val="22"/>
          <w:lang w:eastAsia="de-AT"/>
        </w:rPr>
      </w:pPr>
      <w:r w:rsidRPr="00E11A9F">
        <w:rPr>
          <w:b w:val="0"/>
          <w:i/>
        </w:rPr>
        <w:fldChar w:fldCharType="begin"/>
      </w:r>
      <w:r w:rsidRPr="00E11A9F">
        <w:rPr>
          <w:b w:val="0"/>
          <w:i/>
        </w:rPr>
        <w:instrText xml:space="preserve"> TOC \o "1-4" \h \z </w:instrText>
      </w:r>
      <w:r w:rsidRPr="00E11A9F">
        <w:rPr>
          <w:b w:val="0"/>
          <w:i/>
        </w:rPr>
        <w:fldChar w:fldCharType="separate"/>
      </w:r>
      <w:hyperlink w:anchor="_Toc52883402" w:history="1">
        <w:r w:rsidR="00E11A9F" w:rsidRPr="00E11A9F">
          <w:rPr>
            <w:rStyle w:val="Kpr"/>
            <w:noProof/>
          </w:rPr>
          <w:t>1</w:t>
        </w:r>
        <w:r w:rsidR="00E11A9F" w:rsidRPr="00682489">
          <w:rPr>
            <w:rFonts w:ascii="Calibri" w:hAnsi="Calibri"/>
            <w:b w:val="0"/>
            <w:noProof/>
            <w:szCs w:val="22"/>
            <w:lang w:eastAsia="de-AT"/>
          </w:rPr>
          <w:tab/>
        </w:r>
        <w:r w:rsidR="00E11A9F" w:rsidRPr="00E11A9F">
          <w:rPr>
            <w:rStyle w:val="Kpr"/>
            <w:noProof/>
          </w:rPr>
          <w:t>Einleitung</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_Toc52883402 \h </w:instrText>
        </w:r>
        <w:r w:rsidR="00E11A9F" w:rsidRPr="00E11A9F">
          <w:rPr>
            <w:noProof/>
            <w:webHidden/>
          </w:rPr>
        </w:r>
        <w:r w:rsidR="00E11A9F" w:rsidRPr="00E11A9F">
          <w:rPr>
            <w:noProof/>
            <w:webHidden/>
          </w:rPr>
          <w:fldChar w:fldCharType="separate"/>
        </w:r>
        <w:r w:rsidR="00E11A9F" w:rsidRPr="00E11A9F">
          <w:rPr>
            <w:noProof/>
            <w:webHidden/>
          </w:rPr>
          <w:t>4</w:t>
        </w:r>
        <w:r w:rsidR="00E11A9F" w:rsidRPr="00E11A9F">
          <w:rPr>
            <w:noProof/>
            <w:webHidden/>
          </w:rPr>
          <w:fldChar w:fldCharType="end"/>
        </w:r>
      </w:hyperlink>
    </w:p>
    <w:p w14:paraId="4DCAA192" w14:textId="77777777" w:rsidR="00E11A9F" w:rsidRPr="00682489" w:rsidRDefault="001E0414">
      <w:pPr>
        <w:pStyle w:val="T2"/>
        <w:tabs>
          <w:tab w:val="left" w:pos="880"/>
        </w:tabs>
        <w:rPr>
          <w:rFonts w:ascii="Calibri" w:hAnsi="Calibri"/>
          <w:noProof/>
          <w:szCs w:val="22"/>
          <w:lang w:eastAsia="de-AT"/>
        </w:rPr>
      </w:pPr>
      <w:hyperlink w:anchor="_Toc52883403" w:history="1">
        <w:r w:rsidR="00E11A9F" w:rsidRPr="00E11A9F">
          <w:rPr>
            <w:rStyle w:val="Kpr"/>
            <w:noProof/>
          </w:rPr>
          <w:t>1.1</w:t>
        </w:r>
        <w:r w:rsidR="00E11A9F" w:rsidRPr="00682489">
          <w:rPr>
            <w:rFonts w:ascii="Calibri" w:hAnsi="Calibri"/>
            <w:noProof/>
            <w:szCs w:val="22"/>
            <w:lang w:eastAsia="de-AT"/>
          </w:rPr>
          <w:tab/>
        </w:r>
        <w:r w:rsidR="00E11A9F" w:rsidRPr="00E11A9F">
          <w:rPr>
            <w:rStyle w:val="Kpr"/>
            <w:noProof/>
          </w:rPr>
          <w:t>Motivation</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_Toc52883403 \h </w:instrText>
        </w:r>
        <w:r w:rsidR="00E11A9F" w:rsidRPr="00E11A9F">
          <w:rPr>
            <w:noProof/>
            <w:webHidden/>
          </w:rPr>
        </w:r>
        <w:r w:rsidR="00E11A9F" w:rsidRPr="00E11A9F">
          <w:rPr>
            <w:noProof/>
            <w:webHidden/>
          </w:rPr>
          <w:fldChar w:fldCharType="separate"/>
        </w:r>
        <w:r w:rsidR="00E11A9F" w:rsidRPr="00E11A9F">
          <w:rPr>
            <w:noProof/>
            <w:webHidden/>
          </w:rPr>
          <w:t>4</w:t>
        </w:r>
        <w:r w:rsidR="00E11A9F" w:rsidRPr="00E11A9F">
          <w:rPr>
            <w:noProof/>
            <w:webHidden/>
          </w:rPr>
          <w:fldChar w:fldCharType="end"/>
        </w:r>
      </w:hyperlink>
    </w:p>
    <w:p w14:paraId="69DED386" w14:textId="77777777" w:rsidR="00E11A9F" w:rsidRPr="00682489" w:rsidRDefault="001E0414">
      <w:pPr>
        <w:pStyle w:val="T2"/>
        <w:tabs>
          <w:tab w:val="left" w:pos="880"/>
        </w:tabs>
        <w:rPr>
          <w:rFonts w:ascii="Calibri" w:hAnsi="Calibri"/>
          <w:noProof/>
          <w:szCs w:val="22"/>
          <w:lang w:eastAsia="de-AT"/>
        </w:rPr>
      </w:pPr>
      <w:hyperlink w:anchor="_Toc52883404" w:history="1">
        <w:r w:rsidR="00E11A9F" w:rsidRPr="00E11A9F">
          <w:rPr>
            <w:rStyle w:val="Kpr"/>
            <w:noProof/>
          </w:rPr>
          <w:t>1.2</w:t>
        </w:r>
        <w:r w:rsidR="00E11A9F" w:rsidRPr="00682489">
          <w:rPr>
            <w:rFonts w:ascii="Calibri" w:hAnsi="Calibri"/>
            <w:noProof/>
            <w:szCs w:val="22"/>
            <w:lang w:eastAsia="de-AT"/>
          </w:rPr>
          <w:tab/>
        </w:r>
        <w:r w:rsidR="00E11A9F" w:rsidRPr="00E11A9F">
          <w:rPr>
            <w:rStyle w:val="Kpr"/>
            <w:noProof/>
          </w:rPr>
          <w:t>Zweck des Dokuments</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_Toc52883404 \h </w:instrText>
        </w:r>
        <w:r w:rsidR="00E11A9F" w:rsidRPr="00E11A9F">
          <w:rPr>
            <w:noProof/>
            <w:webHidden/>
          </w:rPr>
        </w:r>
        <w:r w:rsidR="00E11A9F" w:rsidRPr="00E11A9F">
          <w:rPr>
            <w:noProof/>
            <w:webHidden/>
          </w:rPr>
          <w:fldChar w:fldCharType="separate"/>
        </w:r>
        <w:r w:rsidR="00E11A9F" w:rsidRPr="00E11A9F">
          <w:rPr>
            <w:noProof/>
            <w:webHidden/>
          </w:rPr>
          <w:t>4</w:t>
        </w:r>
        <w:r w:rsidR="00E11A9F" w:rsidRPr="00E11A9F">
          <w:rPr>
            <w:noProof/>
            <w:webHidden/>
          </w:rPr>
          <w:fldChar w:fldCharType="end"/>
        </w:r>
      </w:hyperlink>
    </w:p>
    <w:p w14:paraId="751CC9C2" w14:textId="77777777" w:rsidR="00E11A9F" w:rsidRPr="00682489" w:rsidRDefault="001E0414">
      <w:pPr>
        <w:pStyle w:val="T2"/>
        <w:tabs>
          <w:tab w:val="left" w:pos="880"/>
        </w:tabs>
        <w:rPr>
          <w:rFonts w:ascii="Calibri" w:hAnsi="Calibri"/>
          <w:noProof/>
          <w:szCs w:val="22"/>
          <w:lang w:eastAsia="de-AT"/>
        </w:rPr>
      </w:pPr>
      <w:hyperlink w:anchor="_Toc52883405" w:history="1">
        <w:r w:rsidR="00E11A9F" w:rsidRPr="00E11A9F">
          <w:rPr>
            <w:rStyle w:val="Kpr"/>
            <w:noProof/>
          </w:rPr>
          <w:t>1.3</w:t>
        </w:r>
        <w:r w:rsidR="00E11A9F" w:rsidRPr="00682489">
          <w:rPr>
            <w:rFonts w:ascii="Calibri" w:hAnsi="Calibri"/>
            <w:noProof/>
            <w:szCs w:val="22"/>
            <w:lang w:eastAsia="de-AT"/>
          </w:rPr>
          <w:tab/>
        </w:r>
        <w:r w:rsidR="00E11A9F" w:rsidRPr="00E11A9F">
          <w:rPr>
            <w:rStyle w:val="Kpr"/>
            <w:noProof/>
          </w:rPr>
          <w:t>Begriffsbestimmungen und Abkürzungen</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_Toc52883405 \h </w:instrText>
        </w:r>
        <w:r w:rsidR="00E11A9F" w:rsidRPr="00E11A9F">
          <w:rPr>
            <w:noProof/>
            <w:webHidden/>
          </w:rPr>
        </w:r>
        <w:r w:rsidR="00E11A9F" w:rsidRPr="00E11A9F">
          <w:rPr>
            <w:noProof/>
            <w:webHidden/>
          </w:rPr>
          <w:fldChar w:fldCharType="separate"/>
        </w:r>
        <w:r w:rsidR="00E11A9F" w:rsidRPr="00E11A9F">
          <w:rPr>
            <w:noProof/>
            <w:webHidden/>
          </w:rPr>
          <w:t>4</w:t>
        </w:r>
        <w:r w:rsidR="00E11A9F" w:rsidRPr="00E11A9F">
          <w:rPr>
            <w:noProof/>
            <w:webHidden/>
          </w:rPr>
          <w:fldChar w:fldCharType="end"/>
        </w:r>
      </w:hyperlink>
    </w:p>
    <w:p w14:paraId="0BCC8493" w14:textId="77777777" w:rsidR="00E11A9F" w:rsidRPr="00682489" w:rsidRDefault="001E0414">
      <w:pPr>
        <w:pStyle w:val="T1"/>
        <w:tabs>
          <w:tab w:val="left" w:pos="425"/>
        </w:tabs>
        <w:rPr>
          <w:rFonts w:ascii="Calibri" w:hAnsi="Calibri"/>
          <w:b w:val="0"/>
          <w:noProof/>
          <w:szCs w:val="22"/>
          <w:lang w:eastAsia="de-AT"/>
        </w:rPr>
      </w:pPr>
      <w:hyperlink w:anchor="_Toc52883406" w:history="1">
        <w:r w:rsidR="00E11A9F" w:rsidRPr="00E11A9F">
          <w:rPr>
            <w:rStyle w:val="Kpr"/>
            <w:noProof/>
          </w:rPr>
          <w:t>2</w:t>
        </w:r>
        <w:r w:rsidR="00E11A9F" w:rsidRPr="00682489">
          <w:rPr>
            <w:rFonts w:ascii="Calibri" w:hAnsi="Calibri"/>
            <w:b w:val="0"/>
            <w:noProof/>
            <w:szCs w:val="22"/>
            <w:lang w:eastAsia="de-AT"/>
          </w:rPr>
          <w:tab/>
        </w:r>
        <w:r w:rsidR="00E11A9F" w:rsidRPr="00E11A9F">
          <w:rPr>
            <w:rStyle w:val="Kpr"/>
            <w:noProof/>
          </w:rPr>
          <w:t>Projekt management</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_Toc52883406 \h </w:instrText>
        </w:r>
        <w:r w:rsidR="00E11A9F" w:rsidRPr="00E11A9F">
          <w:rPr>
            <w:noProof/>
            <w:webHidden/>
          </w:rPr>
        </w:r>
        <w:r w:rsidR="00E11A9F" w:rsidRPr="00E11A9F">
          <w:rPr>
            <w:noProof/>
            <w:webHidden/>
          </w:rPr>
          <w:fldChar w:fldCharType="separate"/>
        </w:r>
        <w:r w:rsidR="00E11A9F" w:rsidRPr="00E11A9F">
          <w:rPr>
            <w:noProof/>
            <w:webHidden/>
          </w:rPr>
          <w:t>5</w:t>
        </w:r>
        <w:r w:rsidR="00E11A9F" w:rsidRPr="00E11A9F">
          <w:rPr>
            <w:noProof/>
            <w:webHidden/>
          </w:rPr>
          <w:fldChar w:fldCharType="end"/>
        </w:r>
      </w:hyperlink>
    </w:p>
    <w:p w14:paraId="7D055AC2" w14:textId="77777777" w:rsidR="00E11A9F" w:rsidRPr="00682489" w:rsidRDefault="001E0414">
      <w:pPr>
        <w:pStyle w:val="T1"/>
        <w:tabs>
          <w:tab w:val="left" w:pos="425"/>
        </w:tabs>
        <w:rPr>
          <w:rFonts w:ascii="Calibri" w:hAnsi="Calibri"/>
          <w:b w:val="0"/>
          <w:noProof/>
          <w:szCs w:val="22"/>
          <w:lang w:eastAsia="de-AT"/>
        </w:rPr>
      </w:pPr>
      <w:hyperlink w:anchor="_Toc52883407" w:history="1">
        <w:r w:rsidR="00E11A9F" w:rsidRPr="00E11A9F">
          <w:rPr>
            <w:rStyle w:val="Kpr"/>
            <w:noProof/>
          </w:rPr>
          <w:t>3</w:t>
        </w:r>
        <w:r w:rsidR="00E11A9F" w:rsidRPr="00682489">
          <w:rPr>
            <w:rFonts w:ascii="Calibri" w:hAnsi="Calibri"/>
            <w:b w:val="0"/>
            <w:noProof/>
            <w:szCs w:val="22"/>
            <w:lang w:eastAsia="de-AT"/>
          </w:rPr>
          <w:tab/>
        </w:r>
        <w:r w:rsidR="00E11A9F" w:rsidRPr="00E11A9F">
          <w:rPr>
            <w:rStyle w:val="Kpr"/>
            <w:noProof/>
          </w:rPr>
          <w:t>Produktumfang</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_Toc52883407 \h </w:instrText>
        </w:r>
        <w:r w:rsidR="00E11A9F" w:rsidRPr="00E11A9F">
          <w:rPr>
            <w:noProof/>
            <w:webHidden/>
          </w:rPr>
        </w:r>
        <w:r w:rsidR="00E11A9F" w:rsidRPr="00E11A9F">
          <w:rPr>
            <w:noProof/>
            <w:webHidden/>
          </w:rPr>
          <w:fldChar w:fldCharType="separate"/>
        </w:r>
        <w:r w:rsidR="00E11A9F" w:rsidRPr="00E11A9F">
          <w:rPr>
            <w:noProof/>
            <w:webHidden/>
          </w:rPr>
          <w:t>5</w:t>
        </w:r>
        <w:r w:rsidR="00E11A9F" w:rsidRPr="00E11A9F">
          <w:rPr>
            <w:noProof/>
            <w:webHidden/>
          </w:rPr>
          <w:fldChar w:fldCharType="end"/>
        </w:r>
      </w:hyperlink>
    </w:p>
    <w:p w14:paraId="1313938D" w14:textId="77777777" w:rsidR="00E11A9F" w:rsidRPr="00682489" w:rsidRDefault="001E0414">
      <w:pPr>
        <w:pStyle w:val="T2"/>
        <w:rPr>
          <w:rFonts w:ascii="Calibri" w:hAnsi="Calibri"/>
          <w:noProof/>
          <w:szCs w:val="22"/>
          <w:lang w:eastAsia="de-AT"/>
        </w:rPr>
      </w:pPr>
      <w:hyperlink w:anchor="_Toc52883408" w:history="1">
        <w:r w:rsidR="00E11A9F" w:rsidRPr="00E11A9F">
          <w:rPr>
            <w:rStyle w:val="Kpr"/>
            <w:noProof/>
          </w:rPr>
          <w:t>3.1 Technische Infrastruktur</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_Toc52883408 \h </w:instrText>
        </w:r>
        <w:r w:rsidR="00E11A9F" w:rsidRPr="00E11A9F">
          <w:rPr>
            <w:noProof/>
            <w:webHidden/>
          </w:rPr>
        </w:r>
        <w:r w:rsidR="00E11A9F" w:rsidRPr="00E11A9F">
          <w:rPr>
            <w:noProof/>
            <w:webHidden/>
          </w:rPr>
          <w:fldChar w:fldCharType="separate"/>
        </w:r>
        <w:r w:rsidR="00E11A9F" w:rsidRPr="00E11A9F">
          <w:rPr>
            <w:noProof/>
            <w:webHidden/>
          </w:rPr>
          <w:t>5</w:t>
        </w:r>
        <w:r w:rsidR="00E11A9F" w:rsidRPr="00E11A9F">
          <w:rPr>
            <w:noProof/>
            <w:webHidden/>
          </w:rPr>
          <w:fldChar w:fldCharType="end"/>
        </w:r>
      </w:hyperlink>
    </w:p>
    <w:p w14:paraId="47086C14" w14:textId="77777777" w:rsidR="00E11A9F" w:rsidRPr="00682489" w:rsidRDefault="001E0414">
      <w:pPr>
        <w:pStyle w:val="T2"/>
        <w:rPr>
          <w:rFonts w:ascii="Calibri" w:hAnsi="Calibri"/>
          <w:noProof/>
          <w:szCs w:val="22"/>
          <w:lang w:eastAsia="de-AT"/>
        </w:rPr>
      </w:pPr>
      <w:hyperlink w:anchor="_Toc52883409" w:history="1">
        <w:r w:rsidR="00E11A9F" w:rsidRPr="00E11A9F">
          <w:rPr>
            <w:rStyle w:val="Kpr"/>
            <w:noProof/>
          </w:rPr>
          <w:t>3.2 Anforderungsanalyse / Use Cases</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_Toc52883409 \h </w:instrText>
        </w:r>
        <w:r w:rsidR="00E11A9F" w:rsidRPr="00E11A9F">
          <w:rPr>
            <w:noProof/>
            <w:webHidden/>
          </w:rPr>
        </w:r>
        <w:r w:rsidR="00E11A9F" w:rsidRPr="00E11A9F">
          <w:rPr>
            <w:noProof/>
            <w:webHidden/>
          </w:rPr>
          <w:fldChar w:fldCharType="separate"/>
        </w:r>
        <w:r w:rsidR="00E11A9F" w:rsidRPr="00E11A9F">
          <w:rPr>
            <w:noProof/>
            <w:webHidden/>
          </w:rPr>
          <w:t>5</w:t>
        </w:r>
        <w:r w:rsidR="00E11A9F" w:rsidRPr="00E11A9F">
          <w:rPr>
            <w:noProof/>
            <w:webHidden/>
          </w:rPr>
          <w:fldChar w:fldCharType="end"/>
        </w:r>
      </w:hyperlink>
    </w:p>
    <w:p w14:paraId="417D057E" w14:textId="77777777" w:rsidR="00E11A9F" w:rsidRPr="00682489" w:rsidRDefault="001E0414">
      <w:pPr>
        <w:pStyle w:val="T2"/>
        <w:rPr>
          <w:rFonts w:ascii="Calibri" w:hAnsi="Calibri"/>
          <w:noProof/>
          <w:szCs w:val="22"/>
          <w:lang w:eastAsia="de-AT"/>
        </w:rPr>
      </w:pPr>
      <w:hyperlink w:anchor="_Toc52883410" w:history="1">
        <w:r w:rsidR="00E11A9F" w:rsidRPr="00E11A9F">
          <w:rPr>
            <w:rStyle w:val="Kpr"/>
            <w:noProof/>
          </w:rPr>
          <w:t>3.3 Architektur</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_Toc52883410 \h </w:instrText>
        </w:r>
        <w:r w:rsidR="00E11A9F" w:rsidRPr="00E11A9F">
          <w:rPr>
            <w:noProof/>
            <w:webHidden/>
          </w:rPr>
        </w:r>
        <w:r w:rsidR="00E11A9F" w:rsidRPr="00E11A9F">
          <w:rPr>
            <w:noProof/>
            <w:webHidden/>
          </w:rPr>
          <w:fldChar w:fldCharType="separate"/>
        </w:r>
        <w:r w:rsidR="00E11A9F" w:rsidRPr="00E11A9F">
          <w:rPr>
            <w:noProof/>
            <w:webHidden/>
          </w:rPr>
          <w:t>6</w:t>
        </w:r>
        <w:r w:rsidR="00E11A9F" w:rsidRPr="00E11A9F">
          <w:rPr>
            <w:noProof/>
            <w:webHidden/>
          </w:rPr>
          <w:fldChar w:fldCharType="end"/>
        </w:r>
      </w:hyperlink>
    </w:p>
    <w:p w14:paraId="2461D914" w14:textId="77777777" w:rsidR="00E11A9F" w:rsidRPr="00682489" w:rsidRDefault="001E0414">
      <w:pPr>
        <w:pStyle w:val="T2"/>
        <w:rPr>
          <w:rFonts w:ascii="Calibri" w:hAnsi="Calibri"/>
          <w:noProof/>
          <w:szCs w:val="22"/>
          <w:lang w:eastAsia="de-AT"/>
        </w:rPr>
      </w:pPr>
      <w:hyperlink w:anchor="_Toc52883411" w:history="1">
        <w:r w:rsidR="00E11A9F" w:rsidRPr="00E11A9F">
          <w:rPr>
            <w:rStyle w:val="Kpr"/>
            <w:noProof/>
          </w:rPr>
          <w:t>3.4 Deployment View</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_Toc52883411 \h </w:instrText>
        </w:r>
        <w:r w:rsidR="00E11A9F" w:rsidRPr="00E11A9F">
          <w:rPr>
            <w:noProof/>
            <w:webHidden/>
          </w:rPr>
        </w:r>
        <w:r w:rsidR="00E11A9F" w:rsidRPr="00E11A9F">
          <w:rPr>
            <w:noProof/>
            <w:webHidden/>
          </w:rPr>
          <w:fldChar w:fldCharType="separate"/>
        </w:r>
        <w:r w:rsidR="00E11A9F" w:rsidRPr="00E11A9F">
          <w:rPr>
            <w:noProof/>
            <w:webHidden/>
          </w:rPr>
          <w:t>6</w:t>
        </w:r>
        <w:r w:rsidR="00E11A9F" w:rsidRPr="00E11A9F">
          <w:rPr>
            <w:noProof/>
            <w:webHidden/>
          </w:rPr>
          <w:fldChar w:fldCharType="end"/>
        </w:r>
      </w:hyperlink>
    </w:p>
    <w:p w14:paraId="52E0F643" w14:textId="77777777" w:rsidR="00E11A9F" w:rsidRPr="00682489" w:rsidRDefault="001E0414">
      <w:pPr>
        <w:pStyle w:val="T1"/>
        <w:rPr>
          <w:rFonts w:ascii="Calibri" w:hAnsi="Calibri"/>
          <w:b w:val="0"/>
          <w:noProof/>
          <w:szCs w:val="22"/>
          <w:lang w:eastAsia="de-AT"/>
        </w:rPr>
      </w:pPr>
      <w:hyperlink w:anchor="_Toc52883412" w:history="1">
        <w:r w:rsidR="00E11A9F" w:rsidRPr="00E11A9F">
          <w:rPr>
            <w:rStyle w:val="Kpr"/>
            <w:noProof/>
          </w:rPr>
          <w:t>4 Teststrategie und Testplanung</w:t>
        </w:r>
        <w:r w:rsidR="00E11A9F" w:rsidRPr="00E11A9F">
          <w:rPr>
            <w:noProof/>
            <w:webHidden/>
          </w:rPr>
          <w:tab/>
        </w:r>
        <w:r w:rsidR="00E11A9F" w:rsidRPr="00E11A9F">
          <w:rPr>
            <w:noProof/>
            <w:webHidden/>
          </w:rPr>
          <w:fldChar w:fldCharType="begin"/>
        </w:r>
        <w:r w:rsidR="00E11A9F" w:rsidRPr="00E11A9F">
          <w:rPr>
            <w:noProof/>
            <w:webHidden/>
          </w:rPr>
          <w:instrText xml:space="preserve"> PAGEREF _Toc52883412 \h </w:instrText>
        </w:r>
        <w:r w:rsidR="00E11A9F" w:rsidRPr="00E11A9F">
          <w:rPr>
            <w:noProof/>
            <w:webHidden/>
          </w:rPr>
        </w:r>
        <w:r w:rsidR="00E11A9F" w:rsidRPr="00E11A9F">
          <w:rPr>
            <w:noProof/>
            <w:webHidden/>
          </w:rPr>
          <w:fldChar w:fldCharType="separate"/>
        </w:r>
        <w:r w:rsidR="00E11A9F" w:rsidRPr="00E11A9F">
          <w:rPr>
            <w:noProof/>
            <w:webHidden/>
          </w:rPr>
          <w:t>7</w:t>
        </w:r>
        <w:r w:rsidR="00E11A9F" w:rsidRPr="00E11A9F">
          <w:rPr>
            <w:noProof/>
            <w:webHidden/>
          </w:rPr>
          <w:fldChar w:fldCharType="end"/>
        </w:r>
      </w:hyperlink>
    </w:p>
    <w:p w14:paraId="562C75D1" w14:textId="77777777" w:rsidR="00E826DA" w:rsidRPr="00E11A9F" w:rsidRDefault="00E826DA">
      <w:pPr>
        <w:jc w:val="both"/>
        <w:sectPr w:rsidR="00E826DA" w:rsidRPr="00E11A9F">
          <w:headerReference w:type="even" r:id="rId10"/>
          <w:headerReference w:type="default" r:id="rId11"/>
          <w:footerReference w:type="default" r:id="rId12"/>
          <w:pgSz w:w="11907" w:h="16840" w:code="9"/>
          <w:pgMar w:top="1418" w:right="1134" w:bottom="1134" w:left="1134" w:header="720" w:footer="720" w:gutter="0"/>
          <w:cols w:space="720"/>
          <w:formProt w:val="0"/>
        </w:sectPr>
      </w:pPr>
      <w:r w:rsidRPr="00E11A9F">
        <w:rPr>
          <w:b/>
          <w:i/>
        </w:rPr>
        <w:fldChar w:fldCharType="end"/>
      </w:r>
    </w:p>
    <w:p w14:paraId="67194346" w14:textId="77777777" w:rsidR="00E826DA" w:rsidRPr="00E11A9F" w:rsidRDefault="00E826DA" w:rsidP="00322680">
      <w:pPr>
        <w:pStyle w:val="Balk1"/>
        <w:numPr>
          <w:ilvl w:val="0"/>
          <w:numId w:val="4"/>
        </w:numPr>
      </w:pPr>
      <w:bookmarkStart w:id="0" w:name="_Ref384114209"/>
      <w:bookmarkStart w:id="1" w:name="_Ref384114561"/>
      <w:bookmarkStart w:id="2" w:name="_Toc388262565"/>
      <w:bookmarkStart w:id="3" w:name="_Toc52883402"/>
      <w:r w:rsidRPr="00E11A9F">
        <w:lastRenderedPageBreak/>
        <w:t>Einleitung</w:t>
      </w:r>
      <w:bookmarkEnd w:id="0"/>
      <w:bookmarkEnd w:id="1"/>
      <w:bookmarkEnd w:id="2"/>
      <w:bookmarkEnd w:id="3"/>
    </w:p>
    <w:p w14:paraId="16A0FA86" w14:textId="77777777" w:rsidR="00125E5C" w:rsidRPr="00E11A9F" w:rsidRDefault="2CC41768" w:rsidP="00125E5C">
      <w:pPr>
        <w:pStyle w:val="Balk2"/>
        <w:numPr>
          <w:ilvl w:val="1"/>
          <w:numId w:val="3"/>
        </w:numPr>
        <w:spacing w:before="360" w:after="120"/>
        <w:ind w:left="391" w:hanging="391"/>
      </w:pPr>
      <w:bookmarkStart w:id="4" w:name="_Toc377885340"/>
      <w:bookmarkStart w:id="5" w:name="_Toc379347827"/>
      <w:bookmarkStart w:id="6" w:name="_Toc388262568"/>
      <w:r>
        <w:t>Motivation</w:t>
      </w:r>
    </w:p>
    <w:p w14:paraId="72093464" w14:textId="112256BF" w:rsidR="2CC41768" w:rsidRDefault="2CC41768" w:rsidP="2CC41768">
      <w:pPr>
        <w:rPr>
          <w:rFonts w:eastAsia="Arial" w:cs="Arial"/>
        </w:rPr>
      </w:pPr>
      <w:r w:rsidRPr="2CC41768">
        <w:rPr>
          <w:rFonts w:eastAsia="Arial" w:cs="Arial"/>
        </w:rPr>
        <w:t>Um den Auswahlprozess zusammenzufassen: Nach der Bildung des Teams wurden Applikation und Ideen 2 Tage lang sowohl im Internet als auch in den Telefonapplikation beispielsweise im AppStore und im Google PlayStore recherchiert. Ein weiterer Punkt, der berücksichtigt wird, ist, dass die Anwendung viele Menschen erreichen kann und eine Anwendung ist, die Menschen in ihrem täglichen Leben verwenden und ihr tägliches Leben erleichtern werden. Nachdem diese Probleme als Hauptidee festgelegt worden waren, wurden die gefundenen Ideen 2 Tage später besprochen und es wurde beschlossen, dass dies der Antrag sein sollte, der jetzt ausgeführt werden soll.</w:t>
      </w:r>
    </w:p>
    <w:p w14:paraId="0492A69D" w14:textId="7F0600D1" w:rsidR="2CC41768" w:rsidRDefault="4C281EF0" w:rsidP="4C281EF0">
      <w:pPr>
        <w:rPr>
          <w:rFonts w:eastAsia="Arial" w:cs="Arial"/>
        </w:rPr>
      </w:pPr>
      <w:r w:rsidRPr="4C281EF0">
        <w:rPr>
          <w:rFonts w:eastAsia="Arial" w:cs="Arial"/>
        </w:rPr>
        <w:t xml:space="preserve">Als eines der wichtigsten Probleme bei der Entscheidung für diesen Antrag wurde erkannt, dass dieses Problem ein Problem ist, auf das wir auch im täglichen Leben stoßen und das auch in unserer Umgebung auftritt. Im täglichen Leben wurde festgestellt, dass Menschen manchmal zurückkehrten, ohne das Produkt zu kaufen, das sie auf den Markt brachten, und manchmal sogar andere Produkte kauften, obwohl sie nicht benötigt wurden. Darüber hinaus ein Artikel auf einer Website geschrieben, dass “Die Leute werden abgelenkt und vergessen, wofür sie ausgegangen sind, und kaufen am Ende etwas anderes, wie neue Forschungsergebnisse zeigen. Die Untersuchung ergab, dass 92 Prozent der Menschen ohne den Gegenstand, den sie kaufen wollten, nach Hause kommen, bevor sie sich auf den Weg machen. Dies gibt die Hälfte der Befragten an, dies regelmäßig zu tun.” Im Rest dieses Artikels wird ein anderer Punkt angesprochen.” Neun von zehn von uns geben zu, etwas anderes gekauft zu haben, als wir ursprünglich geplant hatten, nachdem wir der Werbung im Geschäft ausgesetzt waren. Dies ist nicht nur eine einmalige Angelegenheit, da fast die Hälfte von uns behauptet, dies regelmäßig zu tun. Die Leute sagen, dass sie jeden Monat bis zu acht Besuche in einem Supermarkt machen.” </w:t>
      </w:r>
    </w:p>
    <w:p w14:paraId="1BE56C55" w14:textId="01C0FE5F" w:rsidR="2CC41768" w:rsidRDefault="2CC41768" w:rsidP="4C281EF0">
      <w:pPr>
        <w:rPr>
          <w:rFonts w:eastAsia="Arial" w:cs="Arial"/>
        </w:rPr>
      </w:pPr>
    </w:p>
    <w:p w14:paraId="71634DFE" w14:textId="77777777" w:rsidR="0037402A" w:rsidRDefault="4C281EF0" w:rsidP="2CC41768">
      <w:pPr>
        <w:rPr>
          <w:rFonts w:eastAsia="Arial" w:cs="Arial"/>
        </w:rPr>
      </w:pPr>
      <w:r w:rsidRPr="4C281EF0">
        <w:rPr>
          <w:rFonts w:eastAsia="Arial" w:cs="Arial"/>
        </w:rPr>
        <w:t xml:space="preserve">Basierend auf diesem Artikel wurde beschlossen, diese Applikation zu erstellen, deren Hauptthema darin bestand, eine Marktliste zu erstellen. Grundsätzlich gibt es in der Applikation funktionale Funktionen, z. B. kann der Benutzer eine Marktliste in verschiedenen Konzepten erstellen, alle in der Datenbank enthaltenen Produkte hinzufügen und entfernen, wie viele Produkte er gekauft hat und wie viele noch übrig sind, wie viel Geld die Produkte kosten insgesamt und schreiben Sie Notizen speziell für jedes Produkt. Darüber hinaus gibt es einen Abschnitt, in dem Rezepte vorhanden sind. In diesem Abschnitt kann der Benutzer das gewünschte Rezept anzeigen und sofort eine für dieses Rezept spezifische Einkaufsliste erstellen. Optional kann der Benutzer in einem anderen Abschnitt die Kalorien der Produkte anzeigen, die er auf dieser Liste gekauft hat. Ziel ist es, dass der Benutzer, der versucht, ein gesundes Leben zu führen, nachverfolgen kann, wie viele Kalorien die von ihm gekauften Produkte insgesamt enthalten. </w:t>
      </w:r>
    </w:p>
    <w:p w14:paraId="6217266D" w14:textId="77777777" w:rsidR="0037402A" w:rsidRDefault="0037402A" w:rsidP="2CC41768">
      <w:pPr>
        <w:rPr>
          <w:rFonts w:eastAsia="Arial" w:cs="Arial"/>
        </w:rPr>
      </w:pPr>
    </w:p>
    <w:p w14:paraId="428C73DC" w14:textId="1E4898B5" w:rsidR="2CC41768" w:rsidRDefault="4C281EF0" w:rsidP="2CC41768">
      <w:pPr>
        <w:rPr>
          <w:rFonts w:eastAsia="Arial" w:cs="Arial"/>
        </w:rPr>
      </w:pPr>
      <w:r w:rsidRPr="4C281EF0">
        <w:rPr>
          <w:rFonts w:eastAsia="Arial" w:cs="Arial"/>
        </w:rPr>
        <w:t>Die Sprache für diese Applikation ist Kotlin, weil sie einfacher zu warten, leichter zu lesen, bei Bedarf leichter zu ändern und leichter zu verstehen ist.</w:t>
      </w:r>
    </w:p>
    <w:p w14:paraId="5E289E27" w14:textId="474BC620" w:rsidR="00125E5C" w:rsidRPr="00E11A9F" w:rsidRDefault="00125E5C" w:rsidP="312B2826"/>
    <w:p w14:paraId="7E35C4F0" w14:textId="568B7DFA" w:rsidR="00125E5C" w:rsidRPr="00E11A9F" w:rsidRDefault="56FA9EEB" w:rsidP="312B2826">
      <w:r w:rsidRPr="56FA9EEB">
        <w:rPr>
          <w:b/>
          <w:bCs/>
        </w:rPr>
        <w:t>[https://www.independent.ie/business/personal-finance/most-people-forget-to-buy-what-they-went-to-shop-for-36857147.html]</w:t>
      </w:r>
    </w:p>
    <w:p w14:paraId="4513F436" w14:textId="77777777" w:rsidR="00125E5C" w:rsidRPr="00E11A9F" w:rsidRDefault="312B2826" w:rsidP="00125E5C">
      <w:pPr>
        <w:pStyle w:val="Balk2"/>
        <w:numPr>
          <w:ilvl w:val="1"/>
          <w:numId w:val="3"/>
        </w:numPr>
        <w:spacing w:before="360" w:after="120"/>
        <w:ind w:left="391" w:hanging="391"/>
      </w:pPr>
      <w:bookmarkStart w:id="7" w:name="_Toc52883404"/>
      <w:r>
        <w:t>Zweck des Dokuments</w:t>
      </w:r>
      <w:bookmarkEnd w:id="7"/>
    </w:p>
    <w:p w14:paraId="129E03F9" w14:textId="77777777" w:rsidR="00125E5C" w:rsidRPr="00E11A9F" w:rsidRDefault="00125E5C" w:rsidP="00125E5C">
      <w:r w:rsidRPr="00E11A9F">
        <w:t xml:space="preserve">Der Zweck der hier vorliegenden Dokumentation ist es, die Projektplanung und Produktergebnisse zu dokumentieren, die wichtigsten Entscheidungen zu begründen und das Verhalten der Produktkomponenten </w:t>
      </w:r>
      <w:r w:rsidR="00E11A9F" w:rsidRPr="00E11A9F">
        <w:t>mit internen und externen Entitäten</w:t>
      </w:r>
      <w:r w:rsidRPr="00E11A9F">
        <w:t xml:space="preserve"> zu beschreiben, damit gezeigt wird, wie die geforderte Funktionalität durch das Produkt erfüllt wird.</w:t>
      </w:r>
    </w:p>
    <w:p w14:paraId="2554FF18" w14:textId="77777777" w:rsidR="00E826DA" w:rsidRPr="00E11A9F" w:rsidRDefault="312B2826" w:rsidP="00322680">
      <w:pPr>
        <w:pStyle w:val="Balk2"/>
        <w:numPr>
          <w:ilvl w:val="1"/>
          <w:numId w:val="3"/>
        </w:numPr>
        <w:spacing w:before="360" w:after="120"/>
        <w:ind w:left="391" w:hanging="391"/>
      </w:pPr>
      <w:bookmarkStart w:id="8" w:name="_Toc52883405"/>
      <w:r>
        <w:lastRenderedPageBreak/>
        <w:t>Begriffsbestimmungen und Abkürzungen</w:t>
      </w:r>
      <w:bookmarkEnd w:id="4"/>
      <w:bookmarkEnd w:id="5"/>
      <w:bookmarkEnd w:id="6"/>
      <w:bookmarkEnd w:id="8"/>
    </w:p>
    <w:p w14:paraId="2FD0D76C" w14:textId="51A9D215" w:rsidR="00E826DA" w:rsidRDefault="00E826DA">
      <w:pPr>
        <w:pStyle w:val="KommentierterInhalt"/>
        <w:rPr>
          <w:i w:val="0"/>
          <w:iCs/>
        </w:rPr>
      </w:pPr>
      <w:r w:rsidRPr="00D349B8">
        <w:rPr>
          <w:i w:val="0"/>
          <w:iCs/>
          <w:color w:val="000000" w:themeColor="text1"/>
        </w:rPr>
        <w:t>Auflistung von Begriffsdefinitionen und Abkürzungen, die für das Verständnis der Grobspezifikation wichtig sind (EDV-Fachausdrücke und Begriffe aus der Anwendungsdomäne)</w:t>
      </w:r>
      <w:r w:rsidR="00D349B8">
        <w:t>.</w:t>
      </w:r>
    </w:p>
    <w:p w14:paraId="7AED4DF6" w14:textId="488A130A" w:rsidR="00D349B8" w:rsidRDefault="00D349B8" w:rsidP="00D349B8"/>
    <w:p w14:paraId="74093EE5" w14:textId="510990FA" w:rsidR="00D349B8" w:rsidRDefault="00D349B8" w:rsidP="00D349B8">
      <w:pPr>
        <w:pStyle w:val="ListeParagraf"/>
        <w:numPr>
          <w:ilvl w:val="0"/>
          <w:numId w:val="6"/>
        </w:numPr>
      </w:pPr>
      <w:r>
        <w:t xml:space="preserve">App </w:t>
      </w:r>
      <w:r>
        <w:tab/>
      </w:r>
      <w:r>
        <w:tab/>
        <w:t>Applikation</w:t>
      </w:r>
    </w:p>
    <w:p w14:paraId="60647258" w14:textId="2F293C82" w:rsidR="0037402A" w:rsidRDefault="00D349B8" w:rsidP="0037402A">
      <w:pPr>
        <w:pStyle w:val="ListeParagraf"/>
        <w:numPr>
          <w:ilvl w:val="0"/>
          <w:numId w:val="6"/>
        </w:numPr>
      </w:pPr>
      <w:r>
        <w:t xml:space="preserve">UD  </w:t>
      </w:r>
      <w:r>
        <w:tab/>
      </w:r>
      <w:r>
        <w:tab/>
        <w:t>Use Case Diagram</w:t>
      </w:r>
    </w:p>
    <w:p w14:paraId="5C0319CC" w14:textId="1867B7F2" w:rsidR="00D13074" w:rsidRPr="00D349B8" w:rsidRDefault="00D13074" w:rsidP="0037402A">
      <w:pPr>
        <w:pStyle w:val="ListeParagraf"/>
        <w:numPr>
          <w:ilvl w:val="0"/>
          <w:numId w:val="6"/>
        </w:numPr>
      </w:pPr>
      <w:r>
        <w:t>MVC</w:t>
      </w:r>
      <w:r>
        <w:tab/>
      </w:r>
      <w:r>
        <w:tab/>
        <w:t>Model-View-Controller</w:t>
      </w:r>
    </w:p>
    <w:p w14:paraId="664355AD" w14:textId="77777777" w:rsidR="00E826DA" w:rsidRPr="00E11A9F" w:rsidRDefault="00E826DA">
      <w:pPr>
        <w:pStyle w:val="KommentierterInhalt"/>
      </w:pPr>
    </w:p>
    <w:p w14:paraId="085D6C1E" w14:textId="459EC0BC" w:rsidR="0073182D" w:rsidRDefault="00E826DA" w:rsidP="00322680">
      <w:pPr>
        <w:pStyle w:val="Balk1"/>
        <w:numPr>
          <w:ilvl w:val="0"/>
          <w:numId w:val="3"/>
        </w:numPr>
      </w:pPr>
      <w:bookmarkStart w:id="9" w:name="_Toc377885342"/>
      <w:bookmarkStart w:id="10" w:name="_Toc379347829"/>
      <w:bookmarkStart w:id="11" w:name="_Ref384114199"/>
      <w:bookmarkStart w:id="12" w:name="_Ref384114549"/>
      <w:bookmarkStart w:id="13" w:name="_Ref384114590"/>
      <w:bookmarkStart w:id="14" w:name="_Toc388262571"/>
      <w:r w:rsidRPr="00E11A9F">
        <w:br w:type="page"/>
      </w:r>
      <w:bookmarkStart w:id="15" w:name="_Toc52883406"/>
      <w:bookmarkEnd w:id="9"/>
      <w:bookmarkEnd w:id="10"/>
      <w:bookmarkEnd w:id="11"/>
      <w:bookmarkEnd w:id="12"/>
      <w:bookmarkEnd w:id="13"/>
      <w:bookmarkEnd w:id="14"/>
      <w:r w:rsidR="0073182D" w:rsidRPr="00E11A9F">
        <w:lastRenderedPageBreak/>
        <w:t xml:space="preserve">Projekt </w:t>
      </w:r>
      <w:bookmarkEnd w:id="15"/>
      <w:r w:rsidR="0028700A" w:rsidRPr="00E11A9F">
        <w:t>Management</w:t>
      </w:r>
    </w:p>
    <w:p w14:paraId="7654B3DA" w14:textId="7F9D2565" w:rsidR="002004C3" w:rsidRPr="002004C3" w:rsidRDefault="002004C3" w:rsidP="002004C3">
      <w:r>
        <w:t>Die Planun</w:t>
      </w:r>
      <w:r w:rsidR="00E37761">
        <w:t>g</w:t>
      </w:r>
      <w:r>
        <w:t xml:space="preserve"> der Projektaufgaben gemacht.</w:t>
      </w:r>
      <w:r w:rsidR="00E37761" w:rsidRPr="00E37761">
        <w:t xml:space="preserve"> Bei dieser Planung wurde die Scrum-Methode verwendet.</w:t>
      </w:r>
      <w:r w:rsidR="00E37761">
        <w:t xml:space="preserve"> Alle Detail von Planung befindet sich in der Datei INF303-[MyList]-Sprint-Plan. Zum Beispiel, wer für welche Task(Aufgabe) verantwortlich ist oder wann eine Task zu erldigen sein soll. In unserem Fall ist diese Zeit 10 Arbeitstag.</w:t>
      </w:r>
      <w:r w:rsidR="00E37761" w:rsidRPr="00E37761">
        <w:t xml:space="preserve"> Die Zuordnung und Reihenfolge der Aufgaben richtet sich nach den Meilensteinen.</w:t>
      </w:r>
    </w:p>
    <w:p w14:paraId="1DA6542E" w14:textId="0C85C5C3" w:rsidR="00FE7E36" w:rsidRDefault="00FE7E36" w:rsidP="00FE7E36"/>
    <w:p w14:paraId="0300706F" w14:textId="33811B5C" w:rsidR="0037402A" w:rsidRDefault="0037402A" w:rsidP="00FE7E36"/>
    <w:p w14:paraId="7B0372C8" w14:textId="6DB3B01C" w:rsidR="0037402A" w:rsidRDefault="0037402A" w:rsidP="00FE7E36"/>
    <w:p w14:paraId="2178211A" w14:textId="7827A496" w:rsidR="0037402A" w:rsidRDefault="0037402A" w:rsidP="00FE7E36"/>
    <w:p w14:paraId="23E1F406" w14:textId="4867A439" w:rsidR="0037402A" w:rsidRDefault="0037402A" w:rsidP="00FE7E36"/>
    <w:p w14:paraId="4B140369" w14:textId="77777777" w:rsidR="0037402A" w:rsidRPr="00E11A9F" w:rsidRDefault="0037402A" w:rsidP="00FE7E36"/>
    <w:p w14:paraId="5AA5D7C6" w14:textId="77777777" w:rsidR="0073182D" w:rsidRPr="00E11A9F" w:rsidRDefault="0073182D" w:rsidP="00322680">
      <w:pPr>
        <w:pStyle w:val="Balk1"/>
        <w:numPr>
          <w:ilvl w:val="0"/>
          <w:numId w:val="3"/>
        </w:numPr>
      </w:pPr>
      <w:bookmarkStart w:id="16" w:name="_Toc52883407"/>
      <w:r w:rsidRPr="00E11A9F">
        <w:t>Produktumfang</w:t>
      </w:r>
      <w:bookmarkEnd w:id="16"/>
    </w:p>
    <w:p w14:paraId="722B00AE" w14:textId="77777777" w:rsidR="008B3E34" w:rsidRPr="00E11A9F" w:rsidRDefault="008B3E34" w:rsidP="008B3E34"/>
    <w:p w14:paraId="5F02078B" w14:textId="77777777" w:rsidR="00E826DA" w:rsidRPr="00E11A9F" w:rsidRDefault="00E826DA" w:rsidP="008B3E34">
      <w:pPr>
        <w:pStyle w:val="Balk2"/>
      </w:pPr>
      <w:bookmarkStart w:id="17" w:name="_Toc52883408"/>
      <w:r w:rsidRPr="00E11A9F">
        <w:t>3.1 Technische Infrastruktur</w:t>
      </w:r>
      <w:bookmarkEnd w:id="17"/>
      <w:r w:rsidRPr="00E11A9F">
        <w:t xml:space="preserve"> </w:t>
      </w:r>
    </w:p>
    <w:p w14:paraId="6B25D712" w14:textId="43D41EDF" w:rsidR="00E826DA" w:rsidRDefault="00E826DA">
      <w:pPr>
        <w:spacing w:before="120"/>
        <w:rPr>
          <w:iCs/>
          <w:color w:val="0000FF"/>
        </w:rPr>
      </w:pPr>
      <w:r w:rsidRPr="004A43A9">
        <w:rPr>
          <w:iCs/>
          <w:color w:val="000000" w:themeColor="text1"/>
        </w:rPr>
        <w:t>In diesem Abschnitt werden die grundlegenden Elemente zur Entwicklung der Architektur des Produkts beschrieben. Die folgenden Fragen zeigen Beispiele, die zu berücksichtigen sind</w:t>
      </w:r>
      <w:r w:rsidR="004A43A9">
        <w:rPr>
          <w:iCs/>
          <w:color w:val="0000FF"/>
        </w:rPr>
        <w:t>:</w:t>
      </w:r>
    </w:p>
    <w:p w14:paraId="67910B57" w14:textId="41472431" w:rsidR="004A43A9" w:rsidRDefault="004A43A9" w:rsidP="004A43A9">
      <w:pPr>
        <w:pStyle w:val="ListeParagraf"/>
        <w:numPr>
          <w:ilvl w:val="0"/>
          <w:numId w:val="8"/>
        </w:numPr>
        <w:spacing w:before="120"/>
        <w:rPr>
          <w:iCs/>
          <w:color w:val="000000" w:themeColor="text1"/>
        </w:rPr>
      </w:pPr>
      <w:r>
        <w:rPr>
          <w:iCs/>
          <w:color w:val="000000" w:themeColor="text1"/>
        </w:rPr>
        <w:t>Laufzeitumgebung: Kotlin Runtime Environment + Java Runtime Environment</w:t>
      </w:r>
    </w:p>
    <w:p w14:paraId="61443D8C" w14:textId="18E1ABDC" w:rsidR="004A43A9" w:rsidRDefault="004A43A9" w:rsidP="004A43A9">
      <w:pPr>
        <w:pStyle w:val="ListeParagraf"/>
        <w:numPr>
          <w:ilvl w:val="0"/>
          <w:numId w:val="8"/>
        </w:numPr>
        <w:spacing w:before="120"/>
        <w:rPr>
          <w:iCs/>
          <w:color w:val="000000" w:themeColor="text1"/>
        </w:rPr>
      </w:pPr>
      <w:r>
        <w:rPr>
          <w:iCs/>
          <w:color w:val="000000" w:themeColor="text1"/>
        </w:rPr>
        <w:t>Entwicklungsumgebung: Android Studio DIE</w:t>
      </w:r>
    </w:p>
    <w:p w14:paraId="78BDCE33" w14:textId="0674FB92" w:rsidR="004A43A9" w:rsidRDefault="004A43A9" w:rsidP="004A43A9">
      <w:pPr>
        <w:pStyle w:val="ListeParagraf"/>
        <w:numPr>
          <w:ilvl w:val="0"/>
          <w:numId w:val="8"/>
        </w:numPr>
        <w:spacing w:before="120"/>
        <w:rPr>
          <w:iCs/>
          <w:color w:val="000000" w:themeColor="text1"/>
        </w:rPr>
      </w:pPr>
      <w:r>
        <w:rPr>
          <w:iCs/>
          <w:color w:val="000000" w:themeColor="text1"/>
        </w:rPr>
        <w:t>Datenbank: Firebase</w:t>
      </w:r>
    </w:p>
    <w:p w14:paraId="50E3B73A" w14:textId="1F685F9E" w:rsidR="004A43A9" w:rsidRDefault="002942E4" w:rsidP="004A43A9">
      <w:pPr>
        <w:pStyle w:val="ListeParagraf"/>
        <w:numPr>
          <w:ilvl w:val="0"/>
          <w:numId w:val="8"/>
        </w:numPr>
        <w:spacing w:before="120"/>
        <w:rPr>
          <w:iCs/>
          <w:color w:val="000000" w:themeColor="text1"/>
        </w:rPr>
      </w:pPr>
      <w:r>
        <w:rPr>
          <w:iCs/>
          <w:color w:val="000000" w:themeColor="text1"/>
        </w:rPr>
        <w:t>Keine komponenten von Drittanbitern wurde verwendet.</w:t>
      </w:r>
    </w:p>
    <w:p w14:paraId="0228F197" w14:textId="50FAA77E" w:rsidR="00064315" w:rsidRDefault="00064315" w:rsidP="004A43A9">
      <w:pPr>
        <w:pStyle w:val="ListeParagraf"/>
        <w:numPr>
          <w:ilvl w:val="0"/>
          <w:numId w:val="8"/>
        </w:numPr>
        <w:spacing w:before="120"/>
        <w:rPr>
          <w:iCs/>
          <w:color w:val="000000" w:themeColor="text1"/>
        </w:rPr>
      </w:pPr>
      <w:r w:rsidRPr="00064315">
        <w:rPr>
          <w:iCs/>
          <w:color w:val="000000" w:themeColor="text1"/>
        </w:rPr>
        <w:t>Architektur: Model-View-Controller Architektur wird verwendet. Das Entwurfsmuster des Model View Controllers (MVC) gibt an, dass eine Anwendung aus einem Datenmodell, Präsentationsinformationen und Steuerinformationen besteht. Das Muster erfordert, dass jedes von diesen in verschiedene Objekte getrennt wird. Der Grund, warum wir es benutzen, ist, dass Activity oder Fragment als Controller verwenden können werden und Es kann mehr als eine Person gleichzeitig an verschiedenen Controllern arbeiten.</w:t>
      </w:r>
    </w:p>
    <w:p w14:paraId="42C6D796" w14:textId="77777777" w:rsidR="00E826DA" w:rsidRPr="00E11A9F" w:rsidRDefault="00E826DA"/>
    <w:p w14:paraId="23F72A6A" w14:textId="77777777" w:rsidR="00E826DA" w:rsidRPr="00E11A9F" w:rsidRDefault="00E826DA">
      <w:pPr>
        <w:pStyle w:val="Balk2"/>
      </w:pPr>
      <w:bookmarkStart w:id="18" w:name="_Toc52883409"/>
      <w:r w:rsidRPr="00E11A9F">
        <w:t>3.</w:t>
      </w:r>
      <w:r w:rsidR="008B3E34" w:rsidRPr="00E11A9F">
        <w:t>2</w:t>
      </w:r>
      <w:r w:rsidRPr="00E11A9F">
        <w:t xml:space="preserve"> </w:t>
      </w:r>
      <w:r w:rsidR="009F66D3" w:rsidRPr="00E11A9F">
        <w:t>Anforderungsanal</w:t>
      </w:r>
      <w:r w:rsidR="009E16A1" w:rsidRPr="00E11A9F">
        <w:t>y</w:t>
      </w:r>
      <w:r w:rsidR="009F66D3" w:rsidRPr="00E11A9F">
        <w:t>se /</w:t>
      </w:r>
      <w:r w:rsidRPr="00E11A9F">
        <w:t xml:space="preserve"> Use Cases</w:t>
      </w:r>
      <w:bookmarkEnd w:id="18"/>
    </w:p>
    <w:p w14:paraId="6E1831B3" w14:textId="77777777" w:rsidR="00E826DA" w:rsidRPr="00E11A9F" w:rsidRDefault="00E826DA"/>
    <w:p w14:paraId="69FEBE70" w14:textId="09C03BD1" w:rsidR="00E826DA" w:rsidRPr="00E11A9F" w:rsidRDefault="6E69A373" w:rsidP="6E69A373">
      <w:pPr>
        <w:rPr>
          <w:b/>
          <w:bCs/>
        </w:rPr>
      </w:pPr>
      <w:r w:rsidRPr="6E69A373">
        <w:rPr>
          <w:b/>
          <w:bCs/>
        </w:rPr>
        <w:t xml:space="preserve">Was sind die wichtigsten Anwendungsfälle / Use Cases der </w:t>
      </w:r>
      <w:r w:rsidRPr="6E69A373">
        <w:rPr>
          <w:b/>
          <w:bCs/>
          <w:color w:val="000000" w:themeColor="text1"/>
        </w:rPr>
        <w:t>myList</w:t>
      </w:r>
      <w:r w:rsidRPr="6E69A373">
        <w:rPr>
          <w:b/>
          <w:bCs/>
        </w:rPr>
        <w:t xml:space="preserve">? </w:t>
      </w:r>
    </w:p>
    <w:p w14:paraId="54E11D2A" w14:textId="77777777" w:rsidR="00E826DA" w:rsidRPr="00E11A9F" w:rsidRDefault="00E826DA"/>
    <w:p w14:paraId="1DCF9365" w14:textId="76867B4E" w:rsidR="6E69A373" w:rsidRPr="00064315" w:rsidRDefault="6E69A373" w:rsidP="6E69A373">
      <w:pPr>
        <w:rPr>
          <w:rFonts w:eastAsia="Arial" w:cs="Arial"/>
          <w:color w:val="222222"/>
          <w:szCs w:val="22"/>
          <w:lang w:val="de"/>
        </w:rPr>
      </w:pPr>
      <w:r w:rsidRPr="00064315">
        <w:rPr>
          <w:rFonts w:eastAsia="Arial" w:cs="Arial"/>
          <w:color w:val="222222"/>
          <w:szCs w:val="22"/>
          <w:lang w:val="de"/>
        </w:rPr>
        <w:t xml:space="preserve">Die wichtigsten Anwendungsfälle in der Anwendung sind </w:t>
      </w:r>
    </w:p>
    <w:p w14:paraId="6699B7ED" w14:textId="0C7302AD" w:rsidR="6E69A373" w:rsidRPr="00064315" w:rsidRDefault="6E69A373" w:rsidP="6E69A373">
      <w:pPr>
        <w:rPr>
          <w:rFonts w:eastAsia="Arial" w:cs="Arial"/>
          <w:color w:val="222222"/>
          <w:szCs w:val="22"/>
          <w:lang w:val="de"/>
        </w:rPr>
      </w:pPr>
      <w:r w:rsidRPr="00064315">
        <w:rPr>
          <w:rFonts w:eastAsia="Arial" w:cs="Arial"/>
          <w:color w:val="222222"/>
          <w:szCs w:val="22"/>
          <w:lang w:val="de"/>
        </w:rPr>
        <w:t xml:space="preserve">  </w:t>
      </w:r>
      <w:r w:rsidRPr="00064315">
        <w:rPr>
          <w:rFonts w:eastAsia="Arial" w:cs="Arial"/>
          <w:b/>
          <w:bCs/>
          <w:color w:val="222222"/>
          <w:szCs w:val="22"/>
          <w:lang w:val="de"/>
        </w:rPr>
        <w:t>1)</w:t>
      </w:r>
      <w:r w:rsidRPr="00064315">
        <w:rPr>
          <w:rFonts w:eastAsia="Arial" w:cs="Arial"/>
          <w:color w:val="222222"/>
          <w:szCs w:val="22"/>
          <w:lang w:val="de"/>
        </w:rPr>
        <w:t xml:space="preserve"> Das Erstellen einer Liste</w:t>
      </w:r>
    </w:p>
    <w:p w14:paraId="28E59694" w14:textId="531DF7E5" w:rsidR="6E69A373" w:rsidRPr="00064315" w:rsidRDefault="6E69A373" w:rsidP="6E69A373">
      <w:pPr>
        <w:rPr>
          <w:rFonts w:eastAsia="Arial" w:cs="Arial"/>
          <w:color w:val="222222"/>
          <w:szCs w:val="22"/>
          <w:lang w:val="de"/>
        </w:rPr>
      </w:pPr>
      <w:r w:rsidRPr="00064315">
        <w:rPr>
          <w:rFonts w:eastAsia="Arial" w:cs="Arial"/>
          <w:color w:val="222222"/>
          <w:szCs w:val="22"/>
          <w:lang w:val="de"/>
        </w:rPr>
        <w:t xml:space="preserve"> </w:t>
      </w:r>
      <w:r w:rsidRPr="00064315">
        <w:rPr>
          <w:rFonts w:eastAsia="Arial" w:cs="Arial"/>
          <w:b/>
          <w:bCs/>
          <w:color w:val="222222"/>
          <w:szCs w:val="22"/>
          <w:lang w:val="de"/>
        </w:rPr>
        <w:t xml:space="preserve"> 2)</w:t>
      </w:r>
      <w:r w:rsidRPr="00064315">
        <w:rPr>
          <w:rFonts w:eastAsia="Arial" w:cs="Arial"/>
          <w:color w:val="222222"/>
          <w:szCs w:val="22"/>
          <w:lang w:val="de"/>
        </w:rPr>
        <w:t xml:space="preserve"> Das Hinzufügen von Produkten zur Liste und</w:t>
      </w:r>
    </w:p>
    <w:p w14:paraId="28B615D0" w14:textId="7615CA86" w:rsidR="6E69A373" w:rsidRPr="00064315" w:rsidRDefault="6E69A373" w:rsidP="6E69A373">
      <w:pPr>
        <w:rPr>
          <w:rFonts w:eastAsia="Arial" w:cs="Arial"/>
          <w:color w:val="222222"/>
          <w:szCs w:val="22"/>
          <w:lang w:val="de"/>
        </w:rPr>
      </w:pPr>
      <w:r w:rsidRPr="00064315">
        <w:rPr>
          <w:rFonts w:eastAsia="Arial" w:cs="Arial"/>
          <w:b/>
          <w:bCs/>
          <w:color w:val="222222"/>
          <w:szCs w:val="22"/>
          <w:lang w:val="de"/>
        </w:rPr>
        <w:t xml:space="preserve">  3)</w:t>
      </w:r>
      <w:r w:rsidRPr="00064315">
        <w:rPr>
          <w:rFonts w:eastAsia="Arial" w:cs="Arial"/>
          <w:color w:val="222222"/>
          <w:szCs w:val="22"/>
          <w:lang w:val="de"/>
        </w:rPr>
        <w:t xml:space="preserve"> Das Überprüfen der Kalorien der Produkte.</w:t>
      </w:r>
    </w:p>
    <w:p w14:paraId="34FB35B7" w14:textId="793A08C0" w:rsidR="6E69A373" w:rsidRPr="00064315" w:rsidRDefault="6E69A373" w:rsidP="6E69A373">
      <w:pPr>
        <w:rPr>
          <w:i/>
          <w:iCs/>
          <w:color w:val="0000FF"/>
          <w:szCs w:val="22"/>
        </w:rPr>
      </w:pPr>
    </w:p>
    <w:p w14:paraId="426EB00D" w14:textId="55D709A8" w:rsidR="004A43A9" w:rsidRDefault="004A43A9" w:rsidP="6E69A373">
      <w:pPr>
        <w:rPr>
          <w:i/>
          <w:iCs/>
          <w:color w:val="0000FF"/>
        </w:rPr>
      </w:pPr>
    </w:p>
    <w:p w14:paraId="359A4607" w14:textId="330C83A0" w:rsidR="004A43A9" w:rsidRDefault="004A43A9" w:rsidP="6E69A373">
      <w:pPr>
        <w:rPr>
          <w:i/>
          <w:iCs/>
          <w:color w:val="0000FF"/>
        </w:rPr>
      </w:pPr>
    </w:p>
    <w:p w14:paraId="022270BD" w14:textId="04A8F4A0" w:rsidR="004A43A9" w:rsidRDefault="004A43A9" w:rsidP="6E69A373">
      <w:pPr>
        <w:rPr>
          <w:i/>
          <w:iCs/>
          <w:color w:val="0000FF"/>
        </w:rPr>
      </w:pPr>
    </w:p>
    <w:p w14:paraId="60BD59C4" w14:textId="7DF5E8AC" w:rsidR="004A43A9" w:rsidRDefault="004A43A9" w:rsidP="6E69A373">
      <w:pPr>
        <w:rPr>
          <w:i/>
          <w:iCs/>
          <w:color w:val="0000FF"/>
        </w:rPr>
      </w:pPr>
    </w:p>
    <w:p w14:paraId="5DEC161A" w14:textId="78C85FCD" w:rsidR="004A43A9" w:rsidRDefault="004A43A9" w:rsidP="6E69A373">
      <w:pPr>
        <w:rPr>
          <w:i/>
          <w:iCs/>
          <w:color w:val="0000FF"/>
        </w:rPr>
      </w:pPr>
    </w:p>
    <w:p w14:paraId="3A102652" w14:textId="68F659EC" w:rsidR="004A43A9" w:rsidRDefault="004A43A9" w:rsidP="6E69A373">
      <w:pPr>
        <w:rPr>
          <w:i/>
          <w:iCs/>
          <w:color w:val="0000FF"/>
        </w:rPr>
      </w:pPr>
    </w:p>
    <w:p w14:paraId="4DE4A453" w14:textId="2E766E26" w:rsidR="004A43A9" w:rsidRDefault="004A43A9" w:rsidP="6E69A373">
      <w:pPr>
        <w:rPr>
          <w:i/>
          <w:iCs/>
          <w:color w:val="0000FF"/>
        </w:rPr>
      </w:pPr>
    </w:p>
    <w:p w14:paraId="106C7116" w14:textId="4E92FA07" w:rsidR="004A43A9" w:rsidRDefault="004A43A9" w:rsidP="6E69A373">
      <w:pPr>
        <w:rPr>
          <w:i/>
          <w:iCs/>
          <w:color w:val="0000FF"/>
        </w:rPr>
      </w:pPr>
    </w:p>
    <w:p w14:paraId="778EC172" w14:textId="2BAA7D60" w:rsidR="004A43A9" w:rsidRDefault="004A43A9" w:rsidP="6E69A373">
      <w:pPr>
        <w:rPr>
          <w:i/>
          <w:iCs/>
          <w:color w:val="0000FF"/>
        </w:rPr>
      </w:pPr>
    </w:p>
    <w:p w14:paraId="469891C8" w14:textId="0E53B0F8" w:rsidR="004A43A9" w:rsidRDefault="004A43A9" w:rsidP="6E69A373">
      <w:pPr>
        <w:rPr>
          <w:i/>
          <w:iCs/>
          <w:color w:val="0000FF"/>
        </w:rPr>
      </w:pPr>
    </w:p>
    <w:p w14:paraId="3BB8E386" w14:textId="7C923D34" w:rsidR="004A43A9" w:rsidRDefault="004A43A9" w:rsidP="6E69A373">
      <w:pPr>
        <w:rPr>
          <w:i/>
          <w:iCs/>
          <w:color w:val="0000FF"/>
        </w:rPr>
      </w:pPr>
    </w:p>
    <w:p w14:paraId="10B0D353" w14:textId="77777777" w:rsidR="0037402A" w:rsidRDefault="0037402A" w:rsidP="6E69A373">
      <w:pPr>
        <w:rPr>
          <w:b/>
          <w:bCs/>
          <w:sz w:val="24"/>
          <w:szCs w:val="24"/>
        </w:rPr>
      </w:pPr>
    </w:p>
    <w:p w14:paraId="064C685B" w14:textId="77777777" w:rsidR="0037402A" w:rsidRDefault="0037402A" w:rsidP="6E69A373">
      <w:pPr>
        <w:rPr>
          <w:b/>
          <w:bCs/>
          <w:sz w:val="24"/>
          <w:szCs w:val="24"/>
        </w:rPr>
      </w:pPr>
    </w:p>
    <w:p w14:paraId="2DE403A5" w14:textId="4E289797" w:rsidR="005036A7" w:rsidRPr="00E11A9F" w:rsidRDefault="6E69A373" w:rsidP="6E69A373">
      <w:pPr>
        <w:rPr>
          <w:i/>
          <w:iCs/>
          <w:color w:val="0000FF"/>
        </w:rPr>
      </w:pPr>
      <w:r w:rsidRPr="6E69A373">
        <w:rPr>
          <w:b/>
          <w:bCs/>
          <w:sz w:val="24"/>
          <w:szCs w:val="24"/>
        </w:rPr>
        <w:t>3.2.1 Use Case Diagramm</w:t>
      </w:r>
    </w:p>
    <w:p w14:paraId="2EC50621" w14:textId="35D80A1D" w:rsidR="6E69A373" w:rsidRDefault="6E69A373" w:rsidP="6E69A373">
      <w:pPr>
        <w:rPr>
          <w:b/>
          <w:bCs/>
          <w:sz w:val="24"/>
          <w:szCs w:val="24"/>
        </w:rPr>
      </w:pPr>
    </w:p>
    <w:p w14:paraId="4D6B0762" w14:textId="150A3223" w:rsidR="6E69A373" w:rsidRDefault="6E69A373" w:rsidP="6E69A373">
      <w:pPr>
        <w:rPr>
          <w:i/>
          <w:iCs/>
          <w:color w:val="0000FF"/>
        </w:rPr>
      </w:pPr>
      <w:r>
        <w:rPr>
          <w:noProof/>
        </w:rPr>
        <w:drawing>
          <wp:inline distT="0" distB="0" distL="0" distR="0" wp14:anchorId="34D335C6" wp14:editId="410298AC">
            <wp:extent cx="5725717" cy="6000750"/>
            <wp:effectExtent l="0" t="0" r="0" b="0"/>
            <wp:docPr id="2083449744" name="Resim 208344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5717" cy="6000750"/>
                    </a:xfrm>
                    <a:prstGeom prst="rect">
                      <a:avLst/>
                    </a:prstGeom>
                  </pic:spPr>
                </pic:pic>
              </a:graphicData>
            </a:graphic>
          </wp:inline>
        </w:drawing>
      </w:r>
    </w:p>
    <w:p w14:paraId="38F82734" w14:textId="6A821456" w:rsidR="6E69A373" w:rsidRDefault="6E69A373" w:rsidP="6E69A373">
      <w:pPr>
        <w:rPr>
          <w:i/>
          <w:iCs/>
          <w:color w:val="0000FF"/>
        </w:rPr>
      </w:pPr>
    </w:p>
    <w:p w14:paraId="1D52FE33" w14:textId="79BCD903" w:rsidR="6E69A373" w:rsidRDefault="4C281EF0" w:rsidP="329944B5">
      <w:pPr>
        <w:rPr>
          <w:b/>
          <w:bCs/>
          <w:sz w:val="24"/>
          <w:szCs w:val="24"/>
        </w:rPr>
      </w:pPr>
      <w:r w:rsidRPr="00E11DBA">
        <w:rPr>
          <w:b/>
          <w:bCs/>
          <w:sz w:val="24"/>
          <w:szCs w:val="24"/>
        </w:rPr>
        <w:t>Use Case Tabelle</w:t>
      </w:r>
      <w:r w:rsidRPr="4C281EF0">
        <w:rPr>
          <w:b/>
          <w:bCs/>
          <w:i/>
          <w:iCs/>
          <w:sz w:val="24"/>
          <w:szCs w:val="24"/>
        </w:rPr>
        <w:t xml:space="preserve"> </w:t>
      </w:r>
      <w:r w:rsidRPr="00E11DBA">
        <w:rPr>
          <w:b/>
          <w:bCs/>
          <w:sz w:val="24"/>
          <w:szCs w:val="24"/>
        </w:rPr>
        <w:t>von</w:t>
      </w:r>
      <w:r w:rsidRPr="4C281EF0">
        <w:rPr>
          <w:b/>
          <w:bCs/>
          <w:i/>
          <w:iCs/>
          <w:color w:val="0000FF"/>
          <w:sz w:val="24"/>
          <w:szCs w:val="24"/>
        </w:rPr>
        <w:t xml:space="preserve"> </w:t>
      </w:r>
      <w:r w:rsidRPr="4C281EF0">
        <w:rPr>
          <w:b/>
          <w:bCs/>
          <w:sz w:val="24"/>
          <w:szCs w:val="24"/>
        </w:rPr>
        <w:t xml:space="preserve">Erstellen einer </w:t>
      </w:r>
      <w:r w:rsidR="00E11DBA">
        <w:rPr>
          <w:b/>
          <w:bCs/>
          <w:sz w:val="24"/>
          <w:szCs w:val="24"/>
        </w:rPr>
        <w:t>neue L</w:t>
      </w:r>
      <w:r w:rsidRPr="4C281EF0">
        <w:rPr>
          <w:b/>
          <w:bCs/>
          <w:sz w:val="24"/>
          <w:szCs w:val="24"/>
        </w:rPr>
        <w:t>ist</w:t>
      </w:r>
    </w:p>
    <w:p w14:paraId="62431CDC" w14:textId="77777777" w:rsidR="00E826DA" w:rsidRPr="00E11A9F" w:rsidRDefault="00E826DA"/>
    <w:tbl>
      <w:tblPr>
        <w:tblW w:w="8931"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3" w:type="dxa"/>
          <w:left w:w="113" w:type="dxa"/>
          <w:bottom w:w="113" w:type="dxa"/>
          <w:right w:w="113" w:type="dxa"/>
        </w:tblCellMar>
        <w:tblLook w:val="00A0" w:firstRow="1" w:lastRow="0" w:firstColumn="1" w:lastColumn="0" w:noHBand="0" w:noVBand="0"/>
      </w:tblPr>
      <w:tblGrid>
        <w:gridCol w:w="1985"/>
        <w:gridCol w:w="2126"/>
        <w:gridCol w:w="4820"/>
      </w:tblGrid>
      <w:tr w:rsidR="00E826DA" w:rsidRPr="00E11A9F" w14:paraId="2E453DE9" w14:textId="77777777" w:rsidTr="329944B5">
        <w:trPr>
          <w:trHeight w:val="281"/>
        </w:trPr>
        <w:tc>
          <w:tcPr>
            <w:tcW w:w="1985" w:type="dxa"/>
            <w:shd w:val="clear" w:color="auto" w:fill="CCCCCC"/>
          </w:tcPr>
          <w:p w14:paraId="3F456B64" w14:textId="77777777" w:rsidR="00E826DA" w:rsidRPr="00E11A9F" w:rsidRDefault="005036A7">
            <w:pPr>
              <w:pStyle w:val="FliesstextTabellefett"/>
              <w:rPr>
                <w:sz w:val="22"/>
                <w:szCs w:val="20"/>
              </w:rPr>
            </w:pPr>
            <w:r w:rsidRPr="00E11A9F">
              <w:rPr>
                <w:sz w:val="22"/>
                <w:szCs w:val="20"/>
              </w:rPr>
              <w:t>&lt;</w:t>
            </w:r>
            <w:r w:rsidR="00E826DA" w:rsidRPr="00E11A9F">
              <w:rPr>
                <w:sz w:val="22"/>
                <w:szCs w:val="20"/>
              </w:rPr>
              <w:t>UseCaseID</w:t>
            </w:r>
            <w:r w:rsidRPr="00E11A9F">
              <w:rPr>
                <w:sz w:val="22"/>
                <w:szCs w:val="20"/>
              </w:rPr>
              <w:t>&gt;</w:t>
            </w:r>
          </w:p>
        </w:tc>
        <w:tc>
          <w:tcPr>
            <w:tcW w:w="2126" w:type="dxa"/>
            <w:shd w:val="clear" w:color="auto" w:fill="CCCCCC"/>
          </w:tcPr>
          <w:p w14:paraId="2AAE455D" w14:textId="61A04598" w:rsidR="00E826DA" w:rsidRPr="00E11A9F" w:rsidRDefault="329944B5">
            <w:pPr>
              <w:pStyle w:val="FliesstextTabellefett"/>
              <w:rPr>
                <w:sz w:val="22"/>
                <w:szCs w:val="22"/>
              </w:rPr>
            </w:pPr>
            <w:r w:rsidRPr="329944B5">
              <w:rPr>
                <w:sz w:val="22"/>
                <w:szCs w:val="22"/>
              </w:rPr>
              <w:t>&lt;Actor&gt;</w:t>
            </w:r>
          </w:p>
        </w:tc>
        <w:tc>
          <w:tcPr>
            <w:tcW w:w="4820" w:type="dxa"/>
            <w:shd w:val="clear" w:color="auto" w:fill="CCCCCC"/>
          </w:tcPr>
          <w:p w14:paraId="119CDD46" w14:textId="77777777" w:rsidR="00E826DA" w:rsidRPr="00E11A9F" w:rsidRDefault="005036A7">
            <w:pPr>
              <w:pStyle w:val="FliesstextTabellefett"/>
              <w:rPr>
                <w:sz w:val="22"/>
                <w:szCs w:val="20"/>
              </w:rPr>
            </w:pPr>
            <w:r w:rsidRPr="00E11A9F">
              <w:rPr>
                <w:sz w:val="22"/>
                <w:szCs w:val="20"/>
              </w:rPr>
              <w:t>&lt;</w:t>
            </w:r>
            <w:r w:rsidR="00E826DA" w:rsidRPr="00E11A9F">
              <w:rPr>
                <w:sz w:val="22"/>
                <w:szCs w:val="20"/>
              </w:rPr>
              <w:t>Beschreibung</w:t>
            </w:r>
            <w:r w:rsidRPr="00E11A9F">
              <w:rPr>
                <w:sz w:val="22"/>
                <w:szCs w:val="20"/>
              </w:rPr>
              <w:t>&gt;</w:t>
            </w:r>
          </w:p>
        </w:tc>
      </w:tr>
      <w:tr w:rsidR="00E826DA" w:rsidRPr="00E11A9F" w14:paraId="5C5DB41E" w14:textId="77777777" w:rsidTr="329944B5">
        <w:trPr>
          <w:trHeight w:val="188"/>
        </w:trPr>
        <w:tc>
          <w:tcPr>
            <w:tcW w:w="1985" w:type="dxa"/>
          </w:tcPr>
          <w:p w14:paraId="11BE2158" w14:textId="77777777" w:rsidR="00E826DA" w:rsidRPr="00E11A9F" w:rsidRDefault="005036A7">
            <w:pPr>
              <w:pStyle w:val="FliesstextTabellefett"/>
            </w:pPr>
            <w:r w:rsidRPr="00E11A9F">
              <w:t>SZENARIO</w:t>
            </w:r>
          </w:p>
        </w:tc>
        <w:tc>
          <w:tcPr>
            <w:tcW w:w="2126" w:type="dxa"/>
          </w:tcPr>
          <w:p w14:paraId="49E398E2" w14:textId="77777777" w:rsidR="00E826DA" w:rsidRPr="00E11A9F" w:rsidRDefault="00E826DA">
            <w:pPr>
              <w:pStyle w:val="FliesstextTabelle"/>
              <w:rPr>
                <w:lang w:val="de-DE"/>
              </w:rPr>
            </w:pPr>
          </w:p>
        </w:tc>
        <w:tc>
          <w:tcPr>
            <w:tcW w:w="4820" w:type="dxa"/>
          </w:tcPr>
          <w:p w14:paraId="16287F21" w14:textId="57D165A2" w:rsidR="00E826DA" w:rsidRPr="00E11DBA" w:rsidRDefault="272B3D2C">
            <w:pPr>
              <w:pStyle w:val="FliesstextTabelle"/>
              <w:rPr>
                <w:sz w:val="22"/>
                <w:szCs w:val="22"/>
                <w:lang w:val="de-DE"/>
              </w:rPr>
            </w:pPr>
            <w:r w:rsidRPr="00E11DBA">
              <w:rPr>
                <w:sz w:val="22"/>
                <w:szCs w:val="22"/>
                <w:lang w:val="de-DE"/>
              </w:rPr>
              <w:t>Dieser Use Case wird zum Erstellen einer Einkaufsliste verwendet</w:t>
            </w:r>
          </w:p>
        </w:tc>
      </w:tr>
      <w:tr w:rsidR="00E826DA" w:rsidRPr="00E11A9F" w14:paraId="1398A834" w14:textId="77777777" w:rsidTr="329944B5">
        <w:trPr>
          <w:trHeight w:val="281"/>
        </w:trPr>
        <w:tc>
          <w:tcPr>
            <w:tcW w:w="1985" w:type="dxa"/>
          </w:tcPr>
          <w:p w14:paraId="73AE28B9" w14:textId="77777777" w:rsidR="00E826DA" w:rsidRPr="00E11A9F" w:rsidRDefault="008B3E34">
            <w:pPr>
              <w:pStyle w:val="FliesstextTabellefett"/>
            </w:pPr>
            <w:r w:rsidRPr="00E11A9F">
              <w:t>Anfangs</w:t>
            </w:r>
            <w:r w:rsidR="00E243FD">
              <w:br/>
              <w:t>b</w:t>
            </w:r>
            <w:r w:rsidR="00E243FD" w:rsidRPr="00E11A9F">
              <w:t>edingungen</w:t>
            </w:r>
          </w:p>
        </w:tc>
        <w:tc>
          <w:tcPr>
            <w:tcW w:w="2126" w:type="dxa"/>
          </w:tcPr>
          <w:p w14:paraId="5BE93A62" w14:textId="77777777" w:rsidR="00E826DA" w:rsidRPr="00E11A9F" w:rsidRDefault="00E826DA">
            <w:pPr>
              <w:pStyle w:val="FliesstextTabelle"/>
              <w:rPr>
                <w:lang w:val="de-DE"/>
              </w:rPr>
            </w:pPr>
          </w:p>
        </w:tc>
        <w:tc>
          <w:tcPr>
            <w:tcW w:w="4820" w:type="dxa"/>
          </w:tcPr>
          <w:p w14:paraId="384BA73E" w14:textId="1B65E3B4" w:rsidR="00E826DA" w:rsidRPr="00E11DBA" w:rsidRDefault="00E11DBA">
            <w:pPr>
              <w:pStyle w:val="FliesstextTabelle"/>
              <w:rPr>
                <w:sz w:val="22"/>
                <w:szCs w:val="22"/>
                <w:lang w:val="de-DE"/>
              </w:rPr>
            </w:pPr>
            <w:r>
              <w:rPr>
                <w:sz w:val="22"/>
                <w:szCs w:val="22"/>
                <w:lang w:val="de-DE"/>
              </w:rPr>
              <w:t>Benutzer muss App ausführen.</w:t>
            </w:r>
          </w:p>
        </w:tc>
      </w:tr>
      <w:tr w:rsidR="005036A7" w:rsidRPr="00E11A9F" w14:paraId="078BB6B4" w14:textId="77777777" w:rsidTr="329944B5">
        <w:trPr>
          <w:trHeight w:val="281"/>
        </w:trPr>
        <w:tc>
          <w:tcPr>
            <w:tcW w:w="1985" w:type="dxa"/>
          </w:tcPr>
          <w:p w14:paraId="620B63D8" w14:textId="77777777" w:rsidR="005036A7" w:rsidRPr="006804CB" w:rsidRDefault="005036A7">
            <w:pPr>
              <w:pStyle w:val="FliesstextTabellefett"/>
              <w:rPr>
                <w:sz w:val="22"/>
                <w:szCs w:val="22"/>
              </w:rPr>
            </w:pPr>
            <w:r w:rsidRPr="006804CB">
              <w:rPr>
                <w:sz w:val="22"/>
                <w:szCs w:val="22"/>
              </w:rPr>
              <w:t>Schritt 1</w:t>
            </w:r>
          </w:p>
        </w:tc>
        <w:tc>
          <w:tcPr>
            <w:tcW w:w="2126" w:type="dxa"/>
          </w:tcPr>
          <w:p w14:paraId="221E68CD" w14:textId="51C89312" w:rsidR="272B3D2C" w:rsidRPr="006804CB" w:rsidRDefault="00E11DBA" w:rsidP="272B3D2C">
            <w:pPr>
              <w:pStyle w:val="FliesstextTabelle"/>
              <w:rPr>
                <w:sz w:val="22"/>
                <w:szCs w:val="22"/>
                <w:lang w:val="de-DE"/>
              </w:rPr>
            </w:pPr>
            <w:r w:rsidRPr="006804CB">
              <w:rPr>
                <w:sz w:val="22"/>
                <w:szCs w:val="22"/>
                <w:lang w:val="de-DE"/>
              </w:rPr>
              <w:t>App</w:t>
            </w:r>
          </w:p>
        </w:tc>
        <w:tc>
          <w:tcPr>
            <w:tcW w:w="4820" w:type="dxa"/>
          </w:tcPr>
          <w:p w14:paraId="0B8101B6" w14:textId="67D24BB9" w:rsidR="272B3D2C" w:rsidRDefault="00E11DBA" w:rsidP="272B3D2C">
            <w:pPr>
              <w:pStyle w:val="FliesstextTabelle"/>
              <w:rPr>
                <w:lang w:val="de-DE"/>
              </w:rPr>
            </w:pPr>
            <w:r w:rsidRPr="006804CB">
              <w:rPr>
                <w:sz w:val="22"/>
                <w:szCs w:val="22"/>
                <w:lang w:val="de-DE"/>
              </w:rPr>
              <w:t>Wenn zuvor Listen erstellt wurden, werden diese auf dem Bildschirm angezeigt</w:t>
            </w:r>
            <w:r w:rsidRPr="00E11DBA">
              <w:rPr>
                <w:lang w:val="de-DE"/>
              </w:rPr>
              <w:t>.</w:t>
            </w:r>
          </w:p>
        </w:tc>
      </w:tr>
      <w:tr w:rsidR="005036A7" w:rsidRPr="00E11A9F" w14:paraId="0B1B7D17" w14:textId="77777777" w:rsidTr="329944B5">
        <w:trPr>
          <w:trHeight w:val="281"/>
        </w:trPr>
        <w:tc>
          <w:tcPr>
            <w:tcW w:w="1985" w:type="dxa"/>
          </w:tcPr>
          <w:p w14:paraId="2CD22B69" w14:textId="3C926BCE" w:rsidR="005036A7" w:rsidRPr="006804CB" w:rsidRDefault="272B3D2C">
            <w:pPr>
              <w:pStyle w:val="FliesstextTabellefett"/>
              <w:rPr>
                <w:sz w:val="22"/>
                <w:szCs w:val="22"/>
              </w:rPr>
            </w:pPr>
            <w:r w:rsidRPr="006804CB">
              <w:rPr>
                <w:sz w:val="22"/>
                <w:szCs w:val="22"/>
              </w:rPr>
              <w:lastRenderedPageBreak/>
              <w:t>Schritt 2</w:t>
            </w:r>
          </w:p>
        </w:tc>
        <w:tc>
          <w:tcPr>
            <w:tcW w:w="2126" w:type="dxa"/>
          </w:tcPr>
          <w:p w14:paraId="0B4020A7" w14:textId="3DA79CF7" w:rsidR="005036A7" w:rsidRPr="006804CB" w:rsidRDefault="272B3D2C">
            <w:pPr>
              <w:pStyle w:val="FliesstextTabelle"/>
              <w:rPr>
                <w:sz w:val="22"/>
                <w:szCs w:val="22"/>
                <w:lang w:val="de-DE"/>
              </w:rPr>
            </w:pPr>
            <w:r w:rsidRPr="006804CB">
              <w:rPr>
                <w:sz w:val="22"/>
                <w:szCs w:val="22"/>
                <w:lang w:val="de-DE"/>
              </w:rPr>
              <w:t>Benutzer</w:t>
            </w:r>
          </w:p>
        </w:tc>
        <w:tc>
          <w:tcPr>
            <w:tcW w:w="4820" w:type="dxa"/>
          </w:tcPr>
          <w:p w14:paraId="1D7B270A" w14:textId="6D35C803" w:rsidR="005036A7" w:rsidRPr="006804CB" w:rsidRDefault="272B3D2C">
            <w:pPr>
              <w:pStyle w:val="FliesstextTabelle"/>
              <w:rPr>
                <w:sz w:val="22"/>
                <w:szCs w:val="22"/>
                <w:lang w:val="de-DE"/>
              </w:rPr>
            </w:pPr>
            <w:r w:rsidRPr="006804CB">
              <w:rPr>
                <w:sz w:val="22"/>
                <w:szCs w:val="22"/>
                <w:lang w:val="de-DE"/>
              </w:rPr>
              <w:t>Erstellen einer neuen Liste durch Klicken auf die Schaltfläche "Neue Liste erstellen" im Startbildschirm</w:t>
            </w:r>
          </w:p>
        </w:tc>
      </w:tr>
      <w:tr w:rsidR="272B3D2C" w14:paraId="41BBD2F3" w14:textId="77777777" w:rsidTr="329944B5">
        <w:trPr>
          <w:trHeight w:val="281"/>
        </w:trPr>
        <w:tc>
          <w:tcPr>
            <w:tcW w:w="1985" w:type="dxa"/>
          </w:tcPr>
          <w:p w14:paraId="4583854C" w14:textId="1CC2F8F0" w:rsidR="272B3D2C" w:rsidRPr="006804CB" w:rsidRDefault="272B3D2C" w:rsidP="00E11DBA">
            <w:pPr>
              <w:pStyle w:val="FliesstextTabellefett"/>
              <w:rPr>
                <w:sz w:val="22"/>
                <w:szCs w:val="22"/>
              </w:rPr>
            </w:pPr>
            <w:r w:rsidRPr="006804CB">
              <w:rPr>
                <w:sz w:val="22"/>
                <w:szCs w:val="22"/>
              </w:rPr>
              <w:t xml:space="preserve">Schritt </w:t>
            </w:r>
            <w:r w:rsidR="00E11DBA" w:rsidRPr="006804CB">
              <w:rPr>
                <w:sz w:val="22"/>
                <w:szCs w:val="22"/>
              </w:rPr>
              <w:t>3</w:t>
            </w:r>
          </w:p>
        </w:tc>
        <w:tc>
          <w:tcPr>
            <w:tcW w:w="2126" w:type="dxa"/>
          </w:tcPr>
          <w:p w14:paraId="7799FFC7" w14:textId="60C2D266" w:rsidR="272B3D2C" w:rsidRPr="006804CB" w:rsidRDefault="00E11DBA" w:rsidP="272B3D2C">
            <w:pPr>
              <w:pStyle w:val="FliesstextTabelle"/>
              <w:rPr>
                <w:sz w:val="22"/>
                <w:szCs w:val="22"/>
                <w:lang w:val="de-DE"/>
              </w:rPr>
            </w:pPr>
            <w:r w:rsidRPr="006804CB">
              <w:rPr>
                <w:sz w:val="22"/>
                <w:szCs w:val="22"/>
                <w:lang w:val="de-DE"/>
              </w:rPr>
              <w:t>App</w:t>
            </w:r>
          </w:p>
        </w:tc>
        <w:tc>
          <w:tcPr>
            <w:tcW w:w="4820" w:type="dxa"/>
          </w:tcPr>
          <w:p w14:paraId="3F7D10F1" w14:textId="44B609B0" w:rsidR="272B3D2C" w:rsidRPr="006804CB" w:rsidRDefault="00E11DBA" w:rsidP="272B3D2C">
            <w:pPr>
              <w:pStyle w:val="FliesstextTabelle"/>
              <w:rPr>
                <w:sz w:val="22"/>
                <w:szCs w:val="22"/>
                <w:lang w:val="de-DE"/>
              </w:rPr>
            </w:pPr>
            <w:r w:rsidRPr="006804CB">
              <w:rPr>
                <w:sz w:val="22"/>
                <w:szCs w:val="22"/>
                <w:lang w:val="de-DE"/>
              </w:rPr>
              <w:t>Der Benutzer wird nach dem Namen der neu zu erstellenden Liste gefragt.</w:t>
            </w:r>
          </w:p>
        </w:tc>
      </w:tr>
      <w:tr w:rsidR="272B3D2C" w14:paraId="1C230EB4" w14:textId="77777777" w:rsidTr="00B2269C">
        <w:trPr>
          <w:trHeight w:val="555"/>
        </w:trPr>
        <w:tc>
          <w:tcPr>
            <w:tcW w:w="1985" w:type="dxa"/>
          </w:tcPr>
          <w:p w14:paraId="72245BF4" w14:textId="79300344" w:rsidR="272B3D2C" w:rsidRPr="006804CB" w:rsidRDefault="272B3D2C" w:rsidP="00B2269C">
            <w:pPr>
              <w:pStyle w:val="FliesstextTabellefett"/>
              <w:rPr>
                <w:sz w:val="22"/>
                <w:szCs w:val="22"/>
              </w:rPr>
            </w:pPr>
            <w:r w:rsidRPr="006804CB">
              <w:rPr>
                <w:sz w:val="22"/>
                <w:szCs w:val="22"/>
              </w:rPr>
              <w:t xml:space="preserve">Schritt </w:t>
            </w:r>
            <w:r w:rsidR="00E11DBA" w:rsidRPr="006804CB">
              <w:rPr>
                <w:sz w:val="22"/>
                <w:szCs w:val="22"/>
              </w:rPr>
              <w:t>4</w:t>
            </w:r>
          </w:p>
        </w:tc>
        <w:tc>
          <w:tcPr>
            <w:tcW w:w="2126" w:type="dxa"/>
          </w:tcPr>
          <w:p w14:paraId="3802B31F" w14:textId="5BCAF023" w:rsidR="272B3D2C" w:rsidRPr="006804CB" w:rsidRDefault="00B2269C" w:rsidP="272B3D2C">
            <w:pPr>
              <w:pStyle w:val="FliesstextTabelle"/>
              <w:rPr>
                <w:sz w:val="22"/>
                <w:szCs w:val="22"/>
                <w:lang w:val="de-DE"/>
              </w:rPr>
            </w:pPr>
            <w:r w:rsidRPr="006804CB">
              <w:rPr>
                <w:sz w:val="22"/>
                <w:szCs w:val="22"/>
                <w:lang w:val="de-DE"/>
              </w:rPr>
              <w:t>Benutzer</w:t>
            </w:r>
          </w:p>
        </w:tc>
        <w:tc>
          <w:tcPr>
            <w:tcW w:w="4820" w:type="dxa"/>
          </w:tcPr>
          <w:p w14:paraId="04334323" w14:textId="40E3E323" w:rsidR="272B3D2C" w:rsidRPr="006804CB" w:rsidRDefault="00B2269C" w:rsidP="272B3D2C">
            <w:pPr>
              <w:pStyle w:val="FliesstextTabelle"/>
              <w:rPr>
                <w:sz w:val="22"/>
                <w:szCs w:val="22"/>
                <w:lang w:val="de-DE"/>
              </w:rPr>
            </w:pPr>
            <w:r w:rsidRPr="006804CB">
              <w:rPr>
                <w:sz w:val="22"/>
                <w:szCs w:val="22"/>
                <w:lang w:val="de-DE"/>
              </w:rPr>
              <w:t>Gibt einen neue Name von List ein.</w:t>
            </w:r>
          </w:p>
        </w:tc>
      </w:tr>
      <w:tr w:rsidR="005036A7" w:rsidRPr="00E11A9F" w14:paraId="4F904CB7" w14:textId="77777777" w:rsidTr="329944B5">
        <w:trPr>
          <w:trHeight w:val="281"/>
        </w:trPr>
        <w:tc>
          <w:tcPr>
            <w:tcW w:w="1985" w:type="dxa"/>
          </w:tcPr>
          <w:p w14:paraId="06971CD3" w14:textId="3E2B3C31" w:rsidR="005036A7" w:rsidRPr="006804CB" w:rsidRDefault="272B3D2C">
            <w:pPr>
              <w:pStyle w:val="FliesstextTabellefett"/>
              <w:rPr>
                <w:sz w:val="22"/>
                <w:szCs w:val="22"/>
              </w:rPr>
            </w:pPr>
            <w:r w:rsidRPr="006804CB">
              <w:rPr>
                <w:sz w:val="22"/>
                <w:szCs w:val="22"/>
              </w:rPr>
              <w:t xml:space="preserve">Schritt </w:t>
            </w:r>
            <w:r w:rsidR="00B2269C" w:rsidRPr="006804CB">
              <w:rPr>
                <w:sz w:val="22"/>
                <w:szCs w:val="22"/>
              </w:rPr>
              <w:t>5a</w:t>
            </w:r>
          </w:p>
        </w:tc>
        <w:tc>
          <w:tcPr>
            <w:tcW w:w="2126" w:type="dxa"/>
          </w:tcPr>
          <w:p w14:paraId="2A1F701D" w14:textId="7706DB82" w:rsidR="005036A7" w:rsidRPr="006804CB" w:rsidRDefault="00B2269C">
            <w:pPr>
              <w:pStyle w:val="FliesstextTabelle"/>
              <w:rPr>
                <w:sz w:val="22"/>
                <w:szCs w:val="22"/>
                <w:lang w:val="de-DE"/>
              </w:rPr>
            </w:pPr>
            <w:r w:rsidRPr="006804CB">
              <w:rPr>
                <w:sz w:val="22"/>
                <w:szCs w:val="22"/>
                <w:lang w:val="de-DE"/>
              </w:rPr>
              <w:t>App</w:t>
            </w:r>
          </w:p>
        </w:tc>
        <w:tc>
          <w:tcPr>
            <w:tcW w:w="4820" w:type="dxa"/>
          </w:tcPr>
          <w:p w14:paraId="03EFCA41" w14:textId="7FAD7C4E" w:rsidR="005036A7" w:rsidRPr="006804CB" w:rsidRDefault="00B2269C">
            <w:pPr>
              <w:pStyle w:val="FliesstextTabelle"/>
              <w:rPr>
                <w:sz w:val="22"/>
                <w:szCs w:val="22"/>
                <w:lang w:val="de-DE"/>
              </w:rPr>
            </w:pPr>
            <w:r w:rsidRPr="006804CB">
              <w:rPr>
                <w:sz w:val="22"/>
                <w:szCs w:val="22"/>
                <w:lang w:val="de-DE"/>
              </w:rPr>
              <w:t>Wenn dieser Name zuvor angegeben wurde, wird eine Warnmeldung ausgegeben und zu Schritt 3 zurückgekehrt.</w:t>
            </w:r>
          </w:p>
        </w:tc>
      </w:tr>
      <w:tr w:rsidR="272B3D2C" w14:paraId="66F18C36" w14:textId="77777777" w:rsidTr="329944B5">
        <w:trPr>
          <w:trHeight w:val="281"/>
        </w:trPr>
        <w:tc>
          <w:tcPr>
            <w:tcW w:w="1985" w:type="dxa"/>
          </w:tcPr>
          <w:p w14:paraId="5A613CD5" w14:textId="0C1C7419" w:rsidR="272B3D2C" w:rsidRPr="006804CB" w:rsidRDefault="272B3D2C" w:rsidP="272B3D2C">
            <w:pPr>
              <w:pStyle w:val="FliesstextTabellefett"/>
              <w:rPr>
                <w:sz w:val="22"/>
                <w:szCs w:val="22"/>
              </w:rPr>
            </w:pPr>
            <w:r w:rsidRPr="006804CB">
              <w:rPr>
                <w:sz w:val="22"/>
                <w:szCs w:val="22"/>
              </w:rPr>
              <w:t xml:space="preserve">Schritt </w:t>
            </w:r>
            <w:r w:rsidR="00B2269C" w:rsidRPr="006804CB">
              <w:rPr>
                <w:sz w:val="22"/>
                <w:szCs w:val="22"/>
              </w:rPr>
              <w:t>5</w:t>
            </w:r>
            <w:r w:rsidRPr="006804CB">
              <w:rPr>
                <w:sz w:val="22"/>
                <w:szCs w:val="22"/>
              </w:rPr>
              <w:t>b</w:t>
            </w:r>
          </w:p>
        </w:tc>
        <w:tc>
          <w:tcPr>
            <w:tcW w:w="2126" w:type="dxa"/>
          </w:tcPr>
          <w:p w14:paraId="6202F58C" w14:textId="6CF443BD" w:rsidR="272B3D2C" w:rsidRPr="006804CB" w:rsidRDefault="00B2269C" w:rsidP="272B3D2C">
            <w:pPr>
              <w:pStyle w:val="FliesstextTabelle"/>
              <w:rPr>
                <w:sz w:val="22"/>
                <w:szCs w:val="22"/>
                <w:lang w:val="de-DE"/>
              </w:rPr>
            </w:pPr>
            <w:r w:rsidRPr="006804CB">
              <w:rPr>
                <w:sz w:val="22"/>
                <w:szCs w:val="22"/>
                <w:lang w:val="de-DE"/>
              </w:rPr>
              <w:t>App</w:t>
            </w:r>
          </w:p>
        </w:tc>
        <w:tc>
          <w:tcPr>
            <w:tcW w:w="4820" w:type="dxa"/>
          </w:tcPr>
          <w:p w14:paraId="3A52790B" w14:textId="209AF33A" w:rsidR="272B3D2C" w:rsidRPr="006804CB" w:rsidRDefault="00B2269C" w:rsidP="272B3D2C">
            <w:pPr>
              <w:pStyle w:val="FliesstextTabelle"/>
              <w:rPr>
                <w:sz w:val="22"/>
                <w:szCs w:val="22"/>
                <w:lang w:val="de-DE"/>
              </w:rPr>
            </w:pPr>
            <w:r w:rsidRPr="006804CB">
              <w:rPr>
                <w:sz w:val="22"/>
                <w:szCs w:val="22"/>
                <w:lang w:val="de-DE"/>
              </w:rPr>
              <w:t>Wenn es keinen solchen Namen gibt, fügt die Datenbank die Liste hinzu</w:t>
            </w:r>
          </w:p>
        </w:tc>
      </w:tr>
      <w:tr w:rsidR="272B3D2C" w14:paraId="0C26C731" w14:textId="77777777" w:rsidTr="329944B5">
        <w:trPr>
          <w:trHeight w:val="315"/>
        </w:trPr>
        <w:tc>
          <w:tcPr>
            <w:tcW w:w="1985" w:type="dxa"/>
          </w:tcPr>
          <w:p w14:paraId="4FC63D83" w14:textId="31ED0F82" w:rsidR="272B3D2C" w:rsidRPr="006804CB" w:rsidRDefault="272B3D2C" w:rsidP="272B3D2C">
            <w:pPr>
              <w:pStyle w:val="FliesstextTabellefett"/>
              <w:rPr>
                <w:sz w:val="22"/>
                <w:szCs w:val="22"/>
              </w:rPr>
            </w:pPr>
            <w:r w:rsidRPr="006804CB">
              <w:rPr>
                <w:sz w:val="22"/>
                <w:szCs w:val="22"/>
              </w:rPr>
              <w:t xml:space="preserve">Schritt </w:t>
            </w:r>
            <w:r w:rsidR="00B2269C" w:rsidRPr="006804CB">
              <w:rPr>
                <w:sz w:val="22"/>
                <w:szCs w:val="22"/>
              </w:rPr>
              <w:t>6</w:t>
            </w:r>
          </w:p>
        </w:tc>
        <w:tc>
          <w:tcPr>
            <w:tcW w:w="2126" w:type="dxa"/>
          </w:tcPr>
          <w:p w14:paraId="7A2C91F4" w14:textId="04F039AB" w:rsidR="272B3D2C" w:rsidRPr="006804CB" w:rsidRDefault="00B2269C" w:rsidP="272B3D2C">
            <w:pPr>
              <w:pStyle w:val="FliesstextTabelle"/>
              <w:rPr>
                <w:sz w:val="22"/>
                <w:szCs w:val="22"/>
                <w:lang w:val="de-DE"/>
              </w:rPr>
            </w:pPr>
            <w:r w:rsidRPr="006804CB">
              <w:rPr>
                <w:sz w:val="22"/>
                <w:szCs w:val="22"/>
                <w:lang w:val="de-DE"/>
              </w:rPr>
              <w:t>App</w:t>
            </w:r>
          </w:p>
        </w:tc>
        <w:tc>
          <w:tcPr>
            <w:tcW w:w="4820" w:type="dxa"/>
          </w:tcPr>
          <w:p w14:paraId="1642675A" w14:textId="2F88B687" w:rsidR="272B3D2C" w:rsidRPr="006804CB" w:rsidRDefault="272B3D2C" w:rsidP="272B3D2C">
            <w:pPr>
              <w:pStyle w:val="FliesstextTabelle"/>
              <w:rPr>
                <w:sz w:val="22"/>
                <w:szCs w:val="22"/>
                <w:lang w:val="de-DE"/>
              </w:rPr>
            </w:pPr>
            <w:r w:rsidRPr="272B3D2C">
              <w:rPr>
                <w:lang w:val="de-DE"/>
              </w:rPr>
              <w:t xml:space="preserve"> </w:t>
            </w:r>
            <w:r w:rsidR="00B2269C" w:rsidRPr="006804CB">
              <w:rPr>
                <w:sz w:val="22"/>
                <w:szCs w:val="22"/>
                <w:lang w:val="de-DE"/>
              </w:rPr>
              <w:t>Es wird automatisch zu der Seite weitergeleitet, auf der der Inhalt der Liste angezeigt wird.</w:t>
            </w:r>
          </w:p>
        </w:tc>
      </w:tr>
    </w:tbl>
    <w:p w14:paraId="4F7611DD" w14:textId="2CE289AD" w:rsidR="00E826DA" w:rsidRDefault="00B2269C" w:rsidP="6E69A373">
      <w:pPr>
        <w:spacing w:before="120"/>
        <w:rPr>
          <w:sz w:val="20"/>
        </w:rPr>
      </w:pPr>
      <w:r>
        <w:rPr>
          <w:sz w:val="20"/>
        </w:rPr>
        <w:t xml:space="preserve"> </w:t>
      </w:r>
      <w:r w:rsidR="329944B5" w:rsidRPr="329944B5">
        <w:rPr>
          <w:sz w:val="20"/>
        </w:rPr>
        <w:t>Tabell</w:t>
      </w:r>
      <w:r w:rsidR="00E11DBA">
        <w:rPr>
          <w:sz w:val="20"/>
        </w:rPr>
        <w:t>e 1:</w:t>
      </w:r>
      <w:r w:rsidR="329944B5" w:rsidRPr="329944B5">
        <w:rPr>
          <w:sz w:val="20"/>
        </w:rPr>
        <w:t xml:space="preserve"> der Use Cases</w:t>
      </w:r>
      <w:r w:rsidR="00E11DBA">
        <w:rPr>
          <w:sz w:val="20"/>
        </w:rPr>
        <w:t xml:space="preserve"> von Erstellen einer neue List</w:t>
      </w:r>
    </w:p>
    <w:p w14:paraId="09C87C68" w14:textId="52F79E92" w:rsidR="00B2269C" w:rsidRDefault="00B2269C" w:rsidP="6E69A373">
      <w:pPr>
        <w:spacing w:before="120"/>
        <w:rPr>
          <w:sz w:val="20"/>
        </w:rPr>
      </w:pPr>
    </w:p>
    <w:p w14:paraId="6DD6544F" w14:textId="2EA35EBF" w:rsidR="00B2269C" w:rsidRDefault="00B2269C" w:rsidP="00B2269C">
      <w:pPr>
        <w:rPr>
          <w:b/>
          <w:bCs/>
          <w:sz w:val="24"/>
          <w:szCs w:val="24"/>
        </w:rPr>
      </w:pPr>
      <w:r w:rsidRPr="00E11DBA">
        <w:rPr>
          <w:b/>
          <w:bCs/>
          <w:sz w:val="24"/>
          <w:szCs w:val="24"/>
        </w:rPr>
        <w:t>Use Case Tabelle</w:t>
      </w:r>
      <w:r w:rsidRPr="4C281EF0">
        <w:rPr>
          <w:b/>
          <w:bCs/>
          <w:i/>
          <w:iCs/>
          <w:sz w:val="24"/>
          <w:szCs w:val="24"/>
        </w:rPr>
        <w:t xml:space="preserve"> </w:t>
      </w:r>
      <w:r w:rsidRPr="00E11DBA">
        <w:rPr>
          <w:b/>
          <w:bCs/>
          <w:sz w:val="24"/>
          <w:szCs w:val="24"/>
        </w:rPr>
        <w:t>von</w:t>
      </w:r>
      <w:r w:rsidRPr="4C281EF0">
        <w:rPr>
          <w:b/>
          <w:bCs/>
          <w:i/>
          <w:iCs/>
          <w:color w:val="0000FF"/>
          <w:sz w:val="24"/>
          <w:szCs w:val="24"/>
        </w:rPr>
        <w:t xml:space="preserve"> </w:t>
      </w:r>
      <w:r>
        <w:rPr>
          <w:b/>
          <w:bCs/>
          <w:sz w:val="24"/>
          <w:szCs w:val="24"/>
        </w:rPr>
        <w:t xml:space="preserve">Löschen </w:t>
      </w:r>
      <w:r w:rsidRPr="4C281EF0">
        <w:rPr>
          <w:b/>
          <w:bCs/>
          <w:sz w:val="24"/>
          <w:szCs w:val="24"/>
        </w:rPr>
        <w:t xml:space="preserve">einer </w:t>
      </w:r>
      <w:r>
        <w:rPr>
          <w:b/>
          <w:bCs/>
          <w:sz w:val="24"/>
          <w:szCs w:val="24"/>
        </w:rPr>
        <w:t>L</w:t>
      </w:r>
      <w:r w:rsidRPr="4C281EF0">
        <w:rPr>
          <w:b/>
          <w:bCs/>
          <w:sz w:val="24"/>
          <w:szCs w:val="24"/>
        </w:rPr>
        <w:t>ist</w:t>
      </w:r>
    </w:p>
    <w:p w14:paraId="008B1F75" w14:textId="77777777" w:rsidR="00B2269C" w:rsidRDefault="00B2269C" w:rsidP="6E69A373">
      <w:pPr>
        <w:spacing w:before="120"/>
        <w:rPr>
          <w:sz w:val="20"/>
        </w:rPr>
      </w:pPr>
    </w:p>
    <w:tbl>
      <w:tblPr>
        <w:tblW w:w="8931"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3" w:type="dxa"/>
          <w:left w:w="113" w:type="dxa"/>
          <w:bottom w:w="113" w:type="dxa"/>
          <w:right w:w="113" w:type="dxa"/>
        </w:tblCellMar>
        <w:tblLook w:val="00A0" w:firstRow="1" w:lastRow="0" w:firstColumn="1" w:lastColumn="0" w:noHBand="0" w:noVBand="0"/>
      </w:tblPr>
      <w:tblGrid>
        <w:gridCol w:w="1985"/>
        <w:gridCol w:w="2126"/>
        <w:gridCol w:w="4820"/>
      </w:tblGrid>
      <w:tr w:rsidR="00B2269C" w:rsidRPr="00E11A9F" w14:paraId="4088844A" w14:textId="77777777" w:rsidTr="00F434A1">
        <w:trPr>
          <w:trHeight w:val="281"/>
        </w:trPr>
        <w:tc>
          <w:tcPr>
            <w:tcW w:w="1985" w:type="dxa"/>
            <w:shd w:val="clear" w:color="auto" w:fill="CCCCCC"/>
          </w:tcPr>
          <w:p w14:paraId="22A60C42" w14:textId="77777777" w:rsidR="00B2269C" w:rsidRPr="00E11A9F" w:rsidRDefault="00B2269C" w:rsidP="00F434A1">
            <w:pPr>
              <w:pStyle w:val="FliesstextTabellefett"/>
              <w:rPr>
                <w:sz w:val="22"/>
                <w:szCs w:val="20"/>
              </w:rPr>
            </w:pPr>
            <w:r w:rsidRPr="00E11A9F">
              <w:rPr>
                <w:sz w:val="22"/>
                <w:szCs w:val="20"/>
              </w:rPr>
              <w:t>&lt;UseCaseID&gt;</w:t>
            </w:r>
          </w:p>
        </w:tc>
        <w:tc>
          <w:tcPr>
            <w:tcW w:w="2126" w:type="dxa"/>
            <w:shd w:val="clear" w:color="auto" w:fill="CCCCCC"/>
          </w:tcPr>
          <w:p w14:paraId="5731019D" w14:textId="77777777" w:rsidR="00B2269C" w:rsidRPr="00E11A9F" w:rsidRDefault="00B2269C" w:rsidP="00F434A1">
            <w:pPr>
              <w:pStyle w:val="FliesstextTabellefett"/>
              <w:rPr>
                <w:sz w:val="22"/>
                <w:szCs w:val="22"/>
              </w:rPr>
            </w:pPr>
            <w:r w:rsidRPr="329944B5">
              <w:rPr>
                <w:sz w:val="22"/>
                <w:szCs w:val="22"/>
              </w:rPr>
              <w:t>&lt;Actor&gt;</w:t>
            </w:r>
          </w:p>
        </w:tc>
        <w:tc>
          <w:tcPr>
            <w:tcW w:w="4820" w:type="dxa"/>
            <w:shd w:val="clear" w:color="auto" w:fill="CCCCCC"/>
          </w:tcPr>
          <w:p w14:paraId="0E17C260" w14:textId="77777777" w:rsidR="00B2269C" w:rsidRPr="00E11A9F" w:rsidRDefault="00B2269C" w:rsidP="00F434A1">
            <w:pPr>
              <w:pStyle w:val="FliesstextTabellefett"/>
              <w:rPr>
                <w:sz w:val="22"/>
                <w:szCs w:val="20"/>
              </w:rPr>
            </w:pPr>
            <w:r w:rsidRPr="00E11A9F">
              <w:rPr>
                <w:sz w:val="22"/>
                <w:szCs w:val="20"/>
              </w:rPr>
              <w:t>&lt;Beschreibung&gt;</w:t>
            </w:r>
          </w:p>
        </w:tc>
      </w:tr>
      <w:tr w:rsidR="00B2269C" w:rsidRPr="00E11A9F" w14:paraId="3EFEEBD7" w14:textId="77777777" w:rsidTr="00F434A1">
        <w:trPr>
          <w:trHeight w:val="188"/>
        </w:trPr>
        <w:tc>
          <w:tcPr>
            <w:tcW w:w="1985" w:type="dxa"/>
          </w:tcPr>
          <w:p w14:paraId="5047D330" w14:textId="77777777" w:rsidR="00B2269C" w:rsidRPr="006804CB" w:rsidRDefault="00B2269C" w:rsidP="00F434A1">
            <w:pPr>
              <w:pStyle w:val="FliesstextTabellefett"/>
              <w:rPr>
                <w:sz w:val="22"/>
                <w:szCs w:val="22"/>
              </w:rPr>
            </w:pPr>
            <w:r w:rsidRPr="006804CB">
              <w:rPr>
                <w:sz w:val="22"/>
                <w:szCs w:val="22"/>
              </w:rPr>
              <w:t>SZENARIO</w:t>
            </w:r>
          </w:p>
        </w:tc>
        <w:tc>
          <w:tcPr>
            <w:tcW w:w="2126" w:type="dxa"/>
          </w:tcPr>
          <w:p w14:paraId="6E7DBD23" w14:textId="77777777" w:rsidR="00B2269C" w:rsidRPr="006804CB" w:rsidRDefault="00B2269C" w:rsidP="00F434A1">
            <w:pPr>
              <w:pStyle w:val="FliesstextTabelle"/>
              <w:rPr>
                <w:sz w:val="22"/>
                <w:szCs w:val="22"/>
                <w:lang w:val="de-DE"/>
              </w:rPr>
            </w:pPr>
          </w:p>
        </w:tc>
        <w:tc>
          <w:tcPr>
            <w:tcW w:w="4820" w:type="dxa"/>
          </w:tcPr>
          <w:p w14:paraId="68CDECB6" w14:textId="48412289" w:rsidR="00B2269C" w:rsidRPr="006804CB" w:rsidRDefault="00B2269C" w:rsidP="00F434A1">
            <w:pPr>
              <w:pStyle w:val="FliesstextTabelle"/>
              <w:rPr>
                <w:sz w:val="22"/>
                <w:szCs w:val="22"/>
                <w:lang w:val="de-DE"/>
              </w:rPr>
            </w:pPr>
            <w:r w:rsidRPr="006804CB">
              <w:rPr>
                <w:sz w:val="22"/>
                <w:szCs w:val="22"/>
                <w:lang w:val="de-DE"/>
              </w:rPr>
              <w:t>Dieser Use Case wird zum Löschen einer Einkaufsliste verwendet.</w:t>
            </w:r>
          </w:p>
        </w:tc>
      </w:tr>
      <w:tr w:rsidR="00B2269C" w:rsidRPr="00E11A9F" w14:paraId="0737CEF3" w14:textId="77777777" w:rsidTr="00F434A1">
        <w:trPr>
          <w:trHeight w:val="281"/>
        </w:trPr>
        <w:tc>
          <w:tcPr>
            <w:tcW w:w="1985" w:type="dxa"/>
          </w:tcPr>
          <w:p w14:paraId="54AA7C42" w14:textId="77777777" w:rsidR="00B2269C" w:rsidRPr="006804CB" w:rsidRDefault="00B2269C" w:rsidP="00F434A1">
            <w:pPr>
              <w:pStyle w:val="FliesstextTabellefett"/>
              <w:rPr>
                <w:sz w:val="22"/>
                <w:szCs w:val="22"/>
              </w:rPr>
            </w:pPr>
            <w:r w:rsidRPr="006804CB">
              <w:rPr>
                <w:sz w:val="22"/>
                <w:szCs w:val="22"/>
              </w:rPr>
              <w:t>Anfangs</w:t>
            </w:r>
            <w:r w:rsidRPr="006804CB">
              <w:rPr>
                <w:sz w:val="22"/>
                <w:szCs w:val="22"/>
              </w:rPr>
              <w:br/>
              <w:t>bedingungen</w:t>
            </w:r>
          </w:p>
        </w:tc>
        <w:tc>
          <w:tcPr>
            <w:tcW w:w="2126" w:type="dxa"/>
          </w:tcPr>
          <w:p w14:paraId="2B6DD20F" w14:textId="77777777" w:rsidR="00B2269C" w:rsidRPr="006804CB" w:rsidRDefault="00B2269C" w:rsidP="00F434A1">
            <w:pPr>
              <w:pStyle w:val="FliesstextTabelle"/>
              <w:rPr>
                <w:sz w:val="22"/>
                <w:szCs w:val="22"/>
                <w:lang w:val="de-DE"/>
              </w:rPr>
            </w:pPr>
          </w:p>
        </w:tc>
        <w:tc>
          <w:tcPr>
            <w:tcW w:w="4820" w:type="dxa"/>
          </w:tcPr>
          <w:p w14:paraId="2F205A60" w14:textId="25D8C717" w:rsidR="00B2269C" w:rsidRPr="006804CB" w:rsidRDefault="0037402A" w:rsidP="00F434A1">
            <w:pPr>
              <w:pStyle w:val="FliesstextTabelle"/>
              <w:rPr>
                <w:sz w:val="22"/>
                <w:szCs w:val="22"/>
                <w:lang w:val="de-DE"/>
              </w:rPr>
            </w:pPr>
            <w:r w:rsidRPr="006804CB">
              <w:rPr>
                <w:sz w:val="22"/>
                <w:szCs w:val="22"/>
                <w:lang w:val="de-DE"/>
              </w:rPr>
              <w:t>Benutzer muss die Liste auswählen, die er löschen möchte.</w:t>
            </w:r>
          </w:p>
        </w:tc>
      </w:tr>
      <w:tr w:rsidR="00B2269C" w:rsidRPr="00E11A9F" w14:paraId="660535A6" w14:textId="77777777" w:rsidTr="00F434A1">
        <w:trPr>
          <w:trHeight w:val="281"/>
        </w:trPr>
        <w:tc>
          <w:tcPr>
            <w:tcW w:w="1985" w:type="dxa"/>
          </w:tcPr>
          <w:p w14:paraId="030AEAFE" w14:textId="77777777" w:rsidR="00B2269C" w:rsidRPr="006804CB" w:rsidRDefault="00B2269C" w:rsidP="00F434A1">
            <w:pPr>
              <w:pStyle w:val="FliesstextTabellefett"/>
              <w:rPr>
                <w:sz w:val="22"/>
                <w:szCs w:val="22"/>
              </w:rPr>
            </w:pPr>
            <w:r w:rsidRPr="006804CB">
              <w:rPr>
                <w:sz w:val="22"/>
                <w:szCs w:val="22"/>
              </w:rPr>
              <w:t>Schritt 1</w:t>
            </w:r>
          </w:p>
        </w:tc>
        <w:tc>
          <w:tcPr>
            <w:tcW w:w="2126" w:type="dxa"/>
          </w:tcPr>
          <w:p w14:paraId="54E5B3EA" w14:textId="77777777" w:rsidR="00B2269C" w:rsidRPr="006804CB" w:rsidRDefault="00B2269C" w:rsidP="00F434A1">
            <w:pPr>
              <w:pStyle w:val="FliesstextTabelle"/>
              <w:rPr>
                <w:sz w:val="22"/>
                <w:szCs w:val="22"/>
                <w:lang w:val="de-DE"/>
              </w:rPr>
            </w:pPr>
            <w:r w:rsidRPr="006804CB">
              <w:rPr>
                <w:sz w:val="22"/>
                <w:szCs w:val="22"/>
                <w:lang w:val="de-DE"/>
              </w:rPr>
              <w:t>App</w:t>
            </w:r>
          </w:p>
        </w:tc>
        <w:tc>
          <w:tcPr>
            <w:tcW w:w="4820" w:type="dxa"/>
          </w:tcPr>
          <w:p w14:paraId="0B340735" w14:textId="3ADC1CEE" w:rsidR="00B2269C" w:rsidRPr="006804CB" w:rsidRDefault="0037402A" w:rsidP="00F434A1">
            <w:pPr>
              <w:pStyle w:val="FliesstextTabelle"/>
              <w:rPr>
                <w:sz w:val="22"/>
                <w:szCs w:val="22"/>
                <w:lang w:val="de-DE"/>
              </w:rPr>
            </w:pPr>
            <w:r w:rsidRPr="006804CB">
              <w:rPr>
                <w:sz w:val="22"/>
                <w:szCs w:val="22"/>
                <w:lang w:val="de-DE"/>
              </w:rPr>
              <w:t>Gehen Sie zur Inhaltsseite der ausgewählten Liste.</w:t>
            </w:r>
          </w:p>
        </w:tc>
      </w:tr>
      <w:tr w:rsidR="00B2269C" w:rsidRPr="00E11A9F" w14:paraId="6946F984" w14:textId="77777777" w:rsidTr="00F434A1">
        <w:trPr>
          <w:trHeight w:val="281"/>
        </w:trPr>
        <w:tc>
          <w:tcPr>
            <w:tcW w:w="1985" w:type="dxa"/>
          </w:tcPr>
          <w:p w14:paraId="70E80063" w14:textId="77777777" w:rsidR="00B2269C" w:rsidRPr="006804CB" w:rsidRDefault="00B2269C" w:rsidP="00F434A1">
            <w:pPr>
              <w:pStyle w:val="FliesstextTabellefett"/>
              <w:rPr>
                <w:sz w:val="22"/>
                <w:szCs w:val="22"/>
              </w:rPr>
            </w:pPr>
            <w:r w:rsidRPr="006804CB">
              <w:rPr>
                <w:sz w:val="22"/>
                <w:szCs w:val="22"/>
              </w:rPr>
              <w:t>Schritt 2</w:t>
            </w:r>
          </w:p>
        </w:tc>
        <w:tc>
          <w:tcPr>
            <w:tcW w:w="2126" w:type="dxa"/>
          </w:tcPr>
          <w:p w14:paraId="0F63C310" w14:textId="77777777" w:rsidR="00B2269C" w:rsidRPr="006804CB" w:rsidRDefault="00B2269C" w:rsidP="00F434A1">
            <w:pPr>
              <w:pStyle w:val="FliesstextTabelle"/>
              <w:rPr>
                <w:sz w:val="22"/>
                <w:szCs w:val="22"/>
                <w:lang w:val="de-DE"/>
              </w:rPr>
            </w:pPr>
            <w:r w:rsidRPr="006804CB">
              <w:rPr>
                <w:sz w:val="22"/>
                <w:szCs w:val="22"/>
                <w:lang w:val="de-DE"/>
              </w:rPr>
              <w:t>Benutzer</w:t>
            </w:r>
          </w:p>
        </w:tc>
        <w:tc>
          <w:tcPr>
            <w:tcW w:w="4820" w:type="dxa"/>
          </w:tcPr>
          <w:p w14:paraId="013F0246" w14:textId="37612C45" w:rsidR="00B2269C" w:rsidRPr="006804CB" w:rsidRDefault="0037402A" w:rsidP="00F434A1">
            <w:pPr>
              <w:pStyle w:val="FliesstextTabelle"/>
              <w:rPr>
                <w:sz w:val="22"/>
                <w:szCs w:val="22"/>
                <w:lang w:val="de-DE"/>
              </w:rPr>
            </w:pPr>
            <w:r w:rsidRPr="006804CB">
              <w:rPr>
                <w:sz w:val="22"/>
                <w:szCs w:val="22"/>
                <w:lang w:val="de-DE"/>
              </w:rPr>
              <w:t>Klickt die Button „Listeyi Sil“</w:t>
            </w:r>
          </w:p>
        </w:tc>
      </w:tr>
      <w:tr w:rsidR="00B2269C" w14:paraId="2156C455" w14:textId="77777777" w:rsidTr="00F434A1">
        <w:trPr>
          <w:trHeight w:val="281"/>
        </w:trPr>
        <w:tc>
          <w:tcPr>
            <w:tcW w:w="1985" w:type="dxa"/>
          </w:tcPr>
          <w:p w14:paraId="62DF1EBC" w14:textId="77777777" w:rsidR="00B2269C" w:rsidRPr="006804CB" w:rsidRDefault="00B2269C" w:rsidP="00F434A1">
            <w:pPr>
              <w:pStyle w:val="FliesstextTabellefett"/>
              <w:rPr>
                <w:sz w:val="22"/>
                <w:szCs w:val="22"/>
              </w:rPr>
            </w:pPr>
            <w:r w:rsidRPr="006804CB">
              <w:rPr>
                <w:sz w:val="22"/>
                <w:szCs w:val="22"/>
              </w:rPr>
              <w:t>Schritt 3</w:t>
            </w:r>
          </w:p>
        </w:tc>
        <w:tc>
          <w:tcPr>
            <w:tcW w:w="2126" w:type="dxa"/>
          </w:tcPr>
          <w:p w14:paraId="24AAF92D" w14:textId="77777777" w:rsidR="00B2269C" w:rsidRPr="006804CB" w:rsidRDefault="00B2269C" w:rsidP="00F434A1">
            <w:pPr>
              <w:pStyle w:val="FliesstextTabelle"/>
              <w:rPr>
                <w:sz w:val="22"/>
                <w:szCs w:val="22"/>
                <w:lang w:val="de-DE"/>
              </w:rPr>
            </w:pPr>
            <w:r w:rsidRPr="006804CB">
              <w:rPr>
                <w:sz w:val="22"/>
                <w:szCs w:val="22"/>
                <w:lang w:val="de-DE"/>
              </w:rPr>
              <w:t>App</w:t>
            </w:r>
          </w:p>
        </w:tc>
        <w:tc>
          <w:tcPr>
            <w:tcW w:w="4820" w:type="dxa"/>
          </w:tcPr>
          <w:p w14:paraId="4E25F5E2" w14:textId="4AD199CF" w:rsidR="00B2269C" w:rsidRPr="006804CB" w:rsidRDefault="0037402A" w:rsidP="00F434A1">
            <w:pPr>
              <w:pStyle w:val="FliesstextTabelle"/>
              <w:rPr>
                <w:sz w:val="22"/>
                <w:szCs w:val="22"/>
                <w:lang w:val="de-DE"/>
              </w:rPr>
            </w:pPr>
            <w:r w:rsidRPr="006804CB">
              <w:rPr>
                <w:sz w:val="22"/>
                <w:szCs w:val="22"/>
                <w:lang w:val="de-DE"/>
              </w:rPr>
              <w:t>Löscht die Liste aus der Datenbank.</w:t>
            </w:r>
          </w:p>
        </w:tc>
      </w:tr>
      <w:tr w:rsidR="00B2269C" w14:paraId="5AAA228A" w14:textId="77777777" w:rsidTr="00F434A1">
        <w:trPr>
          <w:trHeight w:val="555"/>
        </w:trPr>
        <w:tc>
          <w:tcPr>
            <w:tcW w:w="1985" w:type="dxa"/>
          </w:tcPr>
          <w:p w14:paraId="18B6B391" w14:textId="77777777" w:rsidR="00B2269C" w:rsidRPr="006804CB" w:rsidRDefault="00B2269C" w:rsidP="00F434A1">
            <w:pPr>
              <w:pStyle w:val="FliesstextTabellefett"/>
              <w:rPr>
                <w:sz w:val="22"/>
                <w:szCs w:val="22"/>
              </w:rPr>
            </w:pPr>
            <w:r w:rsidRPr="006804CB">
              <w:rPr>
                <w:sz w:val="22"/>
                <w:szCs w:val="22"/>
              </w:rPr>
              <w:t>Schritt 4</w:t>
            </w:r>
          </w:p>
        </w:tc>
        <w:tc>
          <w:tcPr>
            <w:tcW w:w="2126" w:type="dxa"/>
          </w:tcPr>
          <w:p w14:paraId="34138E7A" w14:textId="320DCFAD" w:rsidR="00B2269C" w:rsidRPr="006804CB" w:rsidRDefault="0037402A" w:rsidP="00F434A1">
            <w:pPr>
              <w:pStyle w:val="FliesstextTabelle"/>
              <w:rPr>
                <w:sz w:val="22"/>
                <w:szCs w:val="22"/>
                <w:lang w:val="de-DE"/>
              </w:rPr>
            </w:pPr>
            <w:r w:rsidRPr="006804CB">
              <w:rPr>
                <w:sz w:val="22"/>
                <w:szCs w:val="22"/>
                <w:lang w:val="de-DE"/>
              </w:rPr>
              <w:t>App</w:t>
            </w:r>
          </w:p>
        </w:tc>
        <w:tc>
          <w:tcPr>
            <w:tcW w:w="4820" w:type="dxa"/>
          </w:tcPr>
          <w:p w14:paraId="6D4DBF20" w14:textId="7BA90F17" w:rsidR="00B2269C" w:rsidRPr="006804CB" w:rsidRDefault="0037402A" w:rsidP="00F434A1">
            <w:pPr>
              <w:pStyle w:val="FliesstextTabelle"/>
              <w:rPr>
                <w:sz w:val="22"/>
                <w:szCs w:val="22"/>
                <w:lang w:val="de-DE"/>
              </w:rPr>
            </w:pPr>
            <w:r w:rsidRPr="006804CB">
              <w:rPr>
                <w:sz w:val="22"/>
                <w:szCs w:val="22"/>
                <w:lang w:val="de-DE"/>
              </w:rPr>
              <w:t>Kehrt zur Startseite zurück.</w:t>
            </w:r>
          </w:p>
        </w:tc>
      </w:tr>
    </w:tbl>
    <w:p w14:paraId="07B1A74F" w14:textId="3CFFE10F" w:rsidR="006804CB" w:rsidRDefault="006804CB" w:rsidP="006804CB">
      <w:pPr>
        <w:spacing w:before="120"/>
        <w:rPr>
          <w:sz w:val="20"/>
        </w:rPr>
      </w:pPr>
      <w:r w:rsidRPr="329944B5">
        <w:rPr>
          <w:sz w:val="20"/>
        </w:rPr>
        <w:t>Tabell</w:t>
      </w:r>
      <w:r>
        <w:rPr>
          <w:sz w:val="20"/>
        </w:rPr>
        <w:t>e 2:</w:t>
      </w:r>
      <w:r w:rsidRPr="329944B5">
        <w:rPr>
          <w:sz w:val="20"/>
        </w:rPr>
        <w:t xml:space="preserve"> der Use Cases</w:t>
      </w:r>
      <w:r>
        <w:rPr>
          <w:sz w:val="20"/>
        </w:rPr>
        <w:t xml:space="preserve"> von </w:t>
      </w:r>
      <w:r w:rsidR="00774F02">
        <w:rPr>
          <w:sz w:val="20"/>
        </w:rPr>
        <w:t>Löschen</w:t>
      </w:r>
      <w:r>
        <w:rPr>
          <w:sz w:val="20"/>
        </w:rPr>
        <w:t xml:space="preserve"> einer List</w:t>
      </w:r>
    </w:p>
    <w:p w14:paraId="7B832974" w14:textId="6E168542" w:rsidR="009E16A1" w:rsidRPr="00E11A9F" w:rsidRDefault="009E16A1" w:rsidP="009E16A1"/>
    <w:p w14:paraId="128DC295" w14:textId="6005C0AB" w:rsidR="009E16A1" w:rsidRPr="00E11A9F" w:rsidRDefault="329944B5" w:rsidP="329944B5">
      <w:pPr>
        <w:rPr>
          <w:b/>
          <w:bCs/>
          <w:sz w:val="24"/>
          <w:szCs w:val="24"/>
        </w:rPr>
      </w:pPr>
      <w:r w:rsidRPr="329944B5">
        <w:rPr>
          <w:b/>
          <w:bCs/>
          <w:sz w:val="24"/>
          <w:szCs w:val="24"/>
        </w:rPr>
        <w:t>Use Case Tabell</w:t>
      </w:r>
      <w:r w:rsidR="006804CB">
        <w:rPr>
          <w:b/>
          <w:bCs/>
          <w:sz w:val="24"/>
          <w:szCs w:val="24"/>
        </w:rPr>
        <w:t>e</w:t>
      </w:r>
      <w:r w:rsidRPr="329944B5">
        <w:rPr>
          <w:b/>
          <w:bCs/>
          <w:sz w:val="24"/>
          <w:szCs w:val="24"/>
        </w:rPr>
        <w:t xml:space="preserve"> von einem Produkt zu einer Einkaufsliste hinzufügen</w:t>
      </w:r>
    </w:p>
    <w:p w14:paraId="1CB4A3C7" w14:textId="5C6ECD7B" w:rsidR="329944B5" w:rsidRDefault="329944B5" w:rsidP="329944B5">
      <w:pPr>
        <w:rPr>
          <w:b/>
          <w:bCs/>
          <w:sz w:val="24"/>
          <w:szCs w:val="24"/>
        </w:rPr>
      </w:pPr>
    </w:p>
    <w:tbl>
      <w:tblPr>
        <w:tblW w:w="0" w:type="auto"/>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985"/>
        <w:gridCol w:w="2126"/>
        <w:gridCol w:w="4820"/>
      </w:tblGrid>
      <w:tr w:rsidR="272B3D2C" w14:paraId="7F269870" w14:textId="77777777" w:rsidTr="329944B5">
        <w:trPr>
          <w:trHeight w:val="281"/>
        </w:trPr>
        <w:tc>
          <w:tcPr>
            <w:tcW w:w="1985" w:type="dxa"/>
            <w:shd w:val="clear" w:color="auto" w:fill="CCCCCC"/>
          </w:tcPr>
          <w:p w14:paraId="60CB36B4" w14:textId="77777777" w:rsidR="272B3D2C" w:rsidRDefault="272B3D2C" w:rsidP="272B3D2C">
            <w:pPr>
              <w:pStyle w:val="FliesstextTabellefett"/>
              <w:rPr>
                <w:sz w:val="22"/>
                <w:szCs w:val="22"/>
              </w:rPr>
            </w:pPr>
            <w:r w:rsidRPr="272B3D2C">
              <w:rPr>
                <w:sz w:val="22"/>
                <w:szCs w:val="22"/>
              </w:rPr>
              <w:t>&lt;UseCaseID&gt;</w:t>
            </w:r>
          </w:p>
        </w:tc>
        <w:tc>
          <w:tcPr>
            <w:tcW w:w="2126" w:type="dxa"/>
            <w:shd w:val="clear" w:color="auto" w:fill="CCCCCC"/>
          </w:tcPr>
          <w:p w14:paraId="5CAC81AA" w14:textId="4945A3A7" w:rsidR="272B3D2C" w:rsidRDefault="329944B5" w:rsidP="272B3D2C">
            <w:pPr>
              <w:pStyle w:val="FliesstextTabellefett"/>
              <w:rPr>
                <w:sz w:val="22"/>
                <w:szCs w:val="22"/>
              </w:rPr>
            </w:pPr>
            <w:r w:rsidRPr="329944B5">
              <w:rPr>
                <w:sz w:val="22"/>
                <w:szCs w:val="22"/>
              </w:rPr>
              <w:t>&lt;Actor&gt;</w:t>
            </w:r>
          </w:p>
        </w:tc>
        <w:tc>
          <w:tcPr>
            <w:tcW w:w="4820" w:type="dxa"/>
            <w:shd w:val="clear" w:color="auto" w:fill="CCCCCC"/>
          </w:tcPr>
          <w:p w14:paraId="7B4DD3FC" w14:textId="77777777" w:rsidR="272B3D2C" w:rsidRDefault="272B3D2C" w:rsidP="272B3D2C">
            <w:pPr>
              <w:pStyle w:val="FliesstextTabellefett"/>
              <w:rPr>
                <w:sz w:val="22"/>
                <w:szCs w:val="22"/>
              </w:rPr>
            </w:pPr>
            <w:r w:rsidRPr="272B3D2C">
              <w:rPr>
                <w:sz w:val="22"/>
                <w:szCs w:val="22"/>
              </w:rPr>
              <w:t>&lt;Beschreibung&gt;</w:t>
            </w:r>
          </w:p>
        </w:tc>
      </w:tr>
      <w:tr w:rsidR="272B3D2C" w14:paraId="5B18D92C" w14:textId="77777777" w:rsidTr="329944B5">
        <w:trPr>
          <w:trHeight w:val="188"/>
        </w:trPr>
        <w:tc>
          <w:tcPr>
            <w:tcW w:w="1985" w:type="dxa"/>
          </w:tcPr>
          <w:p w14:paraId="2A136D33" w14:textId="77777777" w:rsidR="272B3D2C" w:rsidRPr="006804CB" w:rsidRDefault="272B3D2C" w:rsidP="272B3D2C">
            <w:pPr>
              <w:pStyle w:val="FliesstextTabellefett"/>
              <w:rPr>
                <w:sz w:val="22"/>
                <w:szCs w:val="22"/>
              </w:rPr>
            </w:pPr>
            <w:r w:rsidRPr="006804CB">
              <w:rPr>
                <w:sz w:val="22"/>
                <w:szCs w:val="22"/>
              </w:rPr>
              <w:t>SZENARIO</w:t>
            </w:r>
          </w:p>
        </w:tc>
        <w:tc>
          <w:tcPr>
            <w:tcW w:w="2126" w:type="dxa"/>
          </w:tcPr>
          <w:p w14:paraId="5E12CBD1" w14:textId="77777777" w:rsidR="272B3D2C" w:rsidRPr="006804CB" w:rsidRDefault="272B3D2C" w:rsidP="272B3D2C">
            <w:pPr>
              <w:pStyle w:val="FliesstextTabelle"/>
              <w:rPr>
                <w:sz w:val="22"/>
                <w:szCs w:val="22"/>
                <w:lang w:val="de-DE"/>
              </w:rPr>
            </w:pPr>
          </w:p>
        </w:tc>
        <w:tc>
          <w:tcPr>
            <w:tcW w:w="4820" w:type="dxa"/>
          </w:tcPr>
          <w:p w14:paraId="7C7EF258" w14:textId="63D81664" w:rsidR="272B3D2C" w:rsidRPr="006804CB" w:rsidRDefault="272B3D2C" w:rsidP="272B3D2C">
            <w:pPr>
              <w:pStyle w:val="FliesstextTabelle"/>
              <w:rPr>
                <w:sz w:val="22"/>
                <w:szCs w:val="22"/>
                <w:lang w:val="de-DE"/>
              </w:rPr>
            </w:pPr>
            <w:r w:rsidRPr="006804CB">
              <w:rPr>
                <w:sz w:val="22"/>
                <w:szCs w:val="22"/>
                <w:lang w:val="de-DE"/>
              </w:rPr>
              <w:t>Dieser Use Case wird zu einem Produkt zu einer Einkaufsliste hinzufügen</w:t>
            </w:r>
          </w:p>
        </w:tc>
      </w:tr>
      <w:tr w:rsidR="272B3D2C" w14:paraId="2E35FD20" w14:textId="77777777" w:rsidTr="329944B5">
        <w:trPr>
          <w:trHeight w:val="281"/>
        </w:trPr>
        <w:tc>
          <w:tcPr>
            <w:tcW w:w="1985" w:type="dxa"/>
          </w:tcPr>
          <w:p w14:paraId="7B96B970" w14:textId="77777777" w:rsidR="272B3D2C" w:rsidRPr="006804CB" w:rsidRDefault="272B3D2C" w:rsidP="272B3D2C">
            <w:pPr>
              <w:pStyle w:val="FliesstextTabellefett"/>
              <w:rPr>
                <w:sz w:val="22"/>
                <w:szCs w:val="22"/>
              </w:rPr>
            </w:pPr>
            <w:r w:rsidRPr="006804CB">
              <w:rPr>
                <w:sz w:val="22"/>
                <w:szCs w:val="22"/>
              </w:rPr>
              <w:t>Anfangs</w:t>
            </w:r>
            <w:r w:rsidRPr="006804CB">
              <w:rPr>
                <w:sz w:val="22"/>
                <w:szCs w:val="22"/>
              </w:rPr>
              <w:br/>
              <w:t>bedingungen</w:t>
            </w:r>
          </w:p>
        </w:tc>
        <w:tc>
          <w:tcPr>
            <w:tcW w:w="2126" w:type="dxa"/>
          </w:tcPr>
          <w:p w14:paraId="585753DD" w14:textId="77777777" w:rsidR="272B3D2C" w:rsidRPr="006804CB" w:rsidRDefault="272B3D2C" w:rsidP="272B3D2C">
            <w:pPr>
              <w:pStyle w:val="FliesstextTabelle"/>
              <w:rPr>
                <w:sz w:val="22"/>
                <w:szCs w:val="22"/>
                <w:lang w:val="de-DE"/>
              </w:rPr>
            </w:pPr>
          </w:p>
        </w:tc>
        <w:tc>
          <w:tcPr>
            <w:tcW w:w="4820" w:type="dxa"/>
          </w:tcPr>
          <w:p w14:paraId="204E936C" w14:textId="673906BD" w:rsidR="272B3D2C" w:rsidRPr="006804CB" w:rsidRDefault="006804CB" w:rsidP="272B3D2C">
            <w:pPr>
              <w:pStyle w:val="FliesstextTabelle"/>
              <w:rPr>
                <w:sz w:val="22"/>
                <w:szCs w:val="22"/>
                <w:lang w:val="de-DE"/>
              </w:rPr>
            </w:pPr>
            <w:r w:rsidRPr="006804CB">
              <w:rPr>
                <w:sz w:val="22"/>
                <w:szCs w:val="22"/>
                <w:lang w:val="de-DE"/>
              </w:rPr>
              <w:t>Der Benutzer muss sich auf der Inhaltsseite einer Liste befinden.</w:t>
            </w:r>
          </w:p>
        </w:tc>
      </w:tr>
      <w:tr w:rsidR="272B3D2C" w14:paraId="09974F31" w14:textId="77777777" w:rsidTr="329944B5">
        <w:trPr>
          <w:trHeight w:val="281"/>
        </w:trPr>
        <w:tc>
          <w:tcPr>
            <w:tcW w:w="1985" w:type="dxa"/>
          </w:tcPr>
          <w:p w14:paraId="46AE9305" w14:textId="77777777" w:rsidR="272B3D2C" w:rsidRPr="006804CB" w:rsidRDefault="272B3D2C" w:rsidP="272B3D2C">
            <w:pPr>
              <w:pStyle w:val="FliesstextTabellefett"/>
              <w:rPr>
                <w:sz w:val="22"/>
                <w:szCs w:val="22"/>
              </w:rPr>
            </w:pPr>
            <w:r w:rsidRPr="006804CB">
              <w:rPr>
                <w:sz w:val="22"/>
                <w:szCs w:val="22"/>
              </w:rPr>
              <w:lastRenderedPageBreak/>
              <w:t>Schritt 1</w:t>
            </w:r>
          </w:p>
        </w:tc>
        <w:tc>
          <w:tcPr>
            <w:tcW w:w="2126" w:type="dxa"/>
          </w:tcPr>
          <w:p w14:paraId="69C579D8" w14:textId="1088101E" w:rsidR="272B3D2C" w:rsidRPr="006804CB" w:rsidRDefault="272B3D2C" w:rsidP="272B3D2C">
            <w:pPr>
              <w:pStyle w:val="FliesstextTabelle"/>
              <w:rPr>
                <w:sz w:val="22"/>
                <w:szCs w:val="22"/>
                <w:lang w:val="de-DE"/>
              </w:rPr>
            </w:pPr>
            <w:r w:rsidRPr="006804CB">
              <w:rPr>
                <w:sz w:val="22"/>
                <w:szCs w:val="22"/>
                <w:lang w:val="de-DE"/>
              </w:rPr>
              <w:t>Benutzer</w:t>
            </w:r>
          </w:p>
        </w:tc>
        <w:tc>
          <w:tcPr>
            <w:tcW w:w="4820" w:type="dxa"/>
          </w:tcPr>
          <w:p w14:paraId="68D05E62" w14:textId="67740446" w:rsidR="272B3D2C" w:rsidRPr="006804CB" w:rsidRDefault="006804CB" w:rsidP="272B3D2C">
            <w:pPr>
              <w:pStyle w:val="FliesstextTabelle"/>
              <w:rPr>
                <w:sz w:val="22"/>
                <w:szCs w:val="22"/>
                <w:lang w:val="de-DE"/>
              </w:rPr>
            </w:pPr>
            <w:r w:rsidRPr="006804CB">
              <w:rPr>
                <w:sz w:val="22"/>
                <w:szCs w:val="22"/>
                <w:lang w:val="de-DE"/>
              </w:rPr>
              <w:t>Klick</w:t>
            </w:r>
            <w:r>
              <w:rPr>
                <w:sz w:val="22"/>
                <w:szCs w:val="22"/>
                <w:lang w:val="de-DE"/>
              </w:rPr>
              <w:t xml:space="preserve">t </w:t>
            </w:r>
            <w:r w:rsidRPr="006804CB">
              <w:rPr>
                <w:sz w:val="22"/>
                <w:szCs w:val="22"/>
                <w:lang w:val="de-DE"/>
              </w:rPr>
              <w:t xml:space="preserve">auf der Seite mit dem Listeninhalt auf die </w:t>
            </w:r>
            <w:r>
              <w:rPr>
                <w:sz w:val="22"/>
                <w:szCs w:val="22"/>
                <w:lang w:val="de-DE"/>
              </w:rPr>
              <w:t>Button „Ürün Ekle“</w:t>
            </w:r>
            <w:r w:rsidRPr="006804CB">
              <w:rPr>
                <w:sz w:val="22"/>
                <w:szCs w:val="22"/>
                <w:lang w:val="de-DE"/>
              </w:rPr>
              <w:t>.</w:t>
            </w:r>
          </w:p>
        </w:tc>
      </w:tr>
      <w:tr w:rsidR="00C27F7A" w14:paraId="57A5A45F" w14:textId="77777777" w:rsidTr="00787F63">
        <w:trPr>
          <w:trHeight w:val="531"/>
        </w:trPr>
        <w:tc>
          <w:tcPr>
            <w:tcW w:w="1985" w:type="dxa"/>
          </w:tcPr>
          <w:p w14:paraId="095F495A" w14:textId="11F50B50" w:rsidR="00C27F7A" w:rsidRPr="006804CB" w:rsidRDefault="00C27F7A" w:rsidP="272B3D2C">
            <w:pPr>
              <w:pStyle w:val="FliesstextTabellefett"/>
              <w:rPr>
                <w:sz w:val="22"/>
                <w:szCs w:val="22"/>
              </w:rPr>
            </w:pPr>
            <w:r w:rsidRPr="006804CB">
              <w:rPr>
                <w:sz w:val="22"/>
                <w:szCs w:val="22"/>
              </w:rPr>
              <w:t>Schritt 2</w:t>
            </w:r>
          </w:p>
        </w:tc>
        <w:tc>
          <w:tcPr>
            <w:tcW w:w="2126" w:type="dxa"/>
          </w:tcPr>
          <w:p w14:paraId="278DAE5B" w14:textId="50794D01" w:rsidR="00C27F7A" w:rsidRPr="006804CB" w:rsidRDefault="00C27F7A" w:rsidP="272B3D2C">
            <w:pPr>
              <w:pStyle w:val="FliesstextTabelle"/>
              <w:rPr>
                <w:sz w:val="22"/>
                <w:szCs w:val="22"/>
                <w:lang w:val="de-DE"/>
              </w:rPr>
            </w:pPr>
            <w:r w:rsidRPr="006804CB">
              <w:rPr>
                <w:sz w:val="22"/>
                <w:szCs w:val="22"/>
                <w:lang w:val="de-DE"/>
              </w:rPr>
              <w:t>App</w:t>
            </w:r>
          </w:p>
        </w:tc>
        <w:tc>
          <w:tcPr>
            <w:tcW w:w="4820" w:type="dxa"/>
          </w:tcPr>
          <w:p w14:paraId="0166966E" w14:textId="03490D43" w:rsidR="00C27F7A" w:rsidRPr="006804CB" w:rsidRDefault="002E0181" w:rsidP="272B3D2C">
            <w:pPr>
              <w:pStyle w:val="FliesstextTabelle"/>
              <w:rPr>
                <w:sz w:val="22"/>
                <w:szCs w:val="22"/>
                <w:lang w:val="de-DE"/>
              </w:rPr>
            </w:pPr>
            <w:r>
              <w:rPr>
                <w:sz w:val="22"/>
                <w:szCs w:val="22"/>
                <w:lang w:val="de-DE"/>
              </w:rPr>
              <w:t>Gehen</w:t>
            </w:r>
            <w:r w:rsidRPr="002E0181">
              <w:rPr>
                <w:sz w:val="22"/>
                <w:szCs w:val="22"/>
                <w:lang w:val="de-DE"/>
              </w:rPr>
              <w:t xml:space="preserve"> zu der Seite, auf der </w:t>
            </w:r>
            <w:r>
              <w:rPr>
                <w:sz w:val="22"/>
                <w:szCs w:val="22"/>
                <w:lang w:val="de-DE"/>
              </w:rPr>
              <w:t>Benutzer</w:t>
            </w:r>
            <w:r w:rsidRPr="002E0181">
              <w:rPr>
                <w:sz w:val="22"/>
                <w:szCs w:val="22"/>
                <w:lang w:val="de-DE"/>
              </w:rPr>
              <w:t xml:space="preserve"> Produkte hinzufügen kann.</w:t>
            </w:r>
          </w:p>
        </w:tc>
      </w:tr>
      <w:tr w:rsidR="00033D4D" w14:paraId="4C4DBDF3" w14:textId="77777777" w:rsidTr="329944B5">
        <w:trPr>
          <w:trHeight w:val="281"/>
        </w:trPr>
        <w:tc>
          <w:tcPr>
            <w:tcW w:w="1985" w:type="dxa"/>
          </w:tcPr>
          <w:p w14:paraId="7652AB45" w14:textId="40485DAE" w:rsidR="00033D4D" w:rsidRPr="006804CB" w:rsidRDefault="00033D4D" w:rsidP="272B3D2C">
            <w:pPr>
              <w:pStyle w:val="FliesstextTabellefett"/>
              <w:rPr>
                <w:sz w:val="22"/>
                <w:szCs w:val="22"/>
              </w:rPr>
            </w:pPr>
            <w:r w:rsidRPr="006804CB">
              <w:rPr>
                <w:sz w:val="22"/>
                <w:szCs w:val="22"/>
              </w:rPr>
              <w:t>Schritt 3</w:t>
            </w:r>
          </w:p>
        </w:tc>
        <w:tc>
          <w:tcPr>
            <w:tcW w:w="2126" w:type="dxa"/>
          </w:tcPr>
          <w:p w14:paraId="5C815C1E" w14:textId="7AFC6EA6" w:rsidR="00033D4D" w:rsidRPr="006804CB" w:rsidRDefault="00033D4D" w:rsidP="272B3D2C">
            <w:pPr>
              <w:pStyle w:val="FliesstextTabelle"/>
              <w:rPr>
                <w:sz w:val="22"/>
                <w:szCs w:val="22"/>
                <w:lang w:val="de-DE"/>
              </w:rPr>
            </w:pPr>
            <w:r w:rsidRPr="006804CB">
              <w:rPr>
                <w:sz w:val="22"/>
                <w:szCs w:val="22"/>
                <w:lang w:val="de-DE"/>
              </w:rPr>
              <w:t>App</w:t>
            </w:r>
          </w:p>
        </w:tc>
        <w:tc>
          <w:tcPr>
            <w:tcW w:w="4820" w:type="dxa"/>
          </w:tcPr>
          <w:p w14:paraId="69B7D405" w14:textId="046DC010" w:rsidR="00033D4D" w:rsidRPr="006804CB" w:rsidRDefault="002E0181" w:rsidP="272B3D2C">
            <w:pPr>
              <w:pStyle w:val="FliesstextTabelle"/>
              <w:rPr>
                <w:sz w:val="22"/>
                <w:szCs w:val="22"/>
                <w:lang w:val="de-DE"/>
              </w:rPr>
            </w:pPr>
            <w:r w:rsidRPr="002E0181">
              <w:rPr>
                <w:sz w:val="22"/>
                <w:szCs w:val="22"/>
                <w:lang w:val="de-DE"/>
              </w:rPr>
              <w:t>Es nimmt alle Produkte in Datenbanken und zeigt sie auf dem Bildschirm an.</w:t>
            </w:r>
          </w:p>
        </w:tc>
      </w:tr>
      <w:tr w:rsidR="272B3D2C" w14:paraId="20DEBEEA" w14:textId="77777777" w:rsidTr="329944B5">
        <w:trPr>
          <w:trHeight w:val="281"/>
        </w:trPr>
        <w:tc>
          <w:tcPr>
            <w:tcW w:w="1985" w:type="dxa"/>
          </w:tcPr>
          <w:p w14:paraId="2C4B9283" w14:textId="4DE4E472" w:rsidR="272B3D2C" w:rsidRPr="006804CB" w:rsidRDefault="272B3D2C" w:rsidP="272B3D2C">
            <w:pPr>
              <w:pStyle w:val="FliesstextTabellefett"/>
              <w:rPr>
                <w:sz w:val="22"/>
                <w:szCs w:val="22"/>
              </w:rPr>
            </w:pPr>
            <w:r w:rsidRPr="006804CB">
              <w:rPr>
                <w:sz w:val="22"/>
                <w:szCs w:val="22"/>
              </w:rPr>
              <w:t xml:space="preserve">Schritt </w:t>
            </w:r>
            <w:r w:rsidR="002E0181">
              <w:rPr>
                <w:sz w:val="22"/>
                <w:szCs w:val="22"/>
              </w:rPr>
              <w:t>4a</w:t>
            </w:r>
          </w:p>
        </w:tc>
        <w:tc>
          <w:tcPr>
            <w:tcW w:w="2126" w:type="dxa"/>
          </w:tcPr>
          <w:p w14:paraId="7A6D7195" w14:textId="509D4F74" w:rsidR="272B3D2C" w:rsidRPr="006804CB" w:rsidRDefault="272B3D2C" w:rsidP="272B3D2C">
            <w:pPr>
              <w:pStyle w:val="FliesstextTabelle"/>
              <w:rPr>
                <w:sz w:val="22"/>
                <w:szCs w:val="22"/>
                <w:lang w:val="de-DE"/>
              </w:rPr>
            </w:pPr>
            <w:r w:rsidRPr="006804CB">
              <w:rPr>
                <w:sz w:val="22"/>
                <w:szCs w:val="22"/>
                <w:lang w:val="de-DE"/>
              </w:rPr>
              <w:t>Benutzer</w:t>
            </w:r>
          </w:p>
        </w:tc>
        <w:tc>
          <w:tcPr>
            <w:tcW w:w="4820" w:type="dxa"/>
          </w:tcPr>
          <w:p w14:paraId="719F02F8" w14:textId="7EE1D6BD" w:rsidR="272B3D2C" w:rsidRPr="006804CB" w:rsidRDefault="002E0181" w:rsidP="272B3D2C">
            <w:pPr>
              <w:pStyle w:val="FliesstextTabelle"/>
              <w:rPr>
                <w:sz w:val="22"/>
                <w:szCs w:val="22"/>
                <w:lang w:val="de-DE"/>
              </w:rPr>
            </w:pPr>
            <w:r w:rsidRPr="002E0181">
              <w:rPr>
                <w:sz w:val="22"/>
                <w:szCs w:val="22"/>
                <w:lang w:val="de-DE"/>
              </w:rPr>
              <w:t>schreibt das gewünschte Produkt in die</w:t>
            </w:r>
            <w:r>
              <w:rPr>
                <w:sz w:val="22"/>
                <w:szCs w:val="22"/>
                <w:lang w:val="de-DE"/>
              </w:rPr>
              <w:t xml:space="preserve"> Search Bar</w:t>
            </w:r>
            <w:r w:rsidRPr="002E0181">
              <w:rPr>
                <w:sz w:val="22"/>
                <w:szCs w:val="22"/>
                <w:lang w:val="de-DE"/>
              </w:rPr>
              <w:t>.</w:t>
            </w:r>
          </w:p>
        </w:tc>
      </w:tr>
      <w:tr w:rsidR="272B3D2C" w14:paraId="223980B4" w14:textId="77777777" w:rsidTr="329944B5">
        <w:trPr>
          <w:trHeight w:val="281"/>
        </w:trPr>
        <w:tc>
          <w:tcPr>
            <w:tcW w:w="1985" w:type="dxa"/>
          </w:tcPr>
          <w:p w14:paraId="4D8E2225" w14:textId="54621EB2" w:rsidR="272B3D2C" w:rsidRPr="006804CB" w:rsidRDefault="272B3D2C" w:rsidP="272B3D2C">
            <w:pPr>
              <w:pStyle w:val="FliesstextTabellefett"/>
              <w:rPr>
                <w:sz w:val="22"/>
                <w:szCs w:val="22"/>
              </w:rPr>
            </w:pPr>
            <w:r w:rsidRPr="006804CB">
              <w:rPr>
                <w:sz w:val="22"/>
                <w:szCs w:val="22"/>
              </w:rPr>
              <w:t xml:space="preserve">Schritt </w:t>
            </w:r>
            <w:r w:rsidR="00C27F7A" w:rsidRPr="006804CB">
              <w:rPr>
                <w:sz w:val="22"/>
                <w:szCs w:val="22"/>
              </w:rPr>
              <w:t>4</w:t>
            </w:r>
            <w:r w:rsidR="002E0181">
              <w:rPr>
                <w:sz w:val="22"/>
                <w:szCs w:val="22"/>
              </w:rPr>
              <w:t>b</w:t>
            </w:r>
          </w:p>
          <w:p w14:paraId="4B7A0351" w14:textId="16B87D9B" w:rsidR="272B3D2C" w:rsidRPr="006804CB" w:rsidRDefault="272B3D2C" w:rsidP="272B3D2C">
            <w:pPr>
              <w:pStyle w:val="FliesstextTabellefett"/>
              <w:rPr>
                <w:sz w:val="22"/>
                <w:szCs w:val="22"/>
              </w:rPr>
            </w:pPr>
          </w:p>
        </w:tc>
        <w:tc>
          <w:tcPr>
            <w:tcW w:w="2126" w:type="dxa"/>
          </w:tcPr>
          <w:p w14:paraId="7CFCD91F" w14:textId="14D8C347" w:rsidR="272B3D2C" w:rsidRPr="006804CB" w:rsidRDefault="272B3D2C" w:rsidP="272B3D2C">
            <w:pPr>
              <w:pStyle w:val="FliesstextTabelle"/>
              <w:rPr>
                <w:sz w:val="22"/>
                <w:szCs w:val="22"/>
                <w:lang w:val="de-DE"/>
              </w:rPr>
            </w:pPr>
            <w:r w:rsidRPr="006804CB">
              <w:rPr>
                <w:sz w:val="22"/>
                <w:szCs w:val="22"/>
                <w:lang w:val="de-DE"/>
              </w:rPr>
              <w:t>Benutzer</w:t>
            </w:r>
          </w:p>
        </w:tc>
        <w:tc>
          <w:tcPr>
            <w:tcW w:w="4820" w:type="dxa"/>
          </w:tcPr>
          <w:p w14:paraId="7410A0FF" w14:textId="703F3A80" w:rsidR="272B3D2C" w:rsidRPr="006804CB" w:rsidRDefault="002E0181" w:rsidP="272B3D2C">
            <w:pPr>
              <w:pStyle w:val="FliesstextTabelle"/>
              <w:rPr>
                <w:sz w:val="22"/>
                <w:szCs w:val="22"/>
                <w:lang w:val="de-DE"/>
              </w:rPr>
            </w:pPr>
            <w:r w:rsidRPr="002E0181">
              <w:rPr>
                <w:sz w:val="22"/>
                <w:szCs w:val="22"/>
                <w:lang w:val="de-DE"/>
              </w:rPr>
              <w:t xml:space="preserve">wählt die gewünschte Kategorie aus und sucht manuell nach dem </w:t>
            </w:r>
            <w:r>
              <w:rPr>
                <w:sz w:val="22"/>
                <w:szCs w:val="22"/>
                <w:lang w:val="de-DE"/>
              </w:rPr>
              <w:t xml:space="preserve">gewünschte </w:t>
            </w:r>
            <w:r w:rsidRPr="002E0181">
              <w:rPr>
                <w:sz w:val="22"/>
                <w:szCs w:val="22"/>
                <w:lang w:val="de-DE"/>
              </w:rPr>
              <w:t>Produkt.</w:t>
            </w:r>
          </w:p>
        </w:tc>
      </w:tr>
      <w:tr w:rsidR="272B3D2C" w14:paraId="1EBF91E0" w14:textId="77777777" w:rsidTr="329944B5">
        <w:trPr>
          <w:trHeight w:val="281"/>
        </w:trPr>
        <w:tc>
          <w:tcPr>
            <w:tcW w:w="1985" w:type="dxa"/>
          </w:tcPr>
          <w:p w14:paraId="44A839BB" w14:textId="0246DFA2" w:rsidR="272B3D2C" w:rsidRPr="006804CB" w:rsidRDefault="272B3D2C" w:rsidP="272B3D2C">
            <w:pPr>
              <w:pStyle w:val="FliesstextTabellefett"/>
              <w:rPr>
                <w:sz w:val="22"/>
                <w:szCs w:val="22"/>
              </w:rPr>
            </w:pPr>
            <w:r w:rsidRPr="006804CB">
              <w:rPr>
                <w:sz w:val="22"/>
                <w:szCs w:val="22"/>
              </w:rPr>
              <w:t xml:space="preserve">Schritt </w:t>
            </w:r>
            <w:r w:rsidR="002E0181">
              <w:rPr>
                <w:sz w:val="22"/>
                <w:szCs w:val="22"/>
              </w:rPr>
              <w:t>5</w:t>
            </w:r>
          </w:p>
          <w:p w14:paraId="11718094" w14:textId="6E8D012B" w:rsidR="272B3D2C" w:rsidRPr="006804CB" w:rsidRDefault="272B3D2C" w:rsidP="272B3D2C">
            <w:pPr>
              <w:pStyle w:val="FliesstextTabellefett"/>
              <w:rPr>
                <w:sz w:val="22"/>
                <w:szCs w:val="22"/>
              </w:rPr>
            </w:pPr>
          </w:p>
        </w:tc>
        <w:tc>
          <w:tcPr>
            <w:tcW w:w="2126" w:type="dxa"/>
          </w:tcPr>
          <w:p w14:paraId="3AEE22B4" w14:textId="4B3D0A8C" w:rsidR="272B3D2C" w:rsidRPr="006804CB" w:rsidRDefault="002E0181" w:rsidP="272B3D2C">
            <w:pPr>
              <w:pStyle w:val="FliesstextTabelle"/>
              <w:rPr>
                <w:sz w:val="22"/>
                <w:szCs w:val="22"/>
                <w:lang w:val="de-DE"/>
              </w:rPr>
            </w:pPr>
            <w:r>
              <w:rPr>
                <w:sz w:val="22"/>
                <w:szCs w:val="22"/>
                <w:lang w:val="de-DE"/>
              </w:rPr>
              <w:t>App</w:t>
            </w:r>
          </w:p>
        </w:tc>
        <w:tc>
          <w:tcPr>
            <w:tcW w:w="4820" w:type="dxa"/>
          </w:tcPr>
          <w:p w14:paraId="75320858" w14:textId="1516E913" w:rsidR="272B3D2C" w:rsidRPr="006804CB" w:rsidRDefault="002E0181" w:rsidP="272B3D2C">
            <w:pPr>
              <w:pStyle w:val="FliesstextTabelle"/>
              <w:rPr>
                <w:sz w:val="22"/>
                <w:szCs w:val="22"/>
                <w:lang w:val="de-DE"/>
              </w:rPr>
            </w:pPr>
            <w:r w:rsidRPr="002E0181">
              <w:rPr>
                <w:sz w:val="22"/>
                <w:szCs w:val="22"/>
                <w:lang w:val="de-DE"/>
              </w:rPr>
              <w:t>Listet die Produkte oder Produkte gemäß dem Suchergebnis des Benutzers auf.</w:t>
            </w:r>
          </w:p>
        </w:tc>
      </w:tr>
      <w:tr w:rsidR="000D76CD" w14:paraId="24427F9B" w14:textId="77777777" w:rsidTr="329944B5">
        <w:trPr>
          <w:trHeight w:val="281"/>
        </w:trPr>
        <w:tc>
          <w:tcPr>
            <w:tcW w:w="1985" w:type="dxa"/>
          </w:tcPr>
          <w:p w14:paraId="294DA00A" w14:textId="2BCC537A" w:rsidR="000D76CD" w:rsidRPr="006804CB" w:rsidRDefault="000D76CD" w:rsidP="272B3D2C">
            <w:pPr>
              <w:pStyle w:val="FliesstextTabellefett"/>
              <w:rPr>
                <w:sz w:val="22"/>
                <w:szCs w:val="22"/>
              </w:rPr>
            </w:pPr>
            <w:r w:rsidRPr="006804CB">
              <w:rPr>
                <w:sz w:val="22"/>
                <w:szCs w:val="22"/>
              </w:rPr>
              <w:t>Sc</w:t>
            </w:r>
            <w:r w:rsidR="00771133" w:rsidRPr="006804CB">
              <w:rPr>
                <w:sz w:val="22"/>
                <w:szCs w:val="22"/>
              </w:rPr>
              <w:t xml:space="preserve">hritt </w:t>
            </w:r>
            <w:r w:rsidR="002E0181">
              <w:rPr>
                <w:sz w:val="22"/>
                <w:szCs w:val="22"/>
              </w:rPr>
              <w:t>6</w:t>
            </w:r>
          </w:p>
        </w:tc>
        <w:tc>
          <w:tcPr>
            <w:tcW w:w="2126" w:type="dxa"/>
          </w:tcPr>
          <w:p w14:paraId="22016937" w14:textId="01DBD396" w:rsidR="000D76CD" w:rsidRPr="006804CB" w:rsidRDefault="002E0181" w:rsidP="272B3D2C">
            <w:pPr>
              <w:pStyle w:val="FliesstextTabelle"/>
              <w:rPr>
                <w:sz w:val="22"/>
                <w:szCs w:val="22"/>
                <w:lang w:val="de-DE"/>
              </w:rPr>
            </w:pPr>
            <w:r>
              <w:rPr>
                <w:sz w:val="22"/>
                <w:szCs w:val="22"/>
                <w:lang w:val="de-DE"/>
              </w:rPr>
              <w:t>Benutzer</w:t>
            </w:r>
          </w:p>
        </w:tc>
        <w:tc>
          <w:tcPr>
            <w:tcW w:w="4820" w:type="dxa"/>
          </w:tcPr>
          <w:p w14:paraId="2B2E24B2" w14:textId="3ECB1DF4" w:rsidR="000D76CD" w:rsidRPr="006804CB" w:rsidRDefault="002E0181" w:rsidP="272B3D2C">
            <w:pPr>
              <w:pStyle w:val="FliesstextTabelle"/>
              <w:rPr>
                <w:sz w:val="22"/>
                <w:szCs w:val="22"/>
                <w:lang w:val="de-DE"/>
              </w:rPr>
            </w:pPr>
            <w:r w:rsidRPr="002E0181">
              <w:rPr>
                <w:sz w:val="22"/>
                <w:szCs w:val="22"/>
                <w:lang w:val="de-DE"/>
              </w:rPr>
              <w:t>klickt aus den aufgelisteten Ergebnissen auf das gewünschte Produkt.</w:t>
            </w:r>
          </w:p>
        </w:tc>
      </w:tr>
      <w:tr w:rsidR="00771133" w14:paraId="149C398F" w14:textId="77777777" w:rsidTr="00774F02">
        <w:trPr>
          <w:trHeight w:val="893"/>
        </w:trPr>
        <w:tc>
          <w:tcPr>
            <w:tcW w:w="1985" w:type="dxa"/>
          </w:tcPr>
          <w:p w14:paraId="5362848D" w14:textId="4D638BA3" w:rsidR="00771133" w:rsidRPr="006804CB" w:rsidRDefault="00771133" w:rsidP="272B3D2C">
            <w:pPr>
              <w:pStyle w:val="FliesstextTabellefett"/>
              <w:rPr>
                <w:sz w:val="22"/>
                <w:szCs w:val="22"/>
              </w:rPr>
            </w:pPr>
            <w:r w:rsidRPr="006804CB">
              <w:rPr>
                <w:sz w:val="22"/>
                <w:szCs w:val="22"/>
              </w:rPr>
              <w:t xml:space="preserve">Schritt </w:t>
            </w:r>
            <w:r w:rsidR="002E0181">
              <w:rPr>
                <w:sz w:val="22"/>
                <w:szCs w:val="22"/>
              </w:rPr>
              <w:t>7</w:t>
            </w:r>
          </w:p>
        </w:tc>
        <w:tc>
          <w:tcPr>
            <w:tcW w:w="2126" w:type="dxa"/>
          </w:tcPr>
          <w:p w14:paraId="0583FEF4" w14:textId="53F20CB2" w:rsidR="00771133" w:rsidRPr="006804CB" w:rsidRDefault="00771133" w:rsidP="272B3D2C">
            <w:pPr>
              <w:pStyle w:val="FliesstextTabelle"/>
              <w:rPr>
                <w:sz w:val="22"/>
                <w:szCs w:val="22"/>
                <w:lang w:val="de-DE"/>
              </w:rPr>
            </w:pPr>
            <w:r w:rsidRPr="006804CB">
              <w:rPr>
                <w:sz w:val="22"/>
                <w:szCs w:val="22"/>
                <w:lang w:val="de-DE"/>
              </w:rPr>
              <w:t>App</w:t>
            </w:r>
          </w:p>
        </w:tc>
        <w:tc>
          <w:tcPr>
            <w:tcW w:w="4820" w:type="dxa"/>
          </w:tcPr>
          <w:p w14:paraId="33D88612" w14:textId="7C54B478" w:rsidR="00771133" w:rsidRPr="006804CB" w:rsidRDefault="002E0181" w:rsidP="272B3D2C">
            <w:pPr>
              <w:pStyle w:val="FliesstextTabelle"/>
              <w:rPr>
                <w:sz w:val="22"/>
                <w:szCs w:val="22"/>
                <w:lang w:val="de-DE"/>
              </w:rPr>
            </w:pPr>
            <w:r w:rsidRPr="002E0181">
              <w:rPr>
                <w:sz w:val="22"/>
                <w:szCs w:val="22"/>
                <w:lang w:val="de-DE"/>
              </w:rPr>
              <w:t xml:space="preserve">Vom Benutzer wird erwartet, dass er die Anzahl / </w:t>
            </w:r>
            <w:r w:rsidR="00774F02">
              <w:rPr>
                <w:sz w:val="22"/>
                <w:szCs w:val="22"/>
                <w:lang w:val="de-DE"/>
              </w:rPr>
              <w:t>Gram</w:t>
            </w:r>
            <w:r w:rsidRPr="002E0181">
              <w:rPr>
                <w:sz w:val="22"/>
                <w:szCs w:val="22"/>
                <w:lang w:val="de-DE"/>
              </w:rPr>
              <w:t xml:space="preserve"> oder die </w:t>
            </w:r>
            <w:r w:rsidR="00774F02">
              <w:rPr>
                <w:sz w:val="22"/>
                <w:szCs w:val="22"/>
                <w:lang w:val="de-DE"/>
              </w:rPr>
              <w:t>Note für gewünschte Produkt</w:t>
            </w:r>
            <w:r w:rsidRPr="002E0181">
              <w:rPr>
                <w:sz w:val="22"/>
                <w:szCs w:val="22"/>
                <w:lang w:val="de-DE"/>
              </w:rPr>
              <w:t xml:space="preserve"> eingibt.</w:t>
            </w:r>
            <w:r w:rsidR="00774F02">
              <w:rPr>
                <w:sz w:val="22"/>
                <w:szCs w:val="22"/>
                <w:lang w:val="de-DE"/>
              </w:rPr>
              <w:t xml:space="preserve"> </w:t>
            </w:r>
            <w:r w:rsidR="00774F02" w:rsidRPr="00774F02">
              <w:rPr>
                <w:sz w:val="22"/>
                <w:szCs w:val="22"/>
                <w:lang w:val="de-DE"/>
              </w:rPr>
              <w:t>Der Benutzer muss jedoch nicht eingeben.</w:t>
            </w:r>
          </w:p>
        </w:tc>
      </w:tr>
      <w:tr w:rsidR="272B3D2C" w14:paraId="40D2B697" w14:textId="77777777" w:rsidTr="00774F02">
        <w:trPr>
          <w:trHeight w:val="582"/>
        </w:trPr>
        <w:tc>
          <w:tcPr>
            <w:tcW w:w="1985" w:type="dxa"/>
          </w:tcPr>
          <w:p w14:paraId="7C2F2B0F" w14:textId="3E4FD480" w:rsidR="272B3D2C" w:rsidRPr="006804CB" w:rsidRDefault="272B3D2C" w:rsidP="00CE3094">
            <w:pPr>
              <w:pStyle w:val="FliesstextTabellefett"/>
              <w:rPr>
                <w:sz w:val="22"/>
                <w:szCs w:val="22"/>
              </w:rPr>
            </w:pPr>
            <w:r w:rsidRPr="006804CB">
              <w:rPr>
                <w:sz w:val="22"/>
                <w:szCs w:val="22"/>
              </w:rPr>
              <w:t xml:space="preserve">Schritt </w:t>
            </w:r>
            <w:r w:rsidR="00774F02">
              <w:rPr>
                <w:sz w:val="22"/>
                <w:szCs w:val="22"/>
              </w:rPr>
              <w:t>8</w:t>
            </w:r>
          </w:p>
        </w:tc>
        <w:tc>
          <w:tcPr>
            <w:tcW w:w="2126" w:type="dxa"/>
          </w:tcPr>
          <w:p w14:paraId="423EB8B3" w14:textId="18681E53" w:rsidR="272B3D2C" w:rsidRPr="006804CB" w:rsidRDefault="272B3D2C" w:rsidP="272B3D2C">
            <w:pPr>
              <w:pStyle w:val="FliesstextTabelle"/>
              <w:rPr>
                <w:sz w:val="22"/>
                <w:szCs w:val="22"/>
                <w:lang w:val="de-DE"/>
              </w:rPr>
            </w:pPr>
            <w:r w:rsidRPr="006804CB">
              <w:rPr>
                <w:sz w:val="22"/>
                <w:szCs w:val="22"/>
                <w:lang w:val="de-DE"/>
              </w:rPr>
              <w:t>Benutzer</w:t>
            </w:r>
          </w:p>
        </w:tc>
        <w:tc>
          <w:tcPr>
            <w:tcW w:w="4820" w:type="dxa"/>
          </w:tcPr>
          <w:p w14:paraId="78BD8BCD" w14:textId="50E5EFAB" w:rsidR="272B3D2C" w:rsidRPr="00774F02" w:rsidRDefault="00774F02" w:rsidP="272B3D2C">
            <w:pPr>
              <w:pStyle w:val="FliesstextTabelle"/>
              <w:rPr>
                <w:sz w:val="22"/>
                <w:szCs w:val="22"/>
                <w:lang w:val="de-DE"/>
              </w:rPr>
            </w:pPr>
            <w:r>
              <w:rPr>
                <w:sz w:val="22"/>
                <w:szCs w:val="22"/>
                <w:lang w:val="de-DE"/>
              </w:rPr>
              <w:t>klickt Button „Kaydet“.</w:t>
            </w:r>
          </w:p>
        </w:tc>
      </w:tr>
      <w:tr w:rsidR="272B3D2C" w14:paraId="1BC81A6F" w14:textId="77777777" w:rsidTr="329944B5">
        <w:trPr>
          <w:trHeight w:val="281"/>
        </w:trPr>
        <w:tc>
          <w:tcPr>
            <w:tcW w:w="1985" w:type="dxa"/>
          </w:tcPr>
          <w:p w14:paraId="097644EB" w14:textId="4182C542" w:rsidR="272B3D2C" w:rsidRPr="006804CB" w:rsidRDefault="272B3D2C" w:rsidP="272B3D2C">
            <w:pPr>
              <w:pStyle w:val="FliesstextTabellefett"/>
              <w:rPr>
                <w:sz w:val="22"/>
                <w:szCs w:val="22"/>
              </w:rPr>
            </w:pPr>
            <w:r w:rsidRPr="006804CB">
              <w:rPr>
                <w:sz w:val="22"/>
                <w:szCs w:val="22"/>
              </w:rPr>
              <w:t xml:space="preserve">Schritt </w:t>
            </w:r>
            <w:r w:rsidR="00774F02">
              <w:rPr>
                <w:sz w:val="22"/>
                <w:szCs w:val="22"/>
              </w:rPr>
              <w:t>9a</w:t>
            </w:r>
          </w:p>
          <w:p w14:paraId="5208ADE9" w14:textId="345F3028" w:rsidR="272B3D2C" w:rsidRPr="006804CB" w:rsidRDefault="272B3D2C" w:rsidP="272B3D2C">
            <w:pPr>
              <w:pStyle w:val="FliesstextTabellefett"/>
              <w:rPr>
                <w:sz w:val="22"/>
                <w:szCs w:val="22"/>
              </w:rPr>
            </w:pPr>
          </w:p>
        </w:tc>
        <w:tc>
          <w:tcPr>
            <w:tcW w:w="2126" w:type="dxa"/>
          </w:tcPr>
          <w:p w14:paraId="5C789377" w14:textId="5DD1F861" w:rsidR="272B3D2C" w:rsidRPr="006804CB" w:rsidRDefault="00774F02" w:rsidP="272B3D2C">
            <w:pPr>
              <w:pStyle w:val="FliesstextTabelle"/>
              <w:rPr>
                <w:sz w:val="22"/>
                <w:szCs w:val="22"/>
                <w:lang w:val="de-DE"/>
              </w:rPr>
            </w:pPr>
            <w:r>
              <w:rPr>
                <w:sz w:val="22"/>
                <w:szCs w:val="22"/>
                <w:lang w:val="de-DE"/>
              </w:rPr>
              <w:t>App</w:t>
            </w:r>
          </w:p>
        </w:tc>
        <w:tc>
          <w:tcPr>
            <w:tcW w:w="4820" w:type="dxa"/>
          </w:tcPr>
          <w:p w14:paraId="77CA28F9" w14:textId="43E2F9C3" w:rsidR="272B3D2C" w:rsidRPr="006804CB" w:rsidRDefault="00774F02" w:rsidP="272B3D2C">
            <w:pPr>
              <w:pStyle w:val="FliesstextTabelle"/>
              <w:rPr>
                <w:sz w:val="22"/>
                <w:szCs w:val="22"/>
                <w:lang w:val="de-DE"/>
              </w:rPr>
            </w:pPr>
            <w:r w:rsidRPr="00774F02">
              <w:rPr>
                <w:sz w:val="22"/>
                <w:szCs w:val="22"/>
                <w:lang w:val="de-DE"/>
              </w:rPr>
              <w:t>Wenn das ausgewählte Produkt zuvor zur Liste hinzugefügt wurde, wird eine Warnmeldung ausgegeben und das Produkt nicht zur Liste hinzugefügt.</w:t>
            </w:r>
          </w:p>
        </w:tc>
      </w:tr>
      <w:tr w:rsidR="00714822" w14:paraId="5FE06E1B" w14:textId="77777777" w:rsidTr="329944B5">
        <w:trPr>
          <w:trHeight w:val="281"/>
        </w:trPr>
        <w:tc>
          <w:tcPr>
            <w:tcW w:w="1985" w:type="dxa"/>
          </w:tcPr>
          <w:p w14:paraId="43FBF92A" w14:textId="4A83D821" w:rsidR="00714822" w:rsidRPr="006804CB" w:rsidRDefault="00714822" w:rsidP="00714822">
            <w:pPr>
              <w:pStyle w:val="FliesstextTabellefett"/>
              <w:rPr>
                <w:sz w:val="22"/>
                <w:szCs w:val="22"/>
              </w:rPr>
            </w:pPr>
            <w:r w:rsidRPr="006804CB">
              <w:rPr>
                <w:sz w:val="22"/>
                <w:szCs w:val="22"/>
              </w:rPr>
              <w:t xml:space="preserve">Schritt </w:t>
            </w:r>
            <w:r w:rsidR="00774F02">
              <w:rPr>
                <w:sz w:val="22"/>
                <w:szCs w:val="22"/>
              </w:rPr>
              <w:t>9b</w:t>
            </w:r>
          </w:p>
          <w:p w14:paraId="12BBF307" w14:textId="77777777" w:rsidR="00714822" w:rsidRPr="006804CB" w:rsidRDefault="00714822" w:rsidP="272B3D2C">
            <w:pPr>
              <w:pStyle w:val="FliesstextTabellefett"/>
              <w:rPr>
                <w:sz w:val="22"/>
                <w:szCs w:val="22"/>
              </w:rPr>
            </w:pPr>
          </w:p>
        </w:tc>
        <w:tc>
          <w:tcPr>
            <w:tcW w:w="2126" w:type="dxa"/>
          </w:tcPr>
          <w:p w14:paraId="4F671D6C" w14:textId="65EB34D2" w:rsidR="00714822" w:rsidRPr="006804CB" w:rsidRDefault="0008609A" w:rsidP="272B3D2C">
            <w:pPr>
              <w:pStyle w:val="FliesstextTabelle"/>
              <w:rPr>
                <w:sz w:val="22"/>
                <w:szCs w:val="22"/>
                <w:lang w:val="de-DE"/>
              </w:rPr>
            </w:pPr>
            <w:r w:rsidRPr="006804CB">
              <w:rPr>
                <w:sz w:val="22"/>
                <w:szCs w:val="22"/>
                <w:lang w:val="de-DE"/>
              </w:rPr>
              <w:t>App</w:t>
            </w:r>
          </w:p>
        </w:tc>
        <w:tc>
          <w:tcPr>
            <w:tcW w:w="4820" w:type="dxa"/>
          </w:tcPr>
          <w:p w14:paraId="41E095D2" w14:textId="0C9440B3" w:rsidR="00714822" w:rsidRPr="006804CB" w:rsidRDefault="00774F02" w:rsidP="272B3D2C">
            <w:pPr>
              <w:pStyle w:val="FliesstextTabelle"/>
              <w:rPr>
                <w:sz w:val="22"/>
                <w:szCs w:val="22"/>
                <w:lang w:val="de-DE"/>
              </w:rPr>
            </w:pPr>
            <w:r w:rsidRPr="00774F02">
              <w:rPr>
                <w:sz w:val="22"/>
                <w:szCs w:val="22"/>
                <w:lang w:val="de-DE"/>
              </w:rPr>
              <w:t>Das Produkt wird der Liste hinzugefügt</w:t>
            </w:r>
            <w:r>
              <w:rPr>
                <w:sz w:val="22"/>
                <w:szCs w:val="22"/>
                <w:lang w:val="de-DE"/>
              </w:rPr>
              <w:t xml:space="preserve">. </w:t>
            </w:r>
            <w:r w:rsidRPr="00774F02">
              <w:rPr>
                <w:sz w:val="22"/>
                <w:szCs w:val="22"/>
                <w:lang w:val="de-DE"/>
              </w:rPr>
              <w:t>Die Informationsmeldung, dass das Produkt hinzugefügt wurde, wird angezeigt.</w:t>
            </w:r>
          </w:p>
        </w:tc>
      </w:tr>
    </w:tbl>
    <w:p w14:paraId="150DC45B" w14:textId="46616181" w:rsidR="00774F02" w:rsidRDefault="329944B5" w:rsidP="272B3D2C">
      <w:pPr>
        <w:spacing w:before="120"/>
        <w:rPr>
          <w:sz w:val="20"/>
        </w:rPr>
      </w:pPr>
      <w:r w:rsidRPr="329944B5">
        <w:rPr>
          <w:sz w:val="20"/>
        </w:rPr>
        <w:t>Tabelle 3: Tabell der Use Cases</w:t>
      </w:r>
      <w:r w:rsidR="00774F02">
        <w:rPr>
          <w:sz w:val="20"/>
        </w:rPr>
        <w:t xml:space="preserve"> </w:t>
      </w:r>
      <w:r w:rsidR="00774F02" w:rsidRPr="00774F02">
        <w:rPr>
          <w:sz w:val="20"/>
        </w:rPr>
        <w:t>von einem Produkt zu ein</w:t>
      </w:r>
      <w:r w:rsidR="00774F02">
        <w:rPr>
          <w:sz w:val="20"/>
        </w:rPr>
        <w:t xml:space="preserve"> L</w:t>
      </w:r>
      <w:r w:rsidR="00774F02" w:rsidRPr="00774F02">
        <w:rPr>
          <w:sz w:val="20"/>
        </w:rPr>
        <w:t>ist hinzufügen</w:t>
      </w:r>
      <w:r w:rsidR="00774F02">
        <w:rPr>
          <w:sz w:val="20"/>
        </w:rPr>
        <w:t>.</w:t>
      </w:r>
    </w:p>
    <w:p w14:paraId="5D694310" w14:textId="14B4B93C" w:rsidR="00774F02" w:rsidRDefault="00774F02" w:rsidP="272B3D2C">
      <w:pPr>
        <w:spacing w:before="120"/>
        <w:rPr>
          <w:sz w:val="20"/>
        </w:rPr>
      </w:pPr>
      <w:r w:rsidRPr="4C281EF0">
        <w:rPr>
          <w:b/>
          <w:bCs/>
          <w:sz w:val="24"/>
          <w:szCs w:val="24"/>
        </w:rPr>
        <w:t xml:space="preserve">Use Case Tabelle von </w:t>
      </w:r>
      <w:r w:rsidR="008C6AAD">
        <w:rPr>
          <w:b/>
          <w:bCs/>
          <w:sz w:val="24"/>
          <w:szCs w:val="24"/>
        </w:rPr>
        <w:t>Löschen eines Produkt von einer List</w:t>
      </w:r>
    </w:p>
    <w:tbl>
      <w:tblPr>
        <w:tblW w:w="8931"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3" w:type="dxa"/>
          <w:left w:w="113" w:type="dxa"/>
          <w:bottom w:w="113" w:type="dxa"/>
          <w:right w:w="113" w:type="dxa"/>
        </w:tblCellMar>
        <w:tblLook w:val="00A0" w:firstRow="1" w:lastRow="0" w:firstColumn="1" w:lastColumn="0" w:noHBand="0" w:noVBand="0"/>
      </w:tblPr>
      <w:tblGrid>
        <w:gridCol w:w="1985"/>
        <w:gridCol w:w="2126"/>
        <w:gridCol w:w="4820"/>
      </w:tblGrid>
      <w:tr w:rsidR="00774F02" w:rsidRPr="00E11A9F" w14:paraId="3D3D3887" w14:textId="77777777" w:rsidTr="00F434A1">
        <w:trPr>
          <w:trHeight w:val="281"/>
        </w:trPr>
        <w:tc>
          <w:tcPr>
            <w:tcW w:w="1985" w:type="dxa"/>
            <w:shd w:val="clear" w:color="auto" w:fill="CCCCCC"/>
          </w:tcPr>
          <w:p w14:paraId="7E9661A0" w14:textId="77777777" w:rsidR="00774F02" w:rsidRPr="00E11A9F" w:rsidRDefault="00774F02" w:rsidP="00F434A1">
            <w:pPr>
              <w:pStyle w:val="FliesstextTabellefett"/>
              <w:rPr>
                <w:sz w:val="22"/>
                <w:szCs w:val="20"/>
              </w:rPr>
            </w:pPr>
            <w:r w:rsidRPr="00E11A9F">
              <w:rPr>
                <w:sz w:val="22"/>
                <w:szCs w:val="20"/>
              </w:rPr>
              <w:t>&lt;UseCaseID&gt;</w:t>
            </w:r>
          </w:p>
        </w:tc>
        <w:tc>
          <w:tcPr>
            <w:tcW w:w="2126" w:type="dxa"/>
            <w:shd w:val="clear" w:color="auto" w:fill="CCCCCC"/>
          </w:tcPr>
          <w:p w14:paraId="6A2C341A" w14:textId="77777777" w:rsidR="00774F02" w:rsidRPr="00E11A9F" w:rsidRDefault="00774F02" w:rsidP="00F434A1">
            <w:pPr>
              <w:pStyle w:val="FliesstextTabellefett"/>
              <w:rPr>
                <w:sz w:val="22"/>
                <w:szCs w:val="22"/>
              </w:rPr>
            </w:pPr>
            <w:r w:rsidRPr="329944B5">
              <w:rPr>
                <w:sz w:val="22"/>
                <w:szCs w:val="22"/>
              </w:rPr>
              <w:t>&lt;Actor&gt;</w:t>
            </w:r>
          </w:p>
        </w:tc>
        <w:tc>
          <w:tcPr>
            <w:tcW w:w="4820" w:type="dxa"/>
            <w:shd w:val="clear" w:color="auto" w:fill="CCCCCC"/>
          </w:tcPr>
          <w:p w14:paraId="3CD7C8C0" w14:textId="77777777" w:rsidR="00774F02" w:rsidRPr="00E11A9F" w:rsidRDefault="00774F02" w:rsidP="00F434A1">
            <w:pPr>
              <w:pStyle w:val="FliesstextTabellefett"/>
              <w:rPr>
                <w:sz w:val="22"/>
                <w:szCs w:val="20"/>
              </w:rPr>
            </w:pPr>
            <w:r w:rsidRPr="00E11A9F">
              <w:rPr>
                <w:sz w:val="22"/>
                <w:szCs w:val="20"/>
              </w:rPr>
              <w:t>&lt;Beschreibung&gt;</w:t>
            </w:r>
          </w:p>
        </w:tc>
      </w:tr>
      <w:tr w:rsidR="00774F02" w:rsidRPr="00E11A9F" w14:paraId="794068E1" w14:textId="77777777" w:rsidTr="00F434A1">
        <w:trPr>
          <w:trHeight w:val="188"/>
        </w:trPr>
        <w:tc>
          <w:tcPr>
            <w:tcW w:w="1985" w:type="dxa"/>
          </w:tcPr>
          <w:p w14:paraId="70AE7785" w14:textId="77777777" w:rsidR="00774F02" w:rsidRPr="006804CB" w:rsidRDefault="00774F02" w:rsidP="00F434A1">
            <w:pPr>
              <w:pStyle w:val="FliesstextTabellefett"/>
              <w:rPr>
                <w:sz w:val="22"/>
                <w:szCs w:val="22"/>
              </w:rPr>
            </w:pPr>
            <w:r w:rsidRPr="006804CB">
              <w:rPr>
                <w:sz w:val="22"/>
                <w:szCs w:val="22"/>
              </w:rPr>
              <w:t>SZENARIO</w:t>
            </w:r>
          </w:p>
        </w:tc>
        <w:tc>
          <w:tcPr>
            <w:tcW w:w="2126" w:type="dxa"/>
          </w:tcPr>
          <w:p w14:paraId="702C1968" w14:textId="77777777" w:rsidR="00774F02" w:rsidRPr="006804CB" w:rsidRDefault="00774F02" w:rsidP="00F434A1">
            <w:pPr>
              <w:pStyle w:val="FliesstextTabelle"/>
              <w:rPr>
                <w:sz w:val="22"/>
                <w:szCs w:val="22"/>
                <w:lang w:val="de-DE"/>
              </w:rPr>
            </w:pPr>
          </w:p>
        </w:tc>
        <w:tc>
          <w:tcPr>
            <w:tcW w:w="4820" w:type="dxa"/>
          </w:tcPr>
          <w:p w14:paraId="66D7A0CB" w14:textId="39899863" w:rsidR="00774F02" w:rsidRPr="006804CB" w:rsidRDefault="00774F02" w:rsidP="00F434A1">
            <w:pPr>
              <w:pStyle w:val="FliesstextTabelle"/>
              <w:rPr>
                <w:sz w:val="22"/>
                <w:szCs w:val="22"/>
                <w:lang w:val="de-DE"/>
              </w:rPr>
            </w:pPr>
            <w:r w:rsidRPr="006804CB">
              <w:rPr>
                <w:sz w:val="22"/>
                <w:szCs w:val="22"/>
                <w:lang w:val="de-DE"/>
              </w:rPr>
              <w:t>Dieser Use Case wird zum Löschen eine</w:t>
            </w:r>
            <w:r w:rsidR="008C6AAD">
              <w:rPr>
                <w:sz w:val="22"/>
                <w:szCs w:val="22"/>
                <w:lang w:val="de-DE"/>
              </w:rPr>
              <w:t>s</w:t>
            </w:r>
            <w:r w:rsidRPr="006804CB">
              <w:rPr>
                <w:sz w:val="22"/>
                <w:szCs w:val="22"/>
                <w:lang w:val="de-DE"/>
              </w:rPr>
              <w:t xml:space="preserve"> </w:t>
            </w:r>
            <w:r w:rsidR="008C6AAD">
              <w:rPr>
                <w:sz w:val="22"/>
                <w:szCs w:val="22"/>
                <w:lang w:val="de-DE"/>
              </w:rPr>
              <w:t xml:space="preserve">Produkt von einer List </w:t>
            </w:r>
            <w:r w:rsidRPr="006804CB">
              <w:rPr>
                <w:sz w:val="22"/>
                <w:szCs w:val="22"/>
                <w:lang w:val="de-DE"/>
              </w:rPr>
              <w:t>verwendet.</w:t>
            </w:r>
          </w:p>
        </w:tc>
      </w:tr>
      <w:tr w:rsidR="00774F02" w:rsidRPr="00E11A9F" w14:paraId="14B8702E" w14:textId="77777777" w:rsidTr="00F434A1">
        <w:trPr>
          <w:trHeight w:val="281"/>
        </w:trPr>
        <w:tc>
          <w:tcPr>
            <w:tcW w:w="1985" w:type="dxa"/>
          </w:tcPr>
          <w:p w14:paraId="37047779" w14:textId="77777777" w:rsidR="00774F02" w:rsidRPr="006804CB" w:rsidRDefault="00774F02" w:rsidP="00F434A1">
            <w:pPr>
              <w:pStyle w:val="FliesstextTabellefett"/>
              <w:rPr>
                <w:sz w:val="22"/>
                <w:szCs w:val="22"/>
              </w:rPr>
            </w:pPr>
            <w:r w:rsidRPr="006804CB">
              <w:rPr>
                <w:sz w:val="22"/>
                <w:szCs w:val="22"/>
              </w:rPr>
              <w:t>Anfangs</w:t>
            </w:r>
            <w:r w:rsidRPr="006804CB">
              <w:rPr>
                <w:sz w:val="22"/>
                <w:szCs w:val="22"/>
              </w:rPr>
              <w:br/>
              <w:t>bedingungen</w:t>
            </w:r>
          </w:p>
        </w:tc>
        <w:tc>
          <w:tcPr>
            <w:tcW w:w="2126" w:type="dxa"/>
          </w:tcPr>
          <w:p w14:paraId="416840FD" w14:textId="77777777" w:rsidR="00774F02" w:rsidRPr="006804CB" w:rsidRDefault="00774F02" w:rsidP="00F434A1">
            <w:pPr>
              <w:pStyle w:val="FliesstextTabelle"/>
              <w:rPr>
                <w:sz w:val="22"/>
                <w:szCs w:val="22"/>
                <w:lang w:val="de-DE"/>
              </w:rPr>
            </w:pPr>
          </w:p>
        </w:tc>
        <w:tc>
          <w:tcPr>
            <w:tcW w:w="4820" w:type="dxa"/>
          </w:tcPr>
          <w:p w14:paraId="5791F031" w14:textId="444A2051" w:rsidR="00774F02" w:rsidRPr="006804CB" w:rsidRDefault="008C6AAD" w:rsidP="00F434A1">
            <w:pPr>
              <w:pStyle w:val="FliesstextTabelle"/>
              <w:rPr>
                <w:sz w:val="22"/>
                <w:szCs w:val="22"/>
                <w:lang w:val="de-DE"/>
              </w:rPr>
            </w:pPr>
            <w:r w:rsidRPr="006804CB">
              <w:rPr>
                <w:sz w:val="22"/>
                <w:szCs w:val="22"/>
                <w:lang w:val="de-DE"/>
              </w:rPr>
              <w:t>Der Benutzer muss sich auf der Inhaltsseite einer Liste befinden.</w:t>
            </w:r>
          </w:p>
        </w:tc>
      </w:tr>
      <w:tr w:rsidR="00774F02" w:rsidRPr="00E11A9F" w14:paraId="26884E2E" w14:textId="77777777" w:rsidTr="00F434A1">
        <w:trPr>
          <w:trHeight w:val="281"/>
        </w:trPr>
        <w:tc>
          <w:tcPr>
            <w:tcW w:w="1985" w:type="dxa"/>
          </w:tcPr>
          <w:p w14:paraId="02B4492A" w14:textId="77777777" w:rsidR="00774F02" w:rsidRPr="006804CB" w:rsidRDefault="00774F02" w:rsidP="00F434A1">
            <w:pPr>
              <w:pStyle w:val="FliesstextTabellefett"/>
              <w:rPr>
                <w:sz w:val="22"/>
                <w:szCs w:val="22"/>
              </w:rPr>
            </w:pPr>
            <w:r w:rsidRPr="006804CB">
              <w:rPr>
                <w:sz w:val="22"/>
                <w:szCs w:val="22"/>
              </w:rPr>
              <w:t>Schritt 1</w:t>
            </w:r>
          </w:p>
        </w:tc>
        <w:tc>
          <w:tcPr>
            <w:tcW w:w="2126" w:type="dxa"/>
          </w:tcPr>
          <w:p w14:paraId="5967896D" w14:textId="43E69FA2" w:rsidR="00774F02" w:rsidRPr="006804CB" w:rsidRDefault="00F434A1" w:rsidP="00F434A1">
            <w:pPr>
              <w:pStyle w:val="FliesstextTabelle"/>
              <w:rPr>
                <w:sz w:val="22"/>
                <w:szCs w:val="22"/>
                <w:lang w:val="de-DE"/>
              </w:rPr>
            </w:pPr>
            <w:r>
              <w:rPr>
                <w:sz w:val="22"/>
                <w:szCs w:val="22"/>
                <w:lang w:val="de-DE"/>
              </w:rPr>
              <w:t>Benutzer</w:t>
            </w:r>
          </w:p>
        </w:tc>
        <w:tc>
          <w:tcPr>
            <w:tcW w:w="4820" w:type="dxa"/>
          </w:tcPr>
          <w:p w14:paraId="74100B24" w14:textId="6CF55BC9" w:rsidR="00774F02" w:rsidRPr="006804CB" w:rsidRDefault="00F434A1" w:rsidP="00F434A1">
            <w:pPr>
              <w:pStyle w:val="FliesstextTabelle"/>
              <w:rPr>
                <w:sz w:val="22"/>
                <w:szCs w:val="22"/>
                <w:lang w:val="de-DE"/>
              </w:rPr>
            </w:pPr>
            <w:r w:rsidRPr="00F434A1">
              <w:rPr>
                <w:sz w:val="22"/>
                <w:szCs w:val="22"/>
                <w:lang w:val="de-DE"/>
              </w:rPr>
              <w:t>Der Benutzer klickt lange auf das Produkt, das er löschen möchte.</w:t>
            </w:r>
          </w:p>
        </w:tc>
      </w:tr>
      <w:tr w:rsidR="00774F02" w:rsidRPr="00E11A9F" w14:paraId="3FAEF7B3" w14:textId="77777777" w:rsidTr="00F434A1">
        <w:trPr>
          <w:trHeight w:val="281"/>
        </w:trPr>
        <w:tc>
          <w:tcPr>
            <w:tcW w:w="1985" w:type="dxa"/>
          </w:tcPr>
          <w:p w14:paraId="562BF5FA" w14:textId="77777777" w:rsidR="00774F02" w:rsidRPr="006804CB" w:rsidRDefault="00774F02" w:rsidP="00F434A1">
            <w:pPr>
              <w:pStyle w:val="FliesstextTabellefett"/>
              <w:rPr>
                <w:sz w:val="22"/>
                <w:szCs w:val="22"/>
              </w:rPr>
            </w:pPr>
            <w:r w:rsidRPr="006804CB">
              <w:rPr>
                <w:sz w:val="22"/>
                <w:szCs w:val="22"/>
              </w:rPr>
              <w:t>Schritt 2</w:t>
            </w:r>
          </w:p>
        </w:tc>
        <w:tc>
          <w:tcPr>
            <w:tcW w:w="2126" w:type="dxa"/>
          </w:tcPr>
          <w:p w14:paraId="6F886BA8" w14:textId="43A97839" w:rsidR="00774F02" w:rsidRPr="006804CB" w:rsidRDefault="00F434A1" w:rsidP="00F434A1">
            <w:pPr>
              <w:pStyle w:val="FliesstextTabelle"/>
              <w:rPr>
                <w:sz w:val="22"/>
                <w:szCs w:val="22"/>
                <w:lang w:val="de-DE"/>
              </w:rPr>
            </w:pPr>
            <w:r>
              <w:rPr>
                <w:sz w:val="22"/>
                <w:szCs w:val="22"/>
                <w:lang w:val="de-DE"/>
              </w:rPr>
              <w:t>App</w:t>
            </w:r>
          </w:p>
        </w:tc>
        <w:tc>
          <w:tcPr>
            <w:tcW w:w="4820" w:type="dxa"/>
          </w:tcPr>
          <w:p w14:paraId="5F970530" w14:textId="75D315DE" w:rsidR="00774F02" w:rsidRPr="006804CB" w:rsidRDefault="00F434A1" w:rsidP="00F434A1">
            <w:pPr>
              <w:pStyle w:val="FliesstextTabelle"/>
              <w:rPr>
                <w:sz w:val="22"/>
                <w:szCs w:val="22"/>
                <w:lang w:val="de-DE"/>
              </w:rPr>
            </w:pPr>
            <w:r w:rsidRPr="00F434A1">
              <w:rPr>
                <w:sz w:val="22"/>
                <w:szCs w:val="22"/>
                <w:lang w:val="de-DE"/>
              </w:rPr>
              <w:t>Geht zur Seite mit den Details des Produkts.</w:t>
            </w:r>
          </w:p>
        </w:tc>
      </w:tr>
      <w:tr w:rsidR="00774F02" w14:paraId="470A9EB7" w14:textId="77777777" w:rsidTr="00F434A1">
        <w:trPr>
          <w:trHeight w:val="281"/>
        </w:trPr>
        <w:tc>
          <w:tcPr>
            <w:tcW w:w="1985" w:type="dxa"/>
          </w:tcPr>
          <w:p w14:paraId="36617222" w14:textId="77777777" w:rsidR="00774F02" w:rsidRPr="006804CB" w:rsidRDefault="00774F02" w:rsidP="00F434A1">
            <w:pPr>
              <w:pStyle w:val="FliesstextTabellefett"/>
              <w:rPr>
                <w:sz w:val="22"/>
                <w:szCs w:val="22"/>
              </w:rPr>
            </w:pPr>
            <w:r w:rsidRPr="006804CB">
              <w:rPr>
                <w:sz w:val="22"/>
                <w:szCs w:val="22"/>
              </w:rPr>
              <w:t>Schritt 3</w:t>
            </w:r>
          </w:p>
        </w:tc>
        <w:tc>
          <w:tcPr>
            <w:tcW w:w="2126" w:type="dxa"/>
          </w:tcPr>
          <w:p w14:paraId="53644F9A" w14:textId="53D00345" w:rsidR="00774F02" w:rsidRPr="006804CB" w:rsidRDefault="00F434A1" w:rsidP="00F434A1">
            <w:pPr>
              <w:pStyle w:val="FliesstextTabelle"/>
              <w:ind w:left="0"/>
              <w:rPr>
                <w:sz w:val="22"/>
                <w:szCs w:val="22"/>
                <w:lang w:val="de-DE"/>
              </w:rPr>
            </w:pPr>
            <w:r>
              <w:rPr>
                <w:sz w:val="22"/>
                <w:szCs w:val="22"/>
                <w:lang w:val="de-DE"/>
              </w:rPr>
              <w:t xml:space="preserve">  Benutzer</w:t>
            </w:r>
          </w:p>
        </w:tc>
        <w:tc>
          <w:tcPr>
            <w:tcW w:w="4820" w:type="dxa"/>
          </w:tcPr>
          <w:p w14:paraId="4A4EAB33" w14:textId="55BBCCF5" w:rsidR="00774F02" w:rsidRPr="006804CB" w:rsidRDefault="00F434A1" w:rsidP="00F434A1">
            <w:pPr>
              <w:pStyle w:val="FliesstextTabelle"/>
              <w:rPr>
                <w:sz w:val="22"/>
                <w:szCs w:val="22"/>
                <w:lang w:val="de-DE"/>
              </w:rPr>
            </w:pPr>
            <w:r>
              <w:rPr>
                <w:sz w:val="22"/>
                <w:szCs w:val="22"/>
                <w:lang w:val="de-DE"/>
              </w:rPr>
              <w:t>Klickt „Ürünü Sil“ Button.</w:t>
            </w:r>
          </w:p>
        </w:tc>
      </w:tr>
      <w:tr w:rsidR="00774F02" w14:paraId="07619F08" w14:textId="77777777" w:rsidTr="00F434A1">
        <w:trPr>
          <w:trHeight w:val="555"/>
        </w:trPr>
        <w:tc>
          <w:tcPr>
            <w:tcW w:w="1985" w:type="dxa"/>
          </w:tcPr>
          <w:p w14:paraId="7D77AE7D" w14:textId="77777777" w:rsidR="00774F02" w:rsidRPr="006804CB" w:rsidRDefault="00774F02" w:rsidP="00F434A1">
            <w:pPr>
              <w:pStyle w:val="FliesstextTabellefett"/>
              <w:rPr>
                <w:sz w:val="22"/>
                <w:szCs w:val="22"/>
              </w:rPr>
            </w:pPr>
            <w:r w:rsidRPr="006804CB">
              <w:rPr>
                <w:sz w:val="22"/>
                <w:szCs w:val="22"/>
              </w:rPr>
              <w:t>Schritt 4</w:t>
            </w:r>
          </w:p>
        </w:tc>
        <w:tc>
          <w:tcPr>
            <w:tcW w:w="2126" w:type="dxa"/>
          </w:tcPr>
          <w:p w14:paraId="736DF3B5" w14:textId="77777777" w:rsidR="00774F02" w:rsidRPr="006804CB" w:rsidRDefault="00774F02" w:rsidP="00F434A1">
            <w:pPr>
              <w:pStyle w:val="FliesstextTabelle"/>
              <w:rPr>
                <w:sz w:val="22"/>
                <w:szCs w:val="22"/>
                <w:lang w:val="de-DE"/>
              </w:rPr>
            </w:pPr>
            <w:r w:rsidRPr="006804CB">
              <w:rPr>
                <w:sz w:val="22"/>
                <w:szCs w:val="22"/>
                <w:lang w:val="de-DE"/>
              </w:rPr>
              <w:t>App</w:t>
            </w:r>
          </w:p>
        </w:tc>
        <w:tc>
          <w:tcPr>
            <w:tcW w:w="4820" w:type="dxa"/>
          </w:tcPr>
          <w:p w14:paraId="5C2B6229" w14:textId="543699C6" w:rsidR="00774F02" w:rsidRPr="006804CB" w:rsidRDefault="00F434A1" w:rsidP="00F434A1">
            <w:pPr>
              <w:pStyle w:val="FliesstextTabelle"/>
              <w:rPr>
                <w:sz w:val="22"/>
                <w:szCs w:val="22"/>
                <w:lang w:val="de-DE"/>
              </w:rPr>
            </w:pPr>
            <w:r w:rsidRPr="00F434A1">
              <w:rPr>
                <w:sz w:val="22"/>
                <w:szCs w:val="22"/>
                <w:lang w:val="de-DE"/>
              </w:rPr>
              <w:t>Löscht das Produkt aus der Liste.</w:t>
            </w:r>
            <w:r>
              <w:t xml:space="preserve"> </w:t>
            </w:r>
            <w:r w:rsidRPr="00F434A1">
              <w:rPr>
                <w:sz w:val="22"/>
                <w:szCs w:val="22"/>
                <w:lang w:val="de-DE"/>
              </w:rPr>
              <w:t>Aktualisiert die Liste in der Datenbank und kehrt zum Inhalt der Liste zurück.</w:t>
            </w:r>
          </w:p>
        </w:tc>
      </w:tr>
    </w:tbl>
    <w:p w14:paraId="6DBDACFE" w14:textId="18CB2C08" w:rsidR="329944B5" w:rsidRPr="00F434A1" w:rsidRDefault="00F434A1" w:rsidP="00F434A1">
      <w:pPr>
        <w:spacing w:before="120"/>
        <w:rPr>
          <w:sz w:val="20"/>
        </w:rPr>
      </w:pPr>
      <w:r w:rsidRPr="329944B5">
        <w:rPr>
          <w:sz w:val="20"/>
        </w:rPr>
        <w:t xml:space="preserve">Tabelle </w:t>
      </w:r>
      <w:r>
        <w:rPr>
          <w:sz w:val="20"/>
        </w:rPr>
        <w:t>4</w:t>
      </w:r>
      <w:r w:rsidRPr="329944B5">
        <w:rPr>
          <w:sz w:val="20"/>
        </w:rPr>
        <w:t>: Tabell der Use Cases</w:t>
      </w:r>
      <w:r>
        <w:rPr>
          <w:sz w:val="20"/>
        </w:rPr>
        <w:t xml:space="preserve"> </w:t>
      </w:r>
      <w:r w:rsidRPr="00774F02">
        <w:rPr>
          <w:sz w:val="20"/>
        </w:rPr>
        <w:t xml:space="preserve">von </w:t>
      </w:r>
      <w:r w:rsidRPr="00F434A1">
        <w:rPr>
          <w:sz w:val="20"/>
        </w:rPr>
        <w:t>Löschen eines Produkt von einer Liste</w:t>
      </w:r>
    </w:p>
    <w:p w14:paraId="7836CF8A" w14:textId="77777777" w:rsidR="00CE3094" w:rsidRDefault="00CE3094" w:rsidP="329944B5">
      <w:pPr>
        <w:rPr>
          <w:b/>
          <w:bCs/>
          <w:sz w:val="24"/>
          <w:szCs w:val="24"/>
        </w:rPr>
      </w:pPr>
    </w:p>
    <w:p w14:paraId="0D3A33D8" w14:textId="4D80CED3" w:rsidR="329944B5" w:rsidRDefault="4C281EF0" w:rsidP="329944B5">
      <w:pPr>
        <w:rPr>
          <w:b/>
          <w:bCs/>
          <w:sz w:val="24"/>
          <w:szCs w:val="24"/>
        </w:rPr>
      </w:pPr>
      <w:r w:rsidRPr="4C281EF0">
        <w:rPr>
          <w:b/>
          <w:bCs/>
          <w:sz w:val="24"/>
          <w:szCs w:val="24"/>
        </w:rPr>
        <w:lastRenderedPageBreak/>
        <w:t xml:space="preserve">Use Case Tabelle von </w:t>
      </w:r>
      <w:r w:rsidR="00F434A1">
        <w:rPr>
          <w:b/>
          <w:bCs/>
          <w:sz w:val="24"/>
          <w:szCs w:val="24"/>
        </w:rPr>
        <w:t>einem</w:t>
      </w:r>
      <w:r w:rsidR="00F434A1" w:rsidRPr="00F434A1">
        <w:rPr>
          <w:b/>
          <w:bCs/>
          <w:sz w:val="24"/>
          <w:szCs w:val="24"/>
        </w:rPr>
        <w:t xml:space="preserve"> Rezept in eine List verwandeln</w:t>
      </w:r>
    </w:p>
    <w:tbl>
      <w:tblPr>
        <w:tblW w:w="0" w:type="auto"/>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985"/>
        <w:gridCol w:w="2126"/>
        <w:gridCol w:w="4820"/>
      </w:tblGrid>
      <w:tr w:rsidR="272B3D2C" w14:paraId="69FAFA43" w14:textId="77777777" w:rsidTr="329944B5">
        <w:trPr>
          <w:trHeight w:val="281"/>
        </w:trPr>
        <w:tc>
          <w:tcPr>
            <w:tcW w:w="1985" w:type="dxa"/>
            <w:shd w:val="clear" w:color="auto" w:fill="CCCCCC"/>
          </w:tcPr>
          <w:p w14:paraId="14C3F13B" w14:textId="77777777" w:rsidR="272B3D2C" w:rsidRDefault="272B3D2C" w:rsidP="272B3D2C">
            <w:pPr>
              <w:pStyle w:val="FliesstextTabellefett"/>
              <w:rPr>
                <w:sz w:val="22"/>
                <w:szCs w:val="22"/>
              </w:rPr>
            </w:pPr>
            <w:r w:rsidRPr="272B3D2C">
              <w:rPr>
                <w:sz w:val="22"/>
                <w:szCs w:val="22"/>
              </w:rPr>
              <w:t>&lt;UseCaseID&gt;</w:t>
            </w:r>
          </w:p>
        </w:tc>
        <w:tc>
          <w:tcPr>
            <w:tcW w:w="2126" w:type="dxa"/>
            <w:shd w:val="clear" w:color="auto" w:fill="CCCCCC"/>
          </w:tcPr>
          <w:p w14:paraId="2835196C" w14:textId="5DE3E1EE" w:rsidR="272B3D2C" w:rsidRDefault="329944B5" w:rsidP="272B3D2C">
            <w:pPr>
              <w:pStyle w:val="FliesstextTabellefett"/>
              <w:rPr>
                <w:sz w:val="22"/>
                <w:szCs w:val="22"/>
              </w:rPr>
            </w:pPr>
            <w:r w:rsidRPr="329944B5">
              <w:rPr>
                <w:sz w:val="22"/>
                <w:szCs w:val="22"/>
              </w:rPr>
              <w:t>&lt;Actor&gt;</w:t>
            </w:r>
          </w:p>
        </w:tc>
        <w:tc>
          <w:tcPr>
            <w:tcW w:w="4820" w:type="dxa"/>
            <w:shd w:val="clear" w:color="auto" w:fill="CCCCCC"/>
          </w:tcPr>
          <w:p w14:paraId="3CC390A6" w14:textId="77777777" w:rsidR="272B3D2C" w:rsidRDefault="272B3D2C" w:rsidP="272B3D2C">
            <w:pPr>
              <w:pStyle w:val="FliesstextTabellefett"/>
              <w:rPr>
                <w:sz w:val="22"/>
                <w:szCs w:val="22"/>
              </w:rPr>
            </w:pPr>
            <w:r w:rsidRPr="272B3D2C">
              <w:rPr>
                <w:sz w:val="22"/>
                <w:szCs w:val="22"/>
              </w:rPr>
              <w:t>&lt;Beschreibung&gt;</w:t>
            </w:r>
          </w:p>
        </w:tc>
      </w:tr>
      <w:tr w:rsidR="272B3D2C" w14:paraId="02D2A668" w14:textId="77777777" w:rsidTr="329944B5">
        <w:trPr>
          <w:trHeight w:val="188"/>
        </w:trPr>
        <w:tc>
          <w:tcPr>
            <w:tcW w:w="1985" w:type="dxa"/>
          </w:tcPr>
          <w:p w14:paraId="2A9E7DD3" w14:textId="77777777" w:rsidR="272B3D2C" w:rsidRPr="00BE11BE" w:rsidRDefault="272B3D2C" w:rsidP="272B3D2C">
            <w:pPr>
              <w:pStyle w:val="FliesstextTabellefett"/>
              <w:rPr>
                <w:sz w:val="22"/>
                <w:szCs w:val="22"/>
              </w:rPr>
            </w:pPr>
            <w:r w:rsidRPr="00BE11BE">
              <w:rPr>
                <w:sz w:val="22"/>
                <w:szCs w:val="22"/>
              </w:rPr>
              <w:t>SZENARIO</w:t>
            </w:r>
          </w:p>
        </w:tc>
        <w:tc>
          <w:tcPr>
            <w:tcW w:w="2126" w:type="dxa"/>
          </w:tcPr>
          <w:p w14:paraId="289CF729" w14:textId="77777777" w:rsidR="272B3D2C" w:rsidRPr="00BE11BE" w:rsidRDefault="272B3D2C" w:rsidP="272B3D2C">
            <w:pPr>
              <w:pStyle w:val="FliesstextTabelle"/>
              <w:rPr>
                <w:sz w:val="22"/>
                <w:szCs w:val="22"/>
                <w:lang w:val="de-DE"/>
              </w:rPr>
            </w:pPr>
          </w:p>
        </w:tc>
        <w:tc>
          <w:tcPr>
            <w:tcW w:w="4820" w:type="dxa"/>
          </w:tcPr>
          <w:p w14:paraId="4A1D8E4C" w14:textId="10B3114F" w:rsidR="272B3D2C" w:rsidRPr="00BE11BE" w:rsidRDefault="272B3D2C" w:rsidP="272B3D2C">
            <w:pPr>
              <w:pStyle w:val="FliesstextTabelle"/>
              <w:spacing w:line="259" w:lineRule="auto"/>
              <w:rPr>
                <w:sz w:val="22"/>
                <w:szCs w:val="22"/>
                <w:lang w:val="de-DE"/>
              </w:rPr>
            </w:pPr>
            <w:r w:rsidRPr="00BE11BE">
              <w:rPr>
                <w:sz w:val="22"/>
                <w:szCs w:val="22"/>
                <w:lang w:val="de-DE"/>
              </w:rPr>
              <w:t>Dieser Use Case wird zum Erstellen einer Einkaufsliste mit den erforderlichen Produkten für einem Rezept</w:t>
            </w:r>
          </w:p>
        </w:tc>
      </w:tr>
      <w:tr w:rsidR="272B3D2C" w14:paraId="22D5FFCE" w14:textId="77777777" w:rsidTr="329944B5">
        <w:trPr>
          <w:trHeight w:val="281"/>
        </w:trPr>
        <w:tc>
          <w:tcPr>
            <w:tcW w:w="1985" w:type="dxa"/>
          </w:tcPr>
          <w:p w14:paraId="415AF62B" w14:textId="77777777" w:rsidR="272B3D2C" w:rsidRPr="00BE11BE" w:rsidRDefault="272B3D2C" w:rsidP="272B3D2C">
            <w:pPr>
              <w:pStyle w:val="FliesstextTabellefett"/>
              <w:rPr>
                <w:sz w:val="22"/>
                <w:szCs w:val="22"/>
              </w:rPr>
            </w:pPr>
            <w:r w:rsidRPr="00BE11BE">
              <w:rPr>
                <w:sz w:val="22"/>
                <w:szCs w:val="22"/>
              </w:rPr>
              <w:t>Anfangs</w:t>
            </w:r>
            <w:r w:rsidRPr="00BE11BE">
              <w:rPr>
                <w:sz w:val="22"/>
                <w:szCs w:val="22"/>
              </w:rPr>
              <w:br/>
              <w:t>bedingungen</w:t>
            </w:r>
          </w:p>
        </w:tc>
        <w:tc>
          <w:tcPr>
            <w:tcW w:w="2126" w:type="dxa"/>
          </w:tcPr>
          <w:p w14:paraId="05EBEE25" w14:textId="77777777" w:rsidR="272B3D2C" w:rsidRPr="00BE11BE" w:rsidRDefault="272B3D2C" w:rsidP="272B3D2C">
            <w:pPr>
              <w:pStyle w:val="FliesstextTabelle"/>
              <w:rPr>
                <w:sz w:val="22"/>
                <w:szCs w:val="22"/>
                <w:lang w:val="de-DE"/>
              </w:rPr>
            </w:pPr>
          </w:p>
        </w:tc>
        <w:tc>
          <w:tcPr>
            <w:tcW w:w="4820" w:type="dxa"/>
          </w:tcPr>
          <w:p w14:paraId="358E3238" w14:textId="7B3FB75A" w:rsidR="272B3D2C" w:rsidRPr="00BE11BE" w:rsidRDefault="00BE11BE" w:rsidP="00BE11BE">
            <w:pPr>
              <w:pStyle w:val="FliesstextTabelle"/>
              <w:rPr>
                <w:sz w:val="22"/>
                <w:szCs w:val="22"/>
                <w:lang w:val="de-DE"/>
              </w:rPr>
            </w:pPr>
            <w:r>
              <w:rPr>
                <w:sz w:val="22"/>
                <w:szCs w:val="22"/>
                <w:lang w:val="de-DE"/>
              </w:rPr>
              <w:t>keine</w:t>
            </w:r>
          </w:p>
        </w:tc>
      </w:tr>
      <w:tr w:rsidR="272B3D2C" w14:paraId="33541CBB" w14:textId="77777777" w:rsidTr="329944B5">
        <w:trPr>
          <w:trHeight w:val="281"/>
        </w:trPr>
        <w:tc>
          <w:tcPr>
            <w:tcW w:w="1985" w:type="dxa"/>
          </w:tcPr>
          <w:p w14:paraId="6862949B" w14:textId="77777777" w:rsidR="272B3D2C" w:rsidRPr="00BE11BE" w:rsidRDefault="272B3D2C" w:rsidP="272B3D2C">
            <w:pPr>
              <w:pStyle w:val="FliesstextTabellefett"/>
              <w:rPr>
                <w:sz w:val="22"/>
                <w:szCs w:val="22"/>
              </w:rPr>
            </w:pPr>
            <w:r w:rsidRPr="00BE11BE">
              <w:rPr>
                <w:sz w:val="22"/>
                <w:szCs w:val="22"/>
              </w:rPr>
              <w:t>Schritt 1</w:t>
            </w:r>
          </w:p>
        </w:tc>
        <w:tc>
          <w:tcPr>
            <w:tcW w:w="2126" w:type="dxa"/>
          </w:tcPr>
          <w:p w14:paraId="54725F8A" w14:textId="1088101E" w:rsidR="272B3D2C" w:rsidRPr="00BE11BE" w:rsidRDefault="272B3D2C" w:rsidP="272B3D2C">
            <w:pPr>
              <w:pStyle w:val="FliesstextTabelle"/>
              <w:rPr>
                <w:sz w:val="22"/>
                <w:szCs w:val="22"/>
                <w:lang w:val="de-DE"/>
              </w:rPr>
            </w:pPr>
            <w:r w:rsidRPr="00BE11BE">
              <w:rPr>
                <w:sz w:val="22"/>
                <w:szCs w:val="22"/>
                <w:lang w:val="de-DE"/>
              </w:rPr>
              <w:t>Benutzer</w:t>
            </w:r>
          </w:p>
        </w:tc>
        <w:tc>
          <w:tcPr>
            <w:tcW w:w="4820" w:type="dxa"/>
          </w:tcPr>
          <w:p w14:paraId="4F513F35" w14:textId="3F7B498F" w:rsidR="272B3D2C" w:rsidRPr="00BE11BE" w:rsidRDefault="00BE11BE" w:rsidP="272B3D2C">
            <w:pPr>
              <w:pStyle w:val="FliesstextTabelle"/>
              <w:rPr>
                <w:sz w:val="22"/>
                <w:szCs w:val="22"/>
                <w:lang w:val="de-DE"/>
              </w:rPr>
            </w:pPr>
            <w:r>
              <w:rPr>
                <w:sz w:val="22"/>
                <w:szCs w:val="22"/>
                <w:lang w:val="de-DE"/>
              </w:rPr>
              <w:t>Benutzer klickt</w:t>
            </w:r>
            <w:r w:rsidRPr="00BE11BE">
              <w:rPr>
                <w:sz w:val="22"/>
                <w:szCs w:val="22"/>
                <w:lang w:val="de-DE"/>
              </w:rPr>
              <w:t xml:space="preserve"> auf die Schaltfläche "Rezepten" im Startbildschir</w:t>
            </w:r>
            <w:r>
              <w:rPr>
                <w:sz w:val="22"/>
                <w:szCs w:val="22"/>
                <w:lang w:val="de-DE"/>
              </w:rPr>
              <w:t>m.</w:t>
            </w:r>
          </w:p>
        </w:tc>
      </w:tr>
      <w:tr w:rsidR="272B3D2C" w14:paraId="0E039818" w14:textId="77777777" w:rsidTr="329944B5">
        <w:trPr>
          <w:trHeight w:val="281"/>
        </w:trPr>
        <w:tc>
          <w:tcPr>
            <w:tcW w:w="1985" w:type="dxa"/>
          </w:tcPr>
          <w:p w14:paraId="2D93486B" w14:textId="55739AF2" w:rsidR="272B3D2C" w:rsidRPr="00BE11BE" w:rsidRDefault="272B3D2C" w:rsidP="272B3D2C">
            <w:pPr>
              <w:pStyle w:val="FliesstextTabellefett"/>
              <w:rPr>
                <w:sz w:val="22"/>
                <w:szCs w:val="22"/>
              </w:rPr>
            </w:pPr>
            <w:r w:rsidRPr="00BE11BE">
              <w:rPr>
                <w:sz w:val="22"/>
                <w:szCs w:val="22"/>
              </w:rPr>
              <w:t>Schritt 2</w:t>
            </w:r>
          </w:p>
        </w:tc>
        <w:tc>
          <w:tcPr>
            <w:tcW w:w="2126" w:type="dxa"/>
          </w:tcPr>
          <w:p w14:paraId="0B727312" w14:textId="2F685717" w:rsidR="272B3D2C" w:rsidRPr="00BE11BE" w:rsidRDefault="00BE11BE" w:rsidP="272B3D2C">
            <w:pPr>
              <w:pStyle w:val="FliesstextTabelle"/>
              <w:rPr>
                <w:sz w:val="22"/>
                <w:szCs w:val="22"/>
                <w:lang w:val="de-DE"/>
              </w:rPr>
            </w:pPr>
            <w:r>
              <w:rPr>
                <w:sz w:val="22"/>
                <w:szCs w:val="22"/>
                <w:lang w:val="de-DE"/>
              </w:rPr>
              <w:t>App</w:t>
            </w:r>
          </w:p>
        </w:tc>
        <w:tc>
          <w:tcPr>
            <w:tcW w:w="4820" w:type="dxa"/>
          </w:tcPr>
          <w:p w14:paraId="1F656208" w14:textId="76508A19" w:rsidR="272B3D2C" w:rsidRPr="00BE11BE" w:rsidRDefault="00867BA0" w:rsidP="00BE11BE">
            <w:pPr>
              <w:pStyle w:val="FliesstextTabelle"/>
              <w:rPr>
                <w:sz w:val="22"/>
                <w:szCs w:val="22"/>
                <w:lang w:val="de-DE"/>
              </w:rPr>
            </w:pPr>
            <w:r w:rsidRPr="00867BA0">
              <w:rPr>
                <w:sz w:val="22"/>
                <w:szCs w:val="22"/>
                <w:lang w:val="de-DE"/>
              </w:rPr>
              <w:t>Es geht zur Rezeptseite und zeigt die in der Datenbank gefundenen Rezepte.</w:t>
            </w:r>
          </w:p>
        </w:tc>
      </w:tr>
      <w:tr w:rsidR="272B3D2C" w14:paraId="18830408" w14:textId="77777777" w:rsidTr="329944B5">
        <w:trPr>
          <w:trHeight w:val="281"/>
        </w:trPr>
        <w:tc>
          <w:tcPr>
            <w:tcW w:w="1985" w:type="dxa"/>
          </w:tcPr>
          <w:p w14:paraId="1E59F6E7" w14:textId="08D2AA36" w:rsidR="272B3D2C" w:rsidRPr="00BE11BE" w:rsidRDefault="272B3D2C" w:rsidP="272B3D2C">
            <w:pPr>
              <w:pStyle w:val="FliesstextTabellefett"/>
              <w:rPr>
                <w:sz w:val="22"/>
                <w:szCs w:val="22"/>
              </w:rPr>
            </w:pPr>
            <w:r w:rsidRPr="00BE11BE">
              <w:rPr>
                <w:sz w:val="22"/>
                <w:szCs w:val="22"/>
              </w:rPr>
              <w:t>Schritt 3</w:t>
            </w:r>
          </w:p>
          <w:p w14:paraId="7AADF0F4" w14:textId="4E82BAE4" w:rsidR="272B3D2C" w:rsidRPr="00BE11BE" w:rsidRDefault="272B3D2C" w:rsidP="272B3D2C">
            <w:pPr>
              <w:pStyle w:val="FliesstextTabellefett"/>
              <w:rPr>
                <w:sz w:val="22"/>
                <w:szCs w:val="22"/>
              </w:rPr>
            </w:pPr>
          </w:p>
        </w:tc>
        <w:tc>
          <w:tcPr>
            <w:tcW w:w="2126" w:type="dxa"/>
          </w:tcPr>
          <w:p w14:paraId="30267568" w14:textId="5F4073A3" w:rsidR="272B3D2C" w:rsidRPr="00BE11BE" w:rsidRDefault="272B3D2C" w:rsidP="272B3D2C">
            <w:pPr>
              <w:pStyle w:val="FliesstextTabelle"/>
              <w:rPr>
                <w:sz w:val="22"/>
                <w:szCs w:val="22"/>
                <w:lang w:val="de-DE"/>
              </w:rPr>
            </w:pPr>
            <w:r w:rsidRPr="00BE11BE">
              <w:rPr>
                <w:sz w:val="22"/>
                <w:szCs w:val="22"/>
                <w:lang w:val="de-DE"/>
              </w:rPr>
              <w:t>Benutzer</w:t>
            </w:r>
          </w:p>
        </w:tc>
        <w:tc>
          <w:tcPr>
            <w:tcW w:w="4820" w:type="dxa"/>
          </w:tcPr>
          <w:p w14:paraId="26045A9F" w14:textId="02EC4463" w:rsidR="272B3D2C" w:rsidRPr="00BE11BE" w:rsidRDefault="00867BA0" w:rsidP="272B3D2C">
            <w:pPr>
              <w:pStyle w:val="FliesstextTabelle"/>
              <w:rPr>
                <w:sz w:val="22"/>
                <w:szCs w:val="22"/>
                <w:lang w:val="de-DE"/>
              </w:rPr>
            </w:pPr>
            <w:r>
              <w:rPr>
                <w:sz w:val="22"/>
                <w:szCs w:val="22"/>
                <w:lang w:val="de-DE"/>
              </w:rPr>
              <w:t>Benutzer</w:t>
            </w:r>
            <w:r w:rsidRPr="00867BA0">
              <w:rPr>
                <w:sz w:val="22"/>
                <w:szCs w:val="22"/>
                <w:lang w:val="de-DE"/>
              </w:rPr>
              <w:t xml:space="preserve"> klickt auf das Rezept, das er will.</w:t>
            </w:r>
          </w:p>
        </w:tc>
      </w:tr>
      <w:tr w:rsidR="272B3D2C" w14:paraId="0EF6DA53" w14:textId="77777777" w:rsidTr="329944B5">
        <w:trPr>
          <w:trHeight w:val="281"/>
        </w:trPr>
        <w:tc>
          <w:tcPr>
            <w:tcW w:w="1985" w:type="dxa"/>
          </w:tcPr>
          <w:p w14:paraId="30E963CB" w14:textId="1BFBF787" w:rsidR="272B3D2C" w:rsidRPr="00BE11BE" w:rsidRDefault="272B3D2C" w:rsidP="272B3D2C">
            <w:pPr>
              <w:pStyle w:val="FliesstextTabellefett"/>
              <w:rPr>
                <w:sz w:val="22"/>
                <w:szCs w:val="22"/>
              </w:rPr>
            </w:pPr>
            <w:r w:rsidRPr="00BE11BE">
              <w:rPr>
                <w:sz w:val="22"/>
                <w:szCs w:val="22"/>
              </w:rPr>
              <w:t>Schritt 4</w:t>
            </w:r>
          </w:p>
          <w:p w14:paraId="34B291E9" w14:textId="09119903" w:rsidR="272B3D2C" w:rsidRPr="00BE11BE" w:rsidRDefault="272B3D2C" w:rsidP="272B3D2C">
            <w:pPr>
              <w:pStyle w:val="FliesstextTabellefett"/>
              <w:rPr>
                <w:sz w:val="22"/>
                <w:szCs w:val="22"/>
              </w:rPr>
            </w:pPr>
          </w:p>
        </w:tc>
        <w:tc>
          <w:tcPr>
            <w:tcW w:w="2126" w:type="dxa"/>
          </w:tcPr>
          <w:p w14:paraId="3796340C" w14:textId="66B5886E" w:rsidR="272B3D2C" w:rsidRPr="00BE11BE" w:rsidRDefault="272B3D2C" w:rsidP="272B3D2C">
            <w:pPr>
              <w:pStyle w:val="FliesstextTabelle"/>
              <w:rPr>
                <w:sz w:val="22"/>
                <w:szCs w:val="22"/>
                <w:lang w:val="de-DE"/>
              </w:rPr>
            </w:pPr>
            <w:r w:rsidRPr="00BE11BE">
              <w:rPr>
                <w:sz w:val="22"/>
                <w:szCs w:val="22"/>
                <w:lang w:val="de-DE"/>
              </w:rPr>
              <w:t>App</w:t>
            </w:r>
          </w:p>
        </w:tc>
        <w:tc>
          <w:tcPr>
            <w:tcW w:w="4820" w:type="dxa"/>
          </w:tcPr>
          <w:p w14:paraId="6EDE298D" w14:textId="315E677B" w:rsidR="272B3D2C" w:rsidRPr="00BE11BE" w:rsidRDefault="00867BA0" w:rsidP="272B3D2C">
            <w:pPr>
              <w:pStyle w:val="FliesstextTabelle"/>
              <w:rPr>
                <w:sz w:val="22"/>
                <w:szCs w:val="22"/>
                <w:lang w:val="de-DE"/>
              </w:rPr>
            </w:pPr>
            <w:r w:rsidRPr="00867BA0">
              <w:rPr>
                <w:sz w:val="22"/>
                <w:szCs w:val="22"/>
                <w:lang w:val="de-DE"/>
              </w:rPr>
              <w:t xml:space="preserve">Geht zur Detailseite des Rezepts. </w:t>
            </w:r>
            <w:r w:rsidR="272B3D2C" w:rsidRPr="00BE11BE">
              <w:rPr>
                <w:sz w:val="22"/>
                <w:szCs w:val="22"/>
                <w:lang w:val="de-DE"/>
              </w:rPr>
              <w:t>Detaillierte Informationen zum ausgewählten Rezept anzeigen</w:t>
            </w:r>
          </w:p>
        </w:tc>
      </w:tr>
      <w:tr w:rsidR="272B3D2C" w14:paraId="0E60CC69" w14:textId="77777777" w:rsidTr="329944B5">
        <w:trPr>
          <w:trHeight w:val="281"/>
        </w:trPr>
        <w:tc>
          <w:tcPr>
            <w:tcW w:w="1985" w:type="dxa"/>
          </w:tcPr>
          <w:p w14:paraId="191BBFAB" w14:textId="1AF8BFF0" w:rsidR="272B3D2C" w:rsidRPr="00BE11BE" w:rsidRDefault="272B3D2C" w:rsidP="00CE3094">
            <w:pPr>
              <w:pStyle w:val="FliesstextTabellefett"/>
              <w:rPr>
                <w:sz w:val="22"/>
                <w:szCs w:val="22"/>
              </w:rPr>
            </w:pPr>
            <w:r w:rsidRPr="00BE11BE">
              <w:rPr>
                <w:sz w:val="22"/>
                <w:szCs w:val="22"/>
              </w:rPr>
              <w:t>Schritt 5</w:t>
            </w:r>
          </w:p>
        </w:tc>
        <w:tc>
          <w:tcPr>
            <w:tcW w:w="2126" w:type="dxa"/>
          </w:tcPr>
          <w:p w14:paraId="6F735BA4" w14:textId="68AB0838" w:rsidR="272B3D2C" w:rsidRPr="00BE11BE" w:rsidRDefault="272B3D2C" w:rsidP="272B3D2C">
            <w:pPr>
              <w:pStyle w:val="FliesstextTabelle"/>
              <w:rPr>
                <w:sz w:val="22"/>
                <w:szCs w:val="22"/>
                <w:lang w:val="de-DE"/>
              </w:rPr>
            </w:pPr>
            <w:r w:rsidRPr="00BE11BE">
              <w:rPr>
                <w:sz w:val="22"/>
                <w:szCs w:val="22"/>
                <w:lang w:val="de-DE"/>
              </w:rPr>
              <w:t>Benutzer</w:t>
            </w:r>
          </w:p>
        </w:tc>
        <w:tc>
          <w:tcPr>
            <w:tcW w:w="4820" w:type="dxa"/>
          </w:tcPr>
          <w:p w14:paraId="00C01BAB" w14:textId="3FA41E8E" w:rsidR="272B3D2C" w:rsidRPr="00BE11BE" w:rsidRDefault="272B3D2C" w:rsidP="272B3D2C">
            <w:pPr>
              <w:pStyle w:val="FliesstextTabelle"/>
              <w:spacing w:line="259" w:lineRule="auto"/>
              <w:rPr>
                <w:sz w:val="22"/>
                <w:szCs w:val="22"/>
                <w:lang w:val="de-DE"/>
              </w:rPr>
            </w:pPr>
            <w:r w:rsidRPr="00BE11BE">
              <w:rPr>
                <w:sz w:val="22"/>
                <w:szCs w:val="22"/>
                <w:lang w:val="de-DE"/>
              </w:rPr>
              <w:t>Klicken auf die Schaltfläche "</w:t>
            </w:r>
            <w:r w:rsidR="00867BA0">
              <w:rPr>
                <w:sz w:val="22"/>
                <w:szCs w:val="22"/>
                <w:lang w:val="de-DE"/>
              </w:rPr>
              <w:t>Ürünleri Ekle</w:t>
            </w:r>
            <w:r w:rsidRPr="00BE11BE">
              <w:rPr>
                <w:sz w:val="22"/>
                <w:szCs w:val="22"/>
                <w:lang w:val="de-DE"/>
              </w:rPr>
              <w:t>" im Bildschirm</w:t>
            </w:r>
          </w:p>
        </w:tc>
      </w:tr>
      <w:tr w:rsidR="272B3D2C" w14:paraId="03195D38" w14:textId="77777777" w:rsidTr="329944B5">
        <w:trPr>
          <w:trHeight w:val="281"/>
        </w:trPr>
        <w:tc>
          <w:tcPr>
            <w:tcW w:w="1985" w:type="dxa"/>
          </w:tcPr>
          <w:p w14:paraId="67E60260" w14:textId="03EB7469" w:rsidR="272B3D2C" w:rsidRPr="00BE11BE" w:rsidRDefault="272B3D2C" w:rsidP="272B3D2C">
            <w:pPr>
              <w:pStyle w:val="FliesstextTabellefett"/>
              <w:rPr>
                <w:sz w:val="22"/>
                <w:szCs w:val="22"/>
              </w:rPr>
            </w:pPr>
            <w:r w:rsidRPr="00BE11BE">
              <w:rPr>
                <w:sz w:val="22"/>
                <w:szCs w:val="22"/>
              </w:rPr>
              <w:t>Schritt 6</w:t>
            </w:r>
          </w:p>
        </w:tc>
        <w:tc>
          <w:tcPr>
            <w:tcW w:w="2126" w:type="dxa"/>
          </w:tcPr>
          <w:p w14:paraId="0BCA411A" w14:textId="7FA161E2" w:rsidR="272B3D2C" w:rsidRPr="00BE11BE" w:rsidRDefault="272B3D2C" w:rsidP="272B3D2C">
            <w:pPr>
              <w:pStyle w:val="FliesstextTabelle"/>
              <w:rPr>
                <w:sz w:val="22"/>
                <w:szCs w:val="22"/>
                <w:lang w:val="de-DE"/>
              </w:rPr>
            </w:pPr>
            <w:r w:rsidRPr="00BE11BE">
              <w:rPr>
                <w:sz w:val="22"/>
                <w:szCs w:val="22"/>
                <w:lang w:val="de-DE"/>
              </w:rPr>
              <w:t>App</w:t>
            </w:r>
          </w:p>
        </w:tc>
        <w:tc>
          <w:tcPr>
            <w:tcW w:w="4820" w:type="dxa"/>
          </w:tcPr>
          <w:p w14:paraId="79D48050" w14:textId="2C660429" w:rsidR="272B3D2C" w:rsidRPr="00BE11BE" w:rsidRDefault="272B3D2C" w:rsidP="272B3D2C">
            <w:pPr>
              <w:pStyle w:val="FliesstextTabelle"/>
              <w:spacing w:line="259" w:lineRule="auto"/>
              <w:rPr>
                <w:sz w:val="22"/>
                <w:szCs w:val="22"/>
                <w:lang w:val="de-DE"/>
              </w:rPr>
            </w:pPr>
            <w:r w:rsidRPr="00BE11BE">
              <w:rPr>
                <w:sz w:val="22"/>
                <w:szCs w:val="22"/>
                <w:lang w:val="de-DE"/>
              </w:rPr>
              <w:t>Erstellen einer Liste mit den erforderlichen Produkten für das ausgewählte Rezept</w:t>
            </w:r>
            <w:r w:rsidR="00867BA0">
              <w:rPr>
                <w:sz w:val="22"/>
                <w:szCs w:val="22"/>
                <w:lang w:val="de-DE"/>
              </w:rPr>
              <w:t>.</w:t>
            </w:r>
          </w:p>
        </w:tc>
      </w:tr>
      <w:tr w:rsidR="00867BA0" w14:paraId="54413887" w14:textId="77777777" w:rsidTr="329944B5">
        <w:trPr>
          <w:trHeight w:val="281"/>
        </w:trPr>
        <w:tc>
          <w:tcPr>
            <w:tcW w:w="1985" w:type="dxa"/>
          </w:tcPr>
          <w:p w14:paraId="3477BF57" w14:textId="622CA9EC" w:rsidR="00867BA0" w:rsidRPr="00BE11BE" w:rsidRDefault="00867BA0" w:rsidP="272B3D2C">
            <w:pPr>
              <w:pStyle w:val="FliesstextTabellefett"/>
              <w:rPr>
                <w:sz w:val="22"/>
                <w:szCs w:val="22"/>
              </w:rPr>
            </w:pPr>
            <w:r>
              <w:rPr>
                <w:sz w:val="22"/>
                <w:szCs w:val="22"/>
              </w:rPr>
              <w:t>Schritt 7</w:t>
            </w:r>
          </w:p>
        </w:tc>
        <w:tc>
          <w:tcPr>
            <w:tcW w:w="2126" w:type="dxa"/>
          </w:tcPr>
          <w:p w14:paraId="70F43B6D" w14:textId="0B502B7E" w:rsidR="00867BA0" w:rsidRPr="00BE11BE" w:rsidRDefault="00867BA0" w:rsidP="272B3D2C">
            <w:pPr>
              <w:pStyle w:val="FliesstextTabelle"/>
              <w:rPr>
                <w:sz w:val="22"/>
                <w:szCs w:val="22"/>
                <w:lang w:val="de-DE"/>
              </w:rPr>
            </w:pPr>
            <w:r>
              <w:rPr>
                <w:sz w:val="22"/>
                <w:szCs w:val="22"/>
                <w:lang w:val="de-DE"/>
              </w:rPr>
              <w:t>App</w:t>
            </w:r>
          </w:p>
        </w:tc>
        <w:tc>
          <w:tcPr>
            <w:tcW w:w="4820" w:type="dxa"/>
          </w:tcPr>
          <w:p w14:paraId="6498C818" w14:textId="523AB699" w:rsidR="00867BA0" w:rsidRPr="00BE11BE" w:rsidRDefault="00867BA0" w:rsidP="272B3D2C">
            <w:pPr>
              <w:pStyle w:val="FliesstextTabelle"/>
              <w:spacing w:line="259" w:lineRule="auto"/>
              <w:rPr>
                <w:sz w:val="22"/>
                <w:szCs w:val="22"/>
                <w:lang w:val="de-DE"/>
              </w:rPr>
            </w:pPr>
            <w:r>
              <w:rPr>
                <w:sz w:val="22"/>
                <w:szCs w:val="22"/>
                <w:lang w:val="de-DE"/>
              </w:rPr>
              <w:t>Geht zur Startseite zurück.</w:t>
            </w:r>
          </w:p>
        </w:tc>
      </w:tr>
    </w:tbl>
    <w:p w14:paraId="57678F07" w14:textId="1C30367F" w:rsidR="272B3D2C" w:rsidRDefault="329944B5" w:rsidP="00867BA0">
      <w:pPr>
        <w:spacing w:before="120"/>
        <w:rPr>
          <w:sz w:val="20"/>
        </w:rPr>
      </w:pPr>
      <w:r w:rsidRPr="329944B5">
        <w:rPr>
          <w:sz w:val="20"/>
        </w:rPr>
        <w:t xml:space="preserve">Tabelle </w:t>
      </w:r>
      <w:r w:rsidR="00CE3094">
        <w:rPr>
          <w:sz w:val="20"/>
        </w:rPr>
        <w:t>5</w:t>
      </w:r>
      <w:r w:rsidRPr="329944B5">
        <w:rPr>
          <w:sz w:val="20"/>
        </w:rPr>
        <w:t>: Tabell der Use Cases</w:t>
      </w:r>
      <w:r w:rsidR="00867BA0">
        <w:rPr>
          <w:sz w:val="20"/>
        </w:rPr>
        <w:t xml:space="preserve"> von </w:t>
      </w:r>
      <w:r w:rsidR="00867BA0" w:rsidRPr="00867BA0">
        <w:rPr>
          <w:sz w:val="20"/>
        </w:rPr>
        <w:t>einem Rezept in eine Liste verwandeln</w:t>
      </w:r>
    </w:p>
    <w:p w14:paraId="4B4D53FE" w14:textId="77777777" w:rsidR="00CE3094" w:rsidRDefault="00CE3094" w:rsidP="329944B5">
      <w:pPr>
        <w:rPr>
          <w:sz w:val="20"/>
        </w:rPr>
      </w:pPr>
    </w:p>
    <w:p w14:paraId="0FC05986" w14:textId="638DA059" w:rsidR="272B3D2C" w:rsidRDefault="4C281EF0" w:rsidP="329944B5">
      <w:pPr>
        <w:rPr>
          <w:b/>
          <w:bCs/>
          <w:sz w:val="24"/>
          <w:szCs w:val="24"/>
        </w:rPr>
      </w:pPr>
      <w:r w:rsidRPr="4C281EF0">
        <w:rPr>
          <w:b/>
          <w:bCs/>
          <w:sz w:val="24"/>
          <w:szCs w:val="24"/>
        </w:rPr>
        <w:t xml:space="preserve"> Use Case Tabelle von Kalorie Berechnung</w:t>
      </w:r>
    </w:p>
    <w:p w14:paraId="71D3AC2B" w14:textId="685A367F" w:rsidR="329944B5" w:rsidRDefault="329944B5" w:rsidP="329944B5">
      <w:pPr>
        <w:rPr>
          <w:b/>
          <w:bCs/>
          <w:sz w:val="24"/>
          <w:szCs w:val="24"/>
        </w:rPr>
      </w:pPr>
    </w:p>
    <w:tbl>
      <w:tblPr>
        <w:tblW w:w="0" w:type="auto"/>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985"/>
        <w:gridCol w:w="2126"/>
        <w:gridCol w:w="4820"/>
      </w:tblGrid>
      <w:tr w:rsidR="272B3D2C" w14:paraId="4784A203" w14:textId="77777777" w:rsidTr="329944B5">
        <w:trPr>
          <w:trHeight w:val="281"/>
        </w:trPr>
        <w:tc>
          <w:tcPr>
            <w:tcW w:w="1985" w:type="dxa"/>
            <w:shd w:val="clear" w:color="auto" w:fill="CCCCCC"/>
          </w:tcPr>
          <w:p w14:paraId="26B0EDEC" w14:textId="77777777" w:rsidR="272B3D2C" w:rsidRDefault="272B3D2C" w:rsidP="272B3D2C">
            <w:pPr>
              <w:pStyle w:val="FliesstextTabellefett"/>
              <w:rPr>
                <w:sz w:val="22"/>
                <w:szCs w:val="22"/>
              </w:rPr>
            </w:pPr>
            <w:r w:rsidRPr="272B3D2C">
              <w:rPr>
                <w:sz w:val="22"/>
                <w:szCs w:val="22"/>
              </w:rPr>
              <w:t>&lt;UseCaseID&gt;</w:t>
            </w:r>
          </w:p>
        </w:tc>
        <w:tc>
          <w:tcPr>
            <w:tcW w:w="2126" w:type="dxa"/>
            <w:shd w:val="clear" w:color="auto" w:fill="CCCCCC"/>
          </w:tcPr>
          <w:p w14:paraId="2F8D37EC" w14:textId="3C3EF7BD" w:rsidR="272B3D2C" w:rsidRDefault="329944B5" w:rsidP="272B3D2C">
            <w:pPr>
              <w:pStyle w:val="FliesstextTabellefett"/>
              <w:rPr>
                <w:sz w:val="22"/>
                <w:szCs w:val="22"/>
              </w:rPr>
            </w:pPr>
            <w:r w:rsidRPr="329944B5">
              <w:rPr>
                <w:sz w:val="22"/>
                <w:szCs w:val="22"/>
              </w:rPr>
              <w:t>&lt;Actor&gt;</w:t>
            </w:r>
          </w:p>
        </w:tc>
        <w:tc>
          <w:tcPr>
            <w:tcW w:w="4820" w:type="dxa"/>
            <w:shd w:val="clear" w:color="auto" w:fill="CCCCCC"/>
          </w:tcPr>
          <w:p w14:paraId="33714B71" w14:textId="77777777" w:rsidR="272B3D2C" w:rsidRDefault="272B3D2C" w:rsidP="272B3D2C">
            <w:pPr>
              <w:pStyle w:val="FliesstextTabellefett"/>
              <w:rPr>
                <w:sz w:val="22"/>
                <w:szCs w:val="22"/>
              </w:rPr>
            </w:pPr>
            <w:r w:rsidRPr="272B3D2C">
              <w:rPr>
                <w:sz w:val="22"/>
                <w:szCs w:val="22"/>
              </w:rPr>
              <w:t>&lt;Beschreibung&gt;</w:t>
            </w:r>
          </w:p>
        </w:tc>
      </w:tr>
      <w:tr w:rsidR="272B3D2C" w14:paraId="31F91785" w14:textId="77777777" w:rsidTr="329944B5">
        <w:trPr>
          <w:trHeight w:val="188"/>
        </w:trPr>
        <w:tc>
          <w:tcPr>
            <w:tcW w:w="1985" w:type="dxa"/>
          </w:tcPr>
          <w:p w14:paraId="0525DEF4" w14:textId="77777777" w:rsidR="272B3D2C" w:rsidRPr="00CE3094" w:rsidRDefault="272B3D2C" w:rsidP="272B3D2C">
            <w:pPr>
              <w:pStyle w:val="FliesstextTabellefett"/>
              <w:rPr>
                <w:sz w:val="22"/>
                <w:szCs w:val="22"/>
              </w:rPr>
            </w:pPr>
            <w:r w:rsidRPr="00CE3094">
              <w:rPr>
                <w:sz w:val="22"/>
                <w:szCs w:val="22"/>
              </w:rPr>
              <w:t>SZENARIO</w:t>
            </w:r>
          </w:p>
        </w:tc>
        <w:tc>
          <w:tcPr>
            <w:tcW w:w="2126" w:type="dxa"/>
          </w:tcPr>
          <w:p w14:paraId="3470ED85" w14:textId="77777777" w:rsidR="272B3D2C" w:rsidRPr="00CE3094" w:rsidRDefault="272B3D2C" w:rsidP="272B3D2C">
            <w:pPr>
              <w:pStyle w:val="FliesstextTabelle"/>
              <w:rPr>
                <w:sz w:val="22"/>
                <w:szCs w:val="22"/>
                <w:lang w:val="de-DE"/>
              </w:rPr>
            </w:pPr>
          </w:p>
        </w:tc>
        <w:tc>
          <w:tcPr>
            <w:tcW w:w="4820" w:type="dxa"/>
          </w:tcPr>
          <w:p w14:paraId="06A80810" w14:textId="4A2788AF" w:rsidR="272B3D2C" w:rsidRPr="00CE3094" w:rsidRDefault="272B3D2C" w:rsidP="272B3D2C">
            <w:pPr>
              <w:pStyle w:val="FliesstextTabelle"/>
              <w:spacing w:line="259" w:lineRule="auto"/>
              <w:rPr>
                <w:sz w:val="22"/>
                <w:szCs w:val="22"/>
                <w:lang w:val="de-DE"/>
              </w:rPr>
            </w:pPr>
            <w:r w:rsidRPr="00CE3094">
              <w:rPr>
                <w:sz w:val="22"/>
                <w:szCs w:val="22"/>
                <w:lang w:val="de-DE"/>
              </w:rPr>
              <w:t>Dieser Use Case wird zum Kalorie Berechnung verwendet</w:t>
            </w:r>
          </w:p>
        </w:tc>
      </w:tr>
      <w:tr w:rsidR="272B3D2C" w14:paraId="11878536" w14:textId="77777777" w:rsidTr="329944B5">
        <w:trPr>
          <w:trHeight w:val="281"/>
        </w:trPr>
        <w:tc>
          <w:tcPr>
            <w:tcW w:w="1985" w:type="dxa"/>
          </w:tcPr>
          <w:p w14:paraId="49989F86" w14:textId="77777777" w:rsidR="272B3D2C" w:rsidRPr="00CE3094" w:rsidRDefault="272B3D2C" w:rsidP="272B3D2C">
            <w:pPr>
              <w:pStyle w:val="FliesstextTabellefett"/>
              <w:rPr>
                <w:sz w:val="22"/>
                <w:szCs w:val="22"/>
              </w:rPr>
            </w:pPr>
            <w:r w:rsidRPr="00CE3094">
              <w:rPr>
                <w:sz w:val="22"/>
                <w:szCs w:val="22"/>
              </w:rPr>
              <w:t>Anfangs</w:t>
            </w:r>
            <w:r w:rsidRPr="00CE3094">
              <w:rPr>
                <w:sz w:val="22"/>
                <w:szCs w:val="22"/>
              </w:rPr>
              <w:br/>
              <w:t>bedingungen</w:t>
            </w:r>
          </w:p>
        </w:tc>
        <w:tc>
          <w:tcPr>
            <w:tcW w:w="2126" w:type="dxa"/>
          </w:tcPr>
          <w:p w14:paraId="50D02494" w14:textId="77777777" w:rsidR="272B3D2C" w:rsidRPr="00CE3094" w:rsidRDefault="272B3D2C" w:rsidP="272B3D2C">
            <w:pPr>
              <w:pStyle w:val="FliesstextTabelle"/>
              <w:rPr>
                <w:sz w:val="22"/>
                <w:szCs w:val="22"/>
                <w:lang w:val="de-DE"/>
              </w:rPr>
            </w:pPr>
          </w:p>
        </w:tc>
        <w:tc>
          <w:tcPr>
            <w:tcW w:w="4820" w:type="dxa"/>
          </w:tcPr>
          <w:p w14:paraId="46DFFAE7" w14:textId="164300D3" w:rsidR="272B3D2C" w:rsidRPr="00CE3094" w:rsidRDefault="272B3D2C" w:rsidP="272B3D2C">
            <w:pPr>
              <w:pStyle w:val="FliesstextTabelle"/>
              <w:rPr>
                <w:sz w:val="22"/>
                <w:szCs w:val="22"/>
                <w:lang w:val="de-DE"/>
              </w:rPr>
            </w:pPr>
            <w:r w:rsidRPr="00CE3094">
              <w:rPr>
                <w:sz w:val="22"/>
                <w:szCs w:val="22"/>
                <w:lang w:val="de-DE"/>
              </w:rPr>
              <w:t>keine</w:t>
            </w:r>
          </w:p>
        </w:tc>
      </w:tr>
      <w:tr w:rsidR="272B3D2C" w14:paraId="1014BCA0" w14:textId="77777777" w:rsidTr="329944B5">
        <w:trPr>
          <w:trHeight w:val="281"/>
        </w:trPr>
        <w:tc>
          <w:tcPr>
            <w:tcW w:w="1985" w:type="dxa"/>
          </w:tcPr>
          <w:p w14:paraId="6B17FE18" w14:textId="7199ED03" w:rsidR="272B3D2C" w:rsidRPr="00CE3094" w:rsidRDefault="272B3D2C" w:rsidP="272B3D2C">
            <w:pPr>
              <w:pStyle w:val="FliesstextTabellefett"/>
              <w:rPr>
                <w:sz w:val="22"/>
                <w:szCs w:val="22"/>
              </w:rPr>
            </w:pPr>
            <w:r w:rsidRPr="00CE3094">
              <w:rPr>
                <w:sz w:val="22"/>
                <w:szCs w:val="22"/>
              </w:rPr>
              <w:t xml:space="preserve">Schritt </w:t>
            </w:r>
            <w:r w:rsidR="00CE3094">
              <w:rPr>
                <w:sz w:val="22"/>
                <w:szCs w:val="22"/>
              </w:rPr>
              <w:t>1</w:t>
            </w:r>
          </w:p>
        </w:tc>
        <w:tc>
          <w:tcPr>
            <w:tcW w:w="2126" w:type="dxa"/>
          </w:tcPr>
          <w:p w14:paraId="43F807BF" w14:textId="724D9064" w:rsidR="272B3D2C" w:rsidRPr="00CE3094" w:rsidRDefault="272B3D2C" w:rsidP="272B3D2C">
            <w:pPr>
              <w:pStyle w:val="FliesstextTabelle"/>
              <w:rPr>
                <w:sz w:val="22"/>
                <w:szCs w:val="22"/>
                <w:lang w:val="de-DE"/>
              </w:rPr>
            </w:pPr>
            <w:r w:rsidRPr="00CE3094">
              <w:rPr>
                <w:sz w:val="22"/>
                <w:szCs w:val="22"/>
                <w:lang w:val="de-DE"/>
              </w:rPr>
              <w:t>Benutzer</w:t>
            </w:r>
          </w:p>
        </w:tc>
        <w:tc>
          <w:tcPr>
            <w:tcW w:w="4820" w:type="dxa"/>
          </w:tcPr>
          <w:p w14:paraId="4BA2860C" w14:textId="5A43ADC8" w:rsidR="272B3D2C" w:rsidRPr="00CE3094" w:rsidRDefault="272B3D2C" w:rsidP="272B3D2C">
            <w:pPr>
              <w:pStyle w:val="FliesstextTabelle"/>
              <w:rPr>
                <w:sz w:val="22"/>
                <w:szCs w:val="22"/>
                <w:lang w:val="de-DE"/>
              </w:rPr>
            </w:pPr>
            <w:r w:rsidRPr="00CE3094">
              <w:rPr>
                <w:sz w:val="22"/>
                <w:szCs w:val="22"/>
                <w:lang w:val="de-DE"/>
              </w:rPr>
              <w:t>Vom Hauptseite zum Kalorienberechnetseite  wechseln</w:t>
            </w:r>
          </w:p>
        </w:tc>
      </w:tr>
      <w:tr w:rsidR="272B3D2C" w14:paraId="210585DA" w14:textId="77777777" w:rsidTr="329944B5">
        <w:trPr>
          <w:trHeight w:val="281"/>
        </w:trPr>
        <w:tc>
          <w:tcPr>
            <w:tcW w:w="1985" w:type="dxa"/>
          </w:tcPr>
          <w:p w14:paraId="25F47952" w14:textId="43E69FA2" w:rsidR="272B3D2C" w:rsidRPr="00CE3094" w:rsidRDefault="272B3D2C" w:rsidP="00CE3094">
            <w:pPr>
              <w:pStyle w:val="FliesstextTabellefett"/>
              <w:rPr>
                <w:sz w:val="22"/>
                <w:szCs w:val="22"/>
              </w:rPr>
            </w:pPr>
            <w:r w:rsidRPr="00CE3094">
              <w:rPr>
                <w:sz w:val="22"/>
                <w:szCs w:val="22"/>
              </w:rPr>
              <w:t xml:space="preserve">Schritt </w:t>
            </w:r>
            <w:r w:rsidR="00CE3094">
              <w:rPr>
                <w:sz w:val="22"/>
                <w:szCs w:val="22"/>
              </w:rPr>
              <w:t>2</w:t>
            </w:r>
          </w:p>
        </w:tc>
        <w:tc>
          <w:tcPr>
            <w:tcW w:w="2126" w:type="dxa"/>
          </w:tcPr>
          <w:p w14:paraId="2484898E" w14:textId="24657075" w:rsidR="272B3D2C" w:rsidRPr="00CE3094" w:rsidRDefault="272B3D2C" w:rsidP="272B3D2C">
            <w:pPr>
              <w:pStyle w:val="FliesstextTabelle"/>
              <w:rPr>
                <w:sz w:val="22"/>
                <w:szCs w:val="22"/>
                <w:lang w:val="de-DE"/>
              </w:rPr>
            </w:pPr>
            <w:r w:rsidRPr="00CE3094">
              <w:rPr>
                <w:sz w:val="22"/>
                <w:szCs w:val="22"/>
                <w:lang w:val="de-DE"/>
              </w:rPr>
              <w:t>Benutzer</w:t>
            </w:r>
          </w:p>
        </w:tc>
        <w:tc>
          <w:tcPr>
            <w:tcW w:w="4820" w:type="dxa"/>
          </w:tcPr>
          <w:p w14:paraId="257D3B4C" w14:textId="406B0D78" w:rsidR="272B3D2C" w:rsidRPr="00CE3094" w:rsidRDefault="272B3D2C" w:rsidP="272B3D2C">
            <w:pPr>
              <w:pStyle w:val="FliesstextTabelle"/>
              <w:rPr>
                <w:sz w:val="22"/>
                <w:szCs w:val="22"/>
                <w:lang w:val="de-DE"/>
              </w:rPr>
            </w:pPr>
            <w:r w:rsidRPr="00CE3094">
              <w:rPr>
                <w:sz w:val="22"/>
                <w:szCs w:val="22"/>
                <w:lang w:val="de-DE"/>
              </w:rPr>
              <w:t>Suche nach dem gewünschten Produkt (Search Bar)</w:t>
            </w:r>
          </w:p>
        </w:tc>
      </w:tr>
      <w:tr w:rsidR="00C43A2B" w14:paraId="1E29774D" w14:textId="77777777" w:rsidTr="329944B5">
        <w:trPr>
          <w:trHeight w:val="281"/>
        </w:trPr>
        <w:tc>
          <w:tcPr>
            <w:tcW w:w="1985" w:type="dxa"/>
          </w:tcPr>
          <w:p w14:paraId="4BE31E33" w14:textId="2DD62F39" w:rsidR="00C43A2B" w:rsidRPr="00CE3094" w:rsidRDefault="001110F2" w:rsidP="00CE3094">
            <w:pPr>
              <w:pStyle w:val="FliesstextTabellefett"/>
              <w:rPr>
                <w:sz w:val="22"/>
                <w:szCs w:val="22"/>
              </w:rPr>
            </w:pPr>
            <w:r w:rsidRPr="00CE3094">
              <w:rPr>
                <w:sz w:val="22"/>
                <w:szCs w:val="22"/>
              </w:rPr>
              <w:t xml:space="preserve">Schritt </w:t>
            </w:r>
            <w:r w:rsidR="00CE3094">
              <w:rPr>
                <w:sz w:val="22"/>
                <w:szCs w:val="22"/>
              </w:rPr>
              <w:t>3</w:t>
            </w:r>
          </w:p>
        </w:tc>
        <w:tc>
          <w:tcPr>
            <w:tcW w:w="2126" w:type="dxa"/>
          </w:tcPr>
          <w:p w14:paraId="630A79DE" w14:textId="6042CC3D" w:rsidR="00C43A2B" w:rsidRPr="00CE3094" w:rsidRDefault="001110F2" w:rsidP="272B3D2C">
            <w:pPr>
              <w:pStyle w:val="FliesstextTabelle"/>
              <w:rPr>
                <w:sz w:val="22"/>
                <w:szCs w:val="22"/>
                <w:lang w:val="de-DE"/>
              </w:rPr>
            </w:pPr>
            <w:r w:rsidRPr="00CE3094">
              <w:rPr>
                <w:sz w:val="22"/>
                <w:szCs w:val="22"/>
                <w:lang w:val="de-DE"/>
              </w:rPr>
              <w:t>App</w:t>
            </w:r>
          </w:p>
        </w:tc>
        <w:tc>
          <w:tcPr>
            <w:tcW w:w="4820" w:type="dxa"/>
          </w:tcPr>
          <w:p w14:paraId="23F236B5" w14:textId="06628C13" w:rsidR="00C43A2B" w:rsidRPr="00CE3094" w:rsidRDefault="00CE3094" w:rsidP="272B3D2C">
            <w:pPr>
              <w:pStyle w:val="FliesstextTabelle"/>
              <w:rPr>
                <w:sz w:val="22"/>
                <w:szCs w:val="22"/>
                <w:lang w:val="de-DE"/>
              </w:rPr>
            </w:pPr>
            <w:r w:rsidRPr="00CE3094">
              <w:rPr>
                <w:sz w:val="22"/>
                <w:szCs w:val="22"/>
                <w:lang w:val="de-DE"/>
              </w:rPr>
              <w:t>Listet die Produkte oder Produkte gemäß dem Suchergebnis des Benutzers auf.</w:t>
            </w:r>
          </w:p>
        </w:tc>
      </w:tr>
      <w:tr w:rsidR="272B3D2C" w14:paraId="34F49145" w14:textId="77777777" w:rsidTr="329944B5">
        <w:trPr>
          <w:trHeight w:val="281"/>
        </w:trPr>
        <w:tc>
          <w:tcPr>
            <w:tcW w:w="1985" w:type="dxa"/>
          </w:tcPr>
          <w:p w14:paraId="7020CF9A" w14:textId="3B1E948F" w:rsidR="272B3D2C" w:rsidRPr="00CE3094" w:rsidRDefault="272B3D2C" w:rsidP="00CE3094">
            <w:pPr>
              <w:pStyle w:val="FliesstextTabellefett"/>
              <w:rPr>
                <w:sz w:val="22"/>
                <w:szCs w:val="22"/>
              </w:rPr>
            </w:pPr>
            <w:r w:rsidRPr="00CE3094">
              <w:rPr>
                <w:sz w:val="22"/>
                <w:szCs w:val="22"/>
              </w:rPr>
              <w:t xml:space="preserve">Schritt </w:t>
            </w:r>
            <w:r w:rsidR="00CE3094">
              <w:rPr>
                <w:sz w:val="22"/>
                <w:szCs w:val="22"/>
              </w:rPr>
              <w:t>4</w:t>
            </w:r>
          </w:p>
        </w:tc>
        <w:tc>
          <w:tcPr>
            <w:tcW w:w="2126" w:type="dxa"/>
          </w:tcPr>
          <w:p w14:paraId="227FD8D1" w14:textId="77B42130" w:rsidR="272B3D2C" w:rsidRPr="00CE3094" w:rsidRDefault="272B3D2C" w:rsidP="272B3D2C">
            <w:pPr>
              <w:pStyle w:val="FliesstextTabelle"/>
              <w:rPr>
                <w:sz w:val="22"/>
                <w:szCs w:val="22"/>
                <w:lang w:val="de-DE"/>
              </w:rPr>
            </w:pPr>
            <w:r w:rsidRPr="00CE3094">
              <w:rPr>
                <w:sz w:val="22"/>
                <w:szCs w:val="22"/>
                <w:lang w:val="de-DE"/>
              </w:rPr>
              <w:t>Benutzer</w:t>
            </w:r>
          </w:p>
        </w:tc>
        <w:tc>
          <w:tcPr>
            <w:tcW w:w="4820" w:type="dxa"/>
          </w:tcPr>
          <w:p w14:paraId="0E4A52F9" w14:textId="6A5F9AAD" w:rsidR="272B3D2C" w:rsidRPr="00CE3094" w:rsidRDefault="272B3D2C" w:rsidP="272B3D2C">
            <w:pPr>
              <w:pStyle w:val="FliesstextTabelle"/>
              <w:rPr>
                <w:sz w:val="22"/>
                <w:szCs w:val="22"/>
                <w:lang w:val="de-DE"/>
              </w:rPr>
            </w:pPr>
            <w:r w:rsidRPr="00CE3094">
              <w:rPr>
                <w:sz w:val="22"/>
                <w:szCs w:val="22"/>
                <w:lang w:val="de-DE"/>
              </w:rPr>
              <w:t>Auswahl des gewünschten Produkten</w:t>
            </w:r>
          </w:p>
        </w:tc>
      </w:tr>
      <w:tr w:rsidR="00CE3094" w14:paraId="325A0297" w14:textId="77777777" w:rsidTr="329944B5">
        <w:trPr>
          <w:trHeight w:val="281"/>
        </w:trPr>
        <w:tc>
          <w:tcPr>
            <w:tcW w:w="1985" w:type="dxa"/>
          </w:tcPr>
          <w:p w14:paraId="44BA7D01" w14:textId="39745CBC" w:rsidR="00CE3094" w:rsidRPr="00CE3094" w:rsidRDefault="00CE3094" w:rsidP="00CE3094">
            <w:pPr>
              <w:pStyle w:val="FliesstextTabellefett"/>
              <w:rPr>
                <w:sz w:val="22"/>
                <w:szCs w:val="22"/>
              </w:rPr>
            </w:pPr>
            <w:r>
              <w:rPr>
                <w:sz w:val="22"/>
                <w:szCs w:val="22"/>
              </w:rPr>
              <w:t>Schritt 5</w:t>
            </w:r>
          </w:p>
        </w:tc>
        <w:tc>
          <w:tcPr>
            <w:tcW w:w="2126" w:type="dxa"/>
          </w:tcPr>
          <w:p w14:paraId="415A5FB0" w14:textId="365F3588" w:rsidR="00CE3094" w:rsidRPr="00CE3094" w:rsidRDefault="00CE3094" w:rsidP="272B3D2C">
            <w:pPr>
              <w:pStyle w:val="FliesstextTabelle"/>
              <w:rPr>
                <w:sz w:val="22"/>
                <w:szCs w:val="22"/>
                <w:lang w:val="de-DE"/>
              </w:rPr>
            </w:pPr>
            <w:r>
              <w:rPr>
                <w:sz w:val="22"/>
                <w:szCs w:val="22"/>
                <w:lang w:val="de-DE"/>
              </w:rPr>
              <w:t>App</w:t>
            </w:r>
          </w:p>
        </w:tc>
        <w:tc>
          <w:tcPr>
            <w:tcW w:w="4820" w:type="dxa"/>
          </w:tcPr>
          <w:p w14:paraId="4315B1FD" w14:textId="256D1E54" w:rsidR="00CE3094" w:rsidRPr="00CE3094" w:rsidRDefault="00CE3094" w:rsidP="272B3D2C">
            <w:pPr>
              <w:pStyle w:val="FliesstextTabelle"/>
              <w:rPr>
                <w:sz w:val="22"/>
                <w:szCs w:val="22"/>
                <w:lang w:val="de-DE"/>
              </w:rPr>
            </w:pPr>
            <w:r w:rsidRPr="002E0181">
              <w:rPr>
                <w:sz w:val="22"/>
                <w:szCs w:val="22"/>
                <w:lang w:val="de-DE"/>
              </w:rPr>
              <w:t xml:space="preserve">Vom Benutzer wird erwartet, dass er die </w:t>
            </w:r>
            <w:r>
              <w:rPr>
                <w:sz w:val="22"/>
                <w:szCs w:val="22"/>
                <w:lang w:val="de-DE"/>
              </w:rPr>
              <w:t>Gramm</w:t>
            </w:r>
            <w:r w:rsidRPr="002E0181">
              <w:rPr>
                <w:sz w:val="22"/>
                <w:szCs w:val="22"/>
                <w:lang w:val="de-DE"/>
              </w:rPr>
              <w:t xml:space="preserve"> /</w:t>
            </w:r>
            <w:r>
              <w:rPr>
                <w:sz w:val="22"/>
                <w:szCs w:val="22"/>
                <w:lang w:val="de-DE"/>
              </w:rPr>
              <w:t xml:space="preserve"> Milliliter</w:t>
            </w:r>
            <w:r w:rsidRPr="002E0181">
              <w:rPr>
                <w:sz w:val="22"/>
                <w:szCs w:val="22"/>
                <w:lang w:val="de-DE"/>
              </w:rPr>
              <w:t xml:space="preserve"> </w:t>
            </w:r>
            <w:r>
              <w:rPr>
                <w:sz w:val="22"/>
                <w:szCs w:val="22"/>
                <w:lang w:val="de-DE"/>
              </w:rPr>
              <w:t>Gram</w:t>
            </w:r>
            <w:r w:rsidRPr="002E0181">
              <w:rPr>
                <w:sz w:val="22"/>
                <w:szCs w:val="22"/>
                <w:lang w:val="de-DE"/>
              </w:rPr>
              <w:t xml:space="preserve"> </w:t>
            </w:r>
            <w:r>
              <w:rPr>
                <w:sz w:val="22"/>
                <w:szCs w:val="22"/>
                <w:lang w:val="de-DE"/>
              </w:rPr>
              <w:t>für gewünschte Produkt</w:t>
            </w:r>
            <w:r w:rsidRPr="002E0181">
              <w:rPr>
                <w:sz w:val="22"/>
                <w:szCs w:val="22"/>
                <w:lang w:val="de-DE"/>
              </w:rPr>
              <w:t xml:space="preserve"> eingibt</w:t>
            </w:r>
            <w:r>
              <w:rPr>
                <w:sz w:val="22"/>
                <w:szCs w:val="22"/>
                <w:lang w:val="de-DE"/>
              </w:rPr>
              <w:t>.</w:t>
            </w:r>
          </w:p>
        </w:tc>
      </w:tr>
      <w:tr w:rsidR="272B3D2C" w14:paraId="4534BB58" w14:textId="77777777" w:rsidTr="329944B5">
        <w:trPr>
          <w:trHeight w:val="281"/>
        </w:trPr>
        <w:tc>
          <w:tcPr>
            <w:tcW w:w="1985" w:type="dxa"/>
          </w:tcPr>
          <w:p w14:paraId="0DCC0D65" w14:textId="73B76673" w:rsidR="272B3D2C" w:rsidRPr="00CE3094" w:rsidRDefault="272B3D2C" w:rsidP="00CE3094">
            <w:pPr>
              <w:pStyle w:val="FliesstextTabellefett"/>
              <w:rPr>
                <w:sz w:val="22"/>
                <w:szCs w:val="22"/>
              </w:rPr>
            </w:pPr>
            <w:r w:rsidRPr="00CE3094">
              <w:rPr>
                <w:sz w:val="22"/>
                <w:szCs w:val="22"/>
              </w:rPr>
              <w:t xml:space="preserve">Schritt </w:t>
            </w:r>
            <w:r w:rsidR="00CE3094">
              <w:rPr>
                <w:sz w:val="22"/>
                <w:szCs w:val="22"/>
              </w:rPr>
              <w:t>6</w:t>
            </w:r>
          </w:p>
        </w:tc>
        <w:tc>
          <w:tcPr>
            <w:tcW w:w="2126" w:type="dxa"/>
          </w:tcPr>
          <w:p w14:paraId="421CE096" w14:textId="3866AB03" w:rsidR="272B3D2C" w:rsidRPr="00CE3094" w:rsidRDefault="272B3D2C" w:rsidP="272B3D2C">
            <w:pPr>
              <w:pStyle w:val="FliesstextTabelle"/>
              <w:rPr>
                <w:sz w:val="22"/>
                <w:szCs w:val="22"/>
                <w:lang w:val="de-DE"/>
              </w:rPr>
            </w:pPr>
            <w:r w:rsidRPr="00CE3094">
              <w:rPr>
                <w:sz w:val="22"/>
                <w:szCs w:val="22"/>
                <w:lang w:val="de-DE"/>
              </w:rPr>
              <w:t>Benutzer</w:t>
            </w:r>
          </w:p>
        </w:tc>
        <w:tc>
          <w:tcPr>
            <w:tcW w:w="4820" w:type="dxa"/>
          </w:tcPr>
          <w:p w14:paraId="0127314B" w14:textId="61AD28AD" w:rsidR="272B3D2C" w:rsidRPr="00CE3094" w:rsidRDefault="272B3D2C" w:rsidP="272B3D2C">
            <w:pPr>
              <w:pStyle w:val="FliesstextTabelle"/>
              <w:rPr>
                <w:sz w:val="22"/>
                <w:szCs w:val="22"/>
                <w:lang w:val="de-DE"/>
              </w:rPr>
            </w:pPr>
            <w:r w:rsidRPr="00CE3094">
              <w:rPr>
                <w:sz w:val="22"/>
                <w:szCs w:val="22"/>
                <w:lang w:val="de-DE"/>
              </w:rPr>
              <w:t>Eingeben die Informationen der ausgewählte Produkt (Gramm, Milliliter)</w:t>
            </w:r>
          </w:p>
        </w:tc>
      </w:tr>
      <w:tr w:rsidR="003A48D6" w14:paraId="0D2BBB7F" w14:textId="77777777" w:rsidTr="329944B5">
        <w:trPr>
          <w:trHeight w:val="281"/>
        </w:trPr>
        <w:tc>
          <w:tcPr>
            <w:tcW w:w="1985" w:type="dxa"/>
          </w:tcPr>
          <w:p w14:paraId="0654FFC1" w14:textId="54CEC704" w:rsidR="003A48D6" w:rsidRPr="00CE3094" w:rsidRDefault="00216F34" w:rsidP="00CE3094">
            <w:pPr>
              <w:pStyle w:val="FliesstextTabellefett"/>
              <w:rPr>
                <w:sz w:val="22"/>
                <w:szCs w:val="22"/>
              </w:rPr>
            </w:pPr>
            <w:r w:rsidRPr="00CE3094">
              <w:rPr>
                <w:sz w:val="22"/>
                <w:szCs w:val="22"/>
              </w:rPr>
              <w:t xml:space="preserve">Schritt </w:t>
            </w:r>
            <w:r w:rsidR="00CE3094">
              <w:rPr>
                <w:sz w:val="22"/>
                <w:szCs w:val="22"/>
              </w:rPr>
              <w:t>7</w:t>
            </w:r>
          </w:p>
        </w:tc>
        <w:tc>
          <w:tcPr>
            <w:tcW w:w="2126" w:type="dxa"/>
          </w:tcPr>
          <w:p w14:paraId="05E4407F" w14:textId="123C5F2F" w:rsidR="003A48D6" w:rsidRPr="00CE3094" w:rsidRDefault="00216F34" w:rsidP="272B3D2C">
            <w:pPr>
              <w:pStyle w:val="FliesstextTabelle"/>
              <w:rPr>
                <w:sz w:val="22"/>
                <w:szCs w:val="22"/>
                <w:lang w:val="de-DE"/>
              </w:rPr>
            </w:pPr>
            <w:r w:rsidRPr="00CE3094">
              <w:rPr>
                <w:sz w:val="22"/>
                <w:szCs w:val="22"/>
                <w:lang w:val="de-DE"/>
              </w:rPr>
              <w:t>App</w:t>
            </w:r>
          </w:p>
        </w:tc>
        <w:tc>
          <w:tcPr>
            <w:tcW w:w="4820" w:type="dxa"/>
          </w:tcPr>
          <w:p w14:paraId="208AF027" w14:textId="6242DCCE" w:rsidR="003A48D6" w:rsidRPr="00CE3094" w:rsidRDefault="00216F34" w:rsidP="272B3D2C">
            <w:pPr>
              <w:pStyle w:val="FliesstextTabelle"/>
              <w:rPr>
                <w:sz w:val="22"/>
                <w:szCs w:val="22"/>
                <w:lang w:val="de-DE"/>
              </w:rPr>
            </w:pPr>
            <w:r w:rsidRPr="00CE3094">
              <w:rPr>
                <w:sz w:val="22"/>
                <w:szCs w:val="22"/>
                <w:lang w:val="de-DE"/>
              </w:rPr>
              <w:t>Kalorieberechnung</w:t>
            </w:r>
          </w:p>
        </w:tc>
      </w:tr>
      <w:tr w:rsidR="272B3D2C" w14:paraId="701ECA74" w14:textId="77777777" w:rsidTr="329944B5">
        <w:trPr>
          <w:trHeight w:val="281"/>
        </w:trPr>
        <w:tc>
          <w:tcPr>
            <w:tcW w:w="1985" w:type="dxa"/>
          </w:tcPr>
          <w:p w14:paraId="23E8BF0A" w14:textId="26E89E99" w:rsidR="272B3D2C" w:rsidRPr="00CE3094" w:rsidRDefault="272B3D2C" w:rsidP="00CE3094">
            <w:pPr>
              <w:pStyle w:val="FliesstextTabellefett"/>
              <w:rPr>
                <w:sz w:val="22"/>
                <w:szCs w:val="22"/>
              </w:rPr>
            </w:pPr>
            <w:r w:rsidRPr="00CE3094">
              <w:rPr>
                <w:sz w:val="22"/>
                <w:szCs w:val="22"/>
              </w:rPr>
              <w:t xml:space="preserve">Schritt </w:t>
            </w:r>
            <w:r w:rsidR="00CE3094">
              <w:rPr>
                <w:sz w:val="22"/>
                <w:szCs w:val="22"/>
              </w:rPr>
              <w:t>8</w:t>
            </w:r>
          </w:p>
        </w:tc>
        <w:tc>
          <w:tcPr>
            <w:tcW w:w="2126" w:type="dxa"/>
          </w:tcPr>
          <w:p w14:paraId="5F37ABCF" w14:textId="011436E3" w:rsidR="272B3D2C" w:rsidRPr="00CE3094" w:rsidRDefault="272B3D2C" w:rsidP="272B3D2C">
            <w:pPr>
              <w:pStyle w:val="FliesstextTabelle"/>
              <w:rPr>
                <w:sz w:val="22"/>
                <w:szCs w:val="22"/>
                <w:lang w:val="de-DE"/>
              </w:rPr>
            </w:pPr>
            <w:r w:rsidRPr="00CE3094">
              <w:rPr>
                <w:sz w:val="22"/>
                <w:szCs w:val="22"/>
                <w:lang w:val="de-DE"/>
              </w:rPr>
              <w:t>App</w:t>
            </w:r>
          </w:p>
        </w:tc>
        <w:tc>
          <w:tcPr>
            <w:tcW w:w="4820" w:type="dxa"/>
          </w:tcPr>
          <w:p w14:paraId="636BF715" w14:textId="0A5DB4B6" w:rsidR="272B3D2C" w:rsidRPr="00CE3094" w:rsidRDefault="272B3D2C" w:rsidP="272B3D2C">
            <w:pPr>
              <w:pStyle w:val="FliesstextTabelle"/>
              <w:rPr>
                <w:sz w:val="22"/>
                <w:szCs w:val="22"/>
                <w:lang w:val="de-DE"/>
              </w:rPr>
            </w:pPr>
            <w:r w:rsidRPr="00CE3094">
              <w:rPr>
                <w:sz w:val="22"/>
                <w:szCs w:val="22"/>
                <w:lang w:val="de-DE"/>
              </w:rPr>
              <w:t>Ausgabe von Kalorienberechnung</w:t>
            </w:r>
          </w:p>
        </w:tc>
      </w:tr>
      <w:tr w:rsidR="00CE3094" w14:paraId="0DE5FE59" w14:textId="77777777" w:rsidTr="329944B5">
        <w:trPr>
          <w:trHeight w:val="281"/>
        </w:trPr>
        <w:tc>
          <w:tcPr>
            <w:tcW w:w="1985" w:type="dxa"/>
          </w:tcPr>
          <w:p w14:paraId="00D77740" w14:textId="48624B3F" w:rsidR="00CE3094" w:rsidRPr="00CE3094" w:rsidRDefault="00CE3094" w:rsidP="00CE3094">
            <w:pPr>
              <w:pStyle w:val="FliesstextTabellefett"/>
              <w:rPr>
                <w:sz w:val="22"/>
                <w:szCs w:val="22"/>
              </w:rPr>
            </w:pPr>
            <w:r>
              <w:rPr>
                <w:sz w:val="22"/>
                <w:szCs w:val="22"/>
              </w:rPr>
              <w:t>Schritt 9</w:t>
            </w:r>
          </w:p>
        </w:tc>
        <w:tc>
          <w:tcPr>
            <w:tcW w:w="2126" w:type="dxa"/>
          </w:tcPr>
          <w:p w14:paraId="65067F94" w14:textId="5796DC21" w:rsidR="00CE3094" w:rsidRPr="00CE3094" w:rsidRDefault="00CE3094" w:rsidP="272B3D2C">
            <w:pPr>
              <w:pStyle w:val="FliesstextTabelle"/>
              <w:rPr>
                <w:sz w:val="22"/>
                <w:szCs w:val="22"/>
                <w:lang w:val="de-DE"/>
              </w:rPr>
            </w:pPr>
            <w:r>
              <w:rPr>
                <w:sz w:val="22"/>
                <w:szCs w:val="22"/>
                <w:lang w:val="de-DE"/>
              </w:rPr>
              <w:t>App</w:t>
            </w:r>
          </w:p>
        </w:tc>
        <w:tc>
          <w:tcPr>
            <w:tcW w:w="4820" w:type="dxa"/>
          </w:tcPr>
          <w:p w14:paraId="45594CD9" w14:textId="5DF3750A" w:rsidR="00CE3094" w:rsidRPr="00CE3094" w:rsidRDefault="00CE3094" w:rsidP="272B3D2C">
            <w:pPr>
              <w:pStyle w:val="FliesstextTabelle"/>
              <w:rPr>
                <w:sz w:val="22"/>
                <w:szCs w:val="22"/>
                <w:lang w:val="de-DE"/>
              </w:rPr>
            </w:pPr>
            <w:r w:rsidRPr="00CE3094">
              <w:rPr>
                <w:sz w:val="22"/>
                <w:szCs w:val="22"/>
                <w:lang w:val="de-DE"/>
              </w:rPr>
              <w:t>Die Gesamtkalorien werden aktualisiert.</w:t>
            </w:r>
          </w:p>
        </w:tc>
      </w:tr>
    </w:tbl>
    <w:p w14:paraId="3A9144E8" w14:textId="7078F6E1" w:rsidR="272B3D2C" w:rsidRDefault="329944B5" w:rsidP="272B3D2C">
      <w:pPr>
        <w:spacing w:before="120"/>
        <w:rPr>
          <w:szCs w:val="22"/>
        </w:rPr>
      </w:pPr>
      <w:r w:rsidRPr="329944B5">
        <w:rPr>
          <w:sz w:val="20"/>
        </w:rPr>
        <w:t xml:space="preserve">Tabelle </w:t>
      </w:r>
      <w:r w:rsidR="00CE3094">
        <w:rPr>
          <w:sz w:val="20"/>
        </w:rPr>
        <w:t>6</w:t>
      </w:r>
      <w:r w:rsidRPr="329944B5">
        <w:rPr>
          <w:sz w:val="20"/>
        </w:rPr>
        <w:t>: Tabell der Use Cases</w:t>
      </w:r>
      <w:r w:rsidR="00CE3094">
        <w:rPr>
          <w:sz w:val="20"/>
        </w:rPr>
        <w:t xml:space="preserve"> </w:t>
      </w:r>
      <w:r w:rsidR="00CE3094" w:rsidRPr="00CE3094">
        <w:rPr>
          <w:szCs w:val="22"/>
        </w:rPr>
        <w:t>Kalorie Berechnung</w:t>
      </w:r>
    </w:p>
    <w:p w14:paraId="6BA3FC3D" w14:textId="62A4D946" w:rsidR="00CE3094" w:rsidRDefault="00CE3094" w:rsidP="272B3D2C">
      <w:pPr>
        <w:spacing w:before="120"/>
        <w:rPr>
          <w:szCs w:val="22"/>
        </w:rPr>
      </w:pPr>
    </w:p>
    <w:p w14:paraId="69304358" w14:textId="60497A79" w:rsidR="00CE3094" w:rsidRDefault="00CE3094" w:rsidP="272B3D2C">
      <w:pPr>
        <w:spacing w:before="120"/>
        <w:rPr>
          <w:szCs w:val="22"/>
        </w:rPr>
      </w:pPr>
    </w:p>
    <w:p w14:paraId="7DEC6984" w14:textId="59A67AC2" w:rsidR="00CE3094" w:rsidRDefault="00CE3094" w:rsidP="272B3D2C">
      <w:pPr>
        <w:spacing w:before="120"/>
        <w:rPr>
          <w:szCs w:val="22"/>
        </w:rPr>
      </w:pPr>
      <w:r w:rsidRPr="4C281EF0">
        <w:rPr>
          <w:b/>
          <w:bCs/>
          <w:sz w:val="24"/>
          <w:szCs w:val="24"/>
        </w:rPr>
        <w:lastRenderedPageBreak/>
        <w:t xml:space="preserve">Use Case Tabelle von </w:t>
      </w:r>
      <w:r w:rsidR="00EA460E">
        <w:rPr>
          <w:b/>
          <w:bCs/>
          <w:sz w:val="24"/>
          <w:szCs w:val="24"/>
        </w:rPr>
        <w:t>Markierung einer Produkt in einer List</w:t>
      </w:r>
    </w:p>
    <w:tbl>
      <w:tblPr>
        <w:tblW w:w="8931" w:type="dxa"/>
        <w:tblInd w:w="1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3" w:type="dxa"/>
          <w:left w:w="113" w:type="dxa"/>
          <w:bottom w:w="113" w:type="dxa"/>
          <w:right w:w="113" w:type="dxa"/>
        </w:tblCellMar>
        <w:tblLook w:val="00A0" w:firstRow="1" w:lastRow="0" w:firstColumn="1" w:lastColumn="0" w:noHBand="0" w:noVBand="0"/>
      </w:tblPr>
      <w:tblGrid>
        <w:gridCol w:w="1985"/>
        <w:gridCol w:w="2126"/>
        <w:gridCol w:w="4820"/>
      </w:tblGrid>
      <w:tr w:rsidR="00CE3094" w:rsidRPr="00E11A9F" w14:paraId="46B7B2F9" w14:textId="77777777" w:rsidTr="00101355">
        <w:trPr>
          <w:trHeight w:val="281"/>
        </w:trPr>
        <w:tc>
          <w:tcPr>
            <w:tcW w:w="1985" w:type="dxa"/>
            <w:shd w:val="clear" w:color="auto" w:fill="CCCCCC"/>
          </w:tcPr>
          <w:p w14:paraId="647A22BD" w14:textId="77777777" w:rsidR="00CE3094" w:rsidRPr="00E11A9F" w:rsidRDefault="00CE3094" w:rsidP="00101355">
            <w:pPr>
              <w:pStyle w:val="FliesstextTabellefett"/>
              <w:rPr>
                <w:sz w:val="22"/>
                <w:szCs w:val="20"/>
              </w:rPr>
            </w:pPr>
            <w:r w:rsidRPr="00E11A9F">
              <w:rPr>
                <w:sz w:val="22"/>
                <w:szCs w:val="20"/>
              </w:rPr>
              <w:t>&lt;UseCaseID&gt;</w:t>
            </w:r>
          </w:p>
        </w:tc>
        <w:tc>
          <w:tcPr>
            <w:tcW w:w="2126" w:type="dxa"/>
            <w:shd w:val="clear" w:color="auto" w:fill="CCCCCC"/>
          </w:tcPr>
          <w:p w14:paraId="3C9391BD" w14:textId="77777777" w:rsidR="00CE3094" w:rsidRPr="00E11A9F" w:rsidRDefault="00CE3094" w:rsidP="00101355">
            <w:pPr>
              <w:pStyle w:val="FliesstextTabellefett"/>
              <w:rPr>
                <w:sz w:val="22"/>
                <w:szCs w:val="22"/>
              </w:rPr>
            </w:pPr>
            <w:r w:rsidRPr="329944B5">
              <w:rPr>
                <w:sz w:val="22"/>
                <w:szCs w:val="22"/>
              </w:rPr>
              <w:t>&lt;Actor&gt;</w:t>
            </w:r>
          </w:p>
        </w:tc>
        <w:tc>
          <w:tcPr>
            <w:tcW w:w="4820" w:type="dxa"/>
            <w:shd w:val="clear" w:color="auto" w:fill="CCCCCC"/>
          </w:tcPr>
          <w:p w14:paraId="044ADAC7" w14:textId="77777777" w:rsidR="00CE3094" w:rsidRPr="00E11A9F" w:rsidRDefault="00CE3094" w:rsidP="00101355">
            <w:pPr>
              <w:pStyle w:val="FliesstextTabellefett"/>
              <w:rPr>
                <w:sz w:val="22"/>
                <w:szCs w:val="20"/>
              </w:rPr>
            </w:pPr>
            <w:r w:rsidRPr="00E11A9F">
              <w:rPr>
                <w:sz w:val="22"/>
                <w:szCs w:val="20"/>
              </w:rPr>
              <w:t>&lt;Beschreibung&gt;</w:t>
            </w:r>
          </w:p>
        </w:tc>
      </w:tr>
      <w:tr w:rsidR="00CE3094" w:rsidRPr="00E11A9F" w14:paraId="722BC1E9" w14:textId="77777777" w:rsidTr="00101355">
        <w:trPr>
          <w:trHeight w:val="188"/>
        </w:trPr>
        <w:tc>
          <w:tcPr>
            <w:tcW w:w="1985" w:type="dxa"/>
          </w:tcPr>
          <w:p w14:paraId="1059DA85" w14:textId="77777777" w:rsidR="00CE3094" w:rsidRPr="006804CB" w:rsidRDefault="00CE3094" w:rsidP="00101355">
            <w:pPr>
              <w:pStyle w:val="FliesstextTabellefett"/>
              <w:rPr>
                <w:sz w:val="22"/>
                <w:szCs w:val="22"/>
              </w:rPr>
            </w:pPr>
            <w:r w:rsidRPr="006804CB">
              <w:rPr>
                <w:sz w:val="22"/>
                <w:szCs w:val="22"/>
              </w:rPr>
              <w:t>SZENARIO</w:t>
            </w:r>
          </w:p>
        </w:tc>
        <w:tc>
          <w:tcPr>
            <w:tcW w:w="2126" w:type="dxa"/>
          </w:tcPr>
          <w:p w14:paraId="6220CE8C" w14:textId="77777777" w:rsidR="00CE3094" w:rsidRPr="006804CB" w:rsidRDefault="00CE3094" w:rsidP="00101355">
            <w:pPr>
              <w:pStyle w:val="FliesstextTabelle"/>
              <w:rPr>
                <w:sz w:val="22"/>
                <w:szCs w:val="22"/>
                <w:lang w:val="de-DE"/>
              </w:rPr>
            </w:pPr>
          </w:p>
        </w:tc>
        <w:tc>
          <w:tcPr>
            <w:tcW w:w="4820" w:type="dxa"/>
          </w:tcPr>
          <w:p w14:paraId="1FA0AD79" w14:textId="4B68D5B8" w:rsidR="00CE3094" w:rsidRPr="006804CB" w:rsidRDefault="00CE3094" w:rsidP="00101355">
            <w:pPr>
              <w:pStyle w:val="FliesstextTabelle"/>
              <w:rPr>
                <w:sz w:val="22"/>
                <w:szCs w:val="22"/>
                <w:lang w:val="de-DE"/>
              </w:rPr>
            </w:pPr>
            <w:r w:rsidRPr="006804CB">
              <w:rPr>
                <w:sz w:val="22"/>
                <w:szCs w:val="22"/>
                <w:lang w:val="de-DE"/>
              </w:rPr>
              <w:t xml:space="preserve">Dieser Use Case wird </w:t>
            </w:r>
            <w:r w:rsidR="00EA460E" w:rsidRPr="00EA460E">
              <w:rPr>
                <w:sz w:val="22"/>
                <w:szCs w:val="22"/>
              </w:rPr>
              <w:t>Markierung einer Produkt in einer Liste</w:t>
            </w:r>
            <w:r>
              <w:rPr>
                <w:sz w:val="22"/>
                <w:szCs w:val="22"/>
                <w:lang w:val="de-DE"/>
              </w:rPr>
              <w:t xml:space="preserve"> </w:t>
            </w:r>
            <w:r w:rsidRPr="006804CB">
              <w:rPr>
                <w:sz w:val="22"/>
                <w:szCs w:val="22"/>
                <w:lang w:val="de-DE"/>
              </w:rPr>
              <w:t>verwendet.</w:t>
            </w:r>
          </w:p>
        </w:tc>
      </w:tr>
      <w:tr w:rsidR="00CE3094" w:rsidRPr="00E11A9F" w14:paraId="6E73F009" w14:textId="77777777" w:rsidTr="00101355">
        <w:trPr>
          <w:trHeight w:val="281"/>
        </w:trPr>
        <w:tc>
          <w:tcPr>
            <w:tcW w:w="1985" w:type="dxa"/>
          </w:tcPr>
          <w:p w14:paraId="13BB0860" w14:textId="77777777" w:rsidR="00CE3094" w:rsidRPr="006804CB" w:rsidRDefault="00CE3094" w:rsidP="00101355">
            <w:pPr>
              <w:pStyle w:val="FliesstextTabellefett"/>
              <w:rPr>
                <w:sz w:val="22"/>
                <w:szCs w:val="22"/>
              </w:rPr>
            </w:pPr>
            <w:r w:rsidRPr="006804CB">
              <w:rPr>
                <w:sz w:val="22"/>
                <w:szCs w:val="22"/>
              </w:rPr>
              <w:t>Anfangs</w:t>
            </w:r>
            <w:r w:rsidRPr="006804CB">
              <w:rPr>
                <w:sz w:val="22"/>
                <w:szCs w:val="22"/>
              </w:rPr>
              <w:br/>
              <w:t>bedingungen</w:t>
            </w:r>
          </w:p>
        </w:tc>
        <w:tc>
          <w:tcPr>
            <w:tcW w:w="2126" w:type="dxa"/>
          </w:tcPr>
          <w:p w14:paraId="093D00C1" w14:textId="77777777" w:rsidR="00CE3094" w:rsidRPr="006804CB" w:rsidRDefault="00CE3094" w:rsidP="00101355">
            <w:pPr>
              <w:pStyle w:val="FliesstextTabelle"/>
              <w:rPr>
                <w:sz w:val="22"/>
                <w:szCs w:val="22"/>
                <w:lang w:val="de-DE"/>
              </w:rPr>
            </w:pPr>
          </w:p>
        </w:tc>
        <w:tc>
          <w:tcPr>
            <w:tcW w:w="4820" w:type="dxa"/>
          </w:tcPr>
          <w:p w14:paraId="0452903C" w14:textId="389EF38B" w:rsidR="00CE3094" w:rsidRPr="006804CB" w:rsidRDefault="00EA460E" w:rsidP="00101355">
            <w:pPr>
              <w:pStyle w:val="FliesstextTabelle"/>
              <w:rPr>
                <w:sz w:val="22"/>
                <w:szCs w:val="22"/>
                <w:lang w:val="de-DE"/>
              </w:rPr>
            </w:pPr>
            <w:r w:rsidRPr="00EA460E">
              <w:rPr>
                <w:sz w:val="22"/>
                <w:szCs w:val="22"/>
                <w:lang w:val="de-DE"/>
              </w:rPr>
              <w:t>Der Benutzer muss der Liste ein Produkt hinzugefügt haben.</w:t>
            </w:r>
          </w:p>
        </w:tc>
      </w:tr>
      <w:tr w:rsidR="00CE3094" w:rsidRPr="00E11A9F" w14:paraId="60CDE3EC" w14:textId="77777777" w:rsidTr="00101355">
        <w:trPr>
          <w:trHeight w:val="281"/>
        </w:trPr>
        <w:tc>
          <w:tcPr>
            <w:tcW w:w="1985" w:type="dxa"/>
          </w:tcPr>
          <w:p w14:paraId="70CC89D8" w14:textId="77777777" w:rsidR="00CE3094" w:rsidRPr="006804CB" w:rsidRDefault="00CE3094" w:rsidP="00101355">
            <w:pPr>
              <w:pStyle w:val="FliesstextTabellefett"/>
              <w:rPr>
                <w:sz w:val="22"/>
                <w:szCs w:val="22"/>
              </w:rPr>
            </w:pPr>
            <w:r w:rsidRPr="006804CB">
              <w:rPr>
                <w:sz w:val="22"/>
                <w:szCs w:val="22"/>
              </w:rPr>
              <w:t>Schritt 1</w:t>
            </w:r>
          </w:p>
        </w:tc>
        <w:tc>
          <w:tcPr>
            <w:tcW w:w="2126" w:type="dxa"/>
          </w:tcPr>
          <w:p w14:paraId="71D117FB" w14:textId="77777777" w:rsidR="00CE3094" w:rsidRPr="006804CB" w:rsidRDefault="00CE3094" w:rsidP="00101355">
            <w:pPr>
              <w:pStyle w:val="FliesstextTabelle"/>
              <w:rPr>
                <w:sz w:val="22"/>
                <w:szCs w:val="22"/>
                <w:lang w:val="de-DE"/>
              </w:rPr>
            </w:pPr>
            <w:r>
              <w:rPr>
                <w:sz w:val="22"/>
                <w:szCs w:val="22"/>
                <w:lang w:val="de-DE"/>
              </w:rPr>
              <w:t>Benutzer</w:t>
            </w:r>
          </w:p>
        </w:tc>
        <w:tc>
          <w:tcPr>
            <w:tcW w:w="4820" w:type="dxa"/>
          </w:tcPr>
          <w:p w14:paraId="7D91E367" w14:textId="3EED0A65" w:rsidR="00CE3094" w:rsidRPr="006804CB" w:rsidRDefault="00EA460E" w:rsidP="00101355">
            <w:pPr>
              <w:pStyle w:val="FliesstextTabelle"/>
              <w:rPr>
                <w:sz w:val="22"/>
                <w:szCs w:val="22"/>
                <w:lang w:val="de-DE"/>
              </w:rPr>
            </w:pPr>
            <w:r>
              <w:rPr>
                <w:sz w:val="22"/>
                <w:szCs w:val="22"/>
                <w:lang w:val="de-DE"/>
              </w:rPr>
              <w:t>Der Benutzer k</w:t>
            </w:r>
            <w:r w:rsidRPr="00EA460E">
              <w:rPr>
                <w:sz w:val="22"/>
                <w:szCs w:val="22"/>
                <w:lang w:val="de-DE"/>
              </w:rPr>
              <w:t>lick</w:t>
            </w:r>
            <w:r>
              <w:rPr>
                <w:sz w:val="22"/>
                <w:szCs w:val="22"/>
                <w:lang w:val="de-DE"/>
              </w:rPr>
              <w:t>t</w:t>
            </w:r>
            <w:r w:rsidRPr="00EA460E">
              <w:rPr>
                <w:sz w:val="22"/>
                <w:szCs w:val="22"/>
                <w:lang w:val="de-DE"/>
              </w:rPr>
              <w:t xml:space="preserve"> Sie auf das Produkt, um das Produkt anzuzeigen, das er gekauft hat.</w:t>
            </w:r>
          </w:p>
        </w:tc>
      </w:tr>
      <w:tr w:rsidR="00CE3094" w:rsidRPr="00E11A9F" w14:paraId="2045966D" w14:textId="77777777" w:rsidTr="00101355">
        <w:trPr>
          <w:trHeight w:val="281"/>
        </w:trPr>
        <w:tc>
          <w:tcPr>
            <w:tcW w:w="1985" w:type="dxa"/>
          </w:tcPr>
          <w:p w14:paraId="55ADB82A" w14:textId="705026FC" w:rsidR="00CE3094" w:rsidRPr="006804CB" w:rsidRDefault="00CE3094" w:rsidP="00101355">
            <w:pPr>
              <w:pStyle w:val="FliesstextTabellefett"/>
              <w:rPr>
                <w:sz w:val="22"/>
                <w:szCs w:val="22"/>
              </w:rPr>
            </w:pPr>
            <w:r w:rsidRPr="006804CB">
              <w:rPr>
                <w:sz w:val="22"/>
                <w:szCs w:val="22"/>
              </w:rPr>
              <w:t>Schritt 2</w:t>
            </w:r>
          </w:p>
        </w:tc>
        <w:tc>
          <w:tcPr>
            <w:tcW w:w="2126" w:type="dxa"/>
          </w:tcPr>
          <w:p w14:paraId="047EFE86" w14:textId="77777777" w:rsidR="00CE3094" w:rsidRPr="006804CB" w:rsidRDefault="00CE3094" w:rsidP="00101355">
            <w:pPr>
              <w:pStyle w:val="FliesstextTabelle"/>
              <w:rPr>
                <w:sz w:val="22"/>
                <w:szCs w:val="22"/>
                <w:lang w:val="de-DE"/>
              </w:rPr>
            </w:pPr>
            <w:r>
              <w:rPr>
                <w:sz w:val="22"/>
                <w:szCs w:val="22"/>
                <w:lang w:val="de-DE"/>
              </w:rPr>
              <w:t>App</w:t>
            </w:r>
          </w:p>
        </w:tc>
        <w:tc>
          <w:tcPr>
            <w:tcW w:w="4820" w:type="dxa"/>
          </w:tcPr>
          <w:p w14:paraId="16F7174D" w14:textId="7427C000" w:rsidR="00CE3094" w:rsidRPr="006804CB" w:rsidRDefault="0078727B" w:rsidP="00101355">
            <w:pPr>
              <w:pStyle w:val="FliesstextTabelle"/>
              <w:rPr>
                <w:sz w:val="22"/>
                <w:szCs w:val="22"/>
                <w:lang w:val="de-DE"/>
              </w:rPr>
            </w:pPr>
            <w:r w:rsidRPr="0078727B">
              <w:rPr>
                <w:sz w:val="22"/>
                <w:szCs w:val="22"/>
                <w:lang w:val="de-DE"/>
              </w:rPr>
              <w:t>Kratzt den Namen des Produkts</w:t>
            </w:r>
            <w:r w:rsidR="00CE3094" w:rsidRPr="00F434A1">
              <w:rPr>
                <w:sz w:val="22"/>
                <w:szCs w:val="22"/>
                <w:lang w:val="de-DE"/>
              </w:rPr>
              <w:t>.</w:t>
            </w:r>
          </w:p>
        </w:tc>
      </w:tr>
      <w:tr w:rsidR="00CE3094" w14:paraId="5665529F" w14:textId="77777777" w:rsidTr="00101355">
        <w:trPr>
          <w:trHeight w:val="281"/>
        </w:trPr>
        <w:tc>
          <w:tcPr>
            <w:tcW w:w="1985" w:type="dxa"/>
          </w:tcPr>
          <w:p w14:paraId="28A8A8F1" w14:textId="77777777" w:rsidR="00CE3094" w:rsidRPr="006804CB" w:rsidRDefault="00CE3094" w:rsidP="00101355">
            <w:pPr>
              <w:pStyle w:val="FliesstextTabellefett"/>
              <w:rPr>
                <w:sz w:val="22"/>
                <w:szCs w:val="22"/>
              </w:rPr>
            </w:pPr>
            <w:r w:rsidRPr="006804CB">
              <w:rPr>
                <w:sz w:val="22"/>
                <w:szCs w:val="22"/>
              </w:rPr>
              <w:t>Schritt 3</w:t>
            </w:r>
          </w:p>
        </w:tc>
        <w:tc>
          <w:tcPr>
            <w:tcW w:w="2126" w:type="dxa"/>
          </w:tcPr>
          <w:p w14:paraId="6965FB1E" w14:textId="76D96E05" w:rsidR="00CE3094" w:rsidRPr="006804CB" w:rsidRDefault="00CE3094" w:rsidP="00101355">
            <w:pPr>
              <w:pStyle w:val="FliesstextTabelle"/>
              <w:ind w:left="0"/>
              <w:rPr>
                <w:sz w:val="22"/>
                <w:szCs w:val="22"/>
                <w:lang w:val="de-DE"/>
              </w:rPr>
            </w:pPr>
            <w:r>
              <w:rPr>
                <w:sz w:val="22"/>
                <w:szCs w:val="22"/>
                <w:lang w:val="de-DE"/>
              </w:rPr>
              <w:t xml:space="preserve">  </w:t>
            </w:r>
            <w:r w:rsidR="0078727B">
              <w:rPr>
                <w:sz w:val="22"/>
                <w:szCs w:val="22"/>
                <w:lang w:val="de-DE"/>
              </w:rPr>
              <w:t>App</w:t>
            </w:r>
          </w:p>
        </w:tc>
        <w:tc>
          <w:tcPr>
            <w:tcW w:w="4820" w:type="dxa"/>
          </w:tcPr>
          <w:p w14:paraId="085F9860" w14:textId="069DF2AE" w:rsidR="00CE3094" w:rsidRPr="006804CB" w:rsidRDefault="0078727B" w:rsidP="00101355">
            <w:pPr>
              <w:pStyle w:val="FliesstextTabelle"/>
              <w:rPr>
                <w:sz w:val="22"/>
                <w:szCs w:val="22"/>
                <w:lang w:val="de-DE"/>
              </w:rPr>
            </w:pPr>
            <w:r w:rsidRPr="0078727B">
              <w:rPr>
                <w:sz w:val="22"/>
                <w:szCs w:val="22"/>
                <w:lang w:val="de-DE"/>
              </w:rPr>
              <w:t>Die Anzahl der gekauften Produkte wird aktualisiert.</w:t>
            </w:r>
          </w:p>
        </w:tc>
      </w:tr>
    </w:tbl>
    <w:p w14:paraId="4F790F6D" w14:textId="406DF275" w:rsidR="00CE3094" w:rsidRDefault="0078727B" w:rsidP="0078727B">
      <w:pPr>
        <w:spacing w:before="120"/>
        <w:rPr>
          <w:sz w:val="20"/>
        </w:rPr>
      </w:pPr>
      <w:r w:rsidRPr="329944B5">
        <w:rPr>
          <w:sz w:val="20"/>
        </w:rPr>
        <w:t xml:space="preserve">Tabelle </w:t>
      </w:r>
      <w:r>
        <w:rPr>
          <w:sz w:val="20"/>
        </w:rPr>
        <w:t>6</w:t>
      </w:r>
      <w:r w:rsidRPr="329944B5">
        <w:rPr>
          <w:sz w:val="20"/>
        </w:rPr>
        <w:t>: Tabell der Use Cases</w:t>
      </w:r>
      <w:r>
        <w:rPr>
          <w:sz w:val="20"/>
        </w:rPr>
        <w:t xml:space="preserve"> </w:t>
      </w:r>
      <w:r w:rsidR="00C100EA" w:rsidRPr="00C100EA">
        <w:rPr>
          <w:sz w:val="20"/>
        </w:rPr>
        <w:t>von Markierung einer Produkt in einer Liste</w:t>
      </w:r>
    </w:p>
    <w:p w14:paraId="54FB46B9" w14:textId="77777777" w:rsidR="007E66C4" w:rsidRPr="00C100EA" w:rsidRDefault="007E66C4" w:rsidP="0078727B">
      <w:pPr>
        <w:spacing w:before="120"/>
        <w:rPr>
          <w:sz w:val="20"/>
        </w:rPr>
      </w:pPr>
    </w:p>
    <w:p w14:paraId="23E8E5CC" w14:textId="22DE4FAA" w:rsidR="00E826DA" w:rsidRPr="007E66C4" w:rsidRDefault="6E69A373" w:rsidP="007E66C4">
      <w:pPr>
        <w:rPr>
          <w:b/>
          <w:bCs/>
          <w:i/>
          <w:iCs/>
          <w:sz w:val="24"/>
          <w:szCs w:val="24"/>
        </w:rPr>
      </w:pPr>
      <w:r w:rsidRPr="6E69A373">
        <w:rPr>
          <w:b/>
          <w:bCs/>
          <w:i/>
          <w:iCs/>
          <w:sz w:val="24"/>
          <w:szCs w:val="24"/>
        </w:rPr>
        <w:t xml:space="preserve"> Das Activity Diagramm von ‘Hinzuf</w:t>
      </w:r>
      <w:r w:rsidR="007E66C4">
        <w:rPr>
          <w:b/>
          <w:bCs/>
          <w:i/>
          <w:iCs/>
          <w:sz w:val="24"/>
          <w:szCs w:val="24"/>
        </w:rPr>
        <w:t>ü</w:t>
      </w:r>
      <w:r w:rsidRPr="6E69A373">
        <w:rPr>
          <w:b/>
          <w:bCs/>
          <w:i/>
          <w:iCs/>
          <w:sz w:val="24"/>
          <w:szCs w:val="24"/>
        </w:rPr>
        <w:t xml:space="preserve">gen eines Produkt zu einer List’ </w:t>
      </w:r>
    </w:p>
    <w:p w14:paraId="1391E061" w14:textId="6580B85E" w:rsidR="001E40AD" w:rsidRPr="00CE3094" w:rsidRDefault="001E40AD" w:rsidP="001E40AD">
      <w:r>
        <w:rPr>
          <w:noProof/>
        </w:rPr>
        <w:drawing>
          <wp:inline distT="0" distB="0" distL="0" distR="0" wp14:anchorId="2BA29677" wp14:editId="47E6FDB2">
            <wp:extent cx="6223000" cy="54346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3000" cy="5434670"/>
                    </a:xfrm>
                    <a:prstGeom prst="rect">
                      <a:avLst/>
                    </a:prstGeom>
                    <a:noFill/>
                    <a:ln>
                      <a:noFill/>
                    </a:ln>
                  </pic:spPr>
                </pic:pic>
              </a:graphicData>
            </a:graphic>
          </wp:inline>
        </w:drawing>
      </w:r>
    </w:p>
    <w:p w14:paraId="66F93BA7" w14:textId="74EFBC87" w:rsidR="001E40AD" w:rsidRPr="007E66C4" w:rsidRDefault="410298AC" w:rsidP="000A3325">
      <w:pPr>
        <w:rPr>
          <w:b/>
          <w:bCs/>
          <w:i/>
          <w:iCs/>
          <w:sz w:val="24"/>
          <w:szCs w:val="24"/>
        </w:rPr>
      </w:pPr>
      <w:r w:rsidRPr="410298AC">
        <w:rPr>
          <w:b/>
          <w:bCs/>
          <w:i/>
          <w:iCs/>
          <w:sz w:val="24"/>
          <w:szCs w:val="24"/>
        </w:rPr>
        <w:lastRenderedPageBreak/>
        <w:t xml:space="preserve"> </w:t>
      </w:r>
      <w:r w:rsidRPr="007E66C4">
        <w:rPr>
          <w:b/>
          <w:bCs/>
          <w:sz w:val="24"/>
          <w:szCs w:val="24"/>
        </w:rPr>
        <w:t>Das Activity Diagramm von</w:t>
      </w:r>
      <w:r w:rsidRPr="410298AC">
        <w:rPr>
          <w:b/>
          <w:bCs/>
          <w:i/>
          <w:iCs/>
          <w:sz w:val="24"/>
          <w:szCs w:val="24"/>
        </w:rPr>
        <w:t xml:space="preserve"> </w:t>
      </w:r>
      <w:r w:rsidR="001E40AD" w:rsidRPr="4C281EF0">
        <w:rPr>
          <w:b/>
          <w:bCs/>
          <w:sz w:val="24"/>
          <w:szCs w:val="24"/>
        </w:rPr>
        <w:t xml:space="preserve">Erstellen einer </w:t>
      </w:r>
      <w:r w:rsidR="001E40AD">
        <w:rPr>
          <w:b/>
          <w:bCs/>
          <w:sz w:val="24"/>
          <w:szCs w:val="24"/>
        </w:rPr>
        <w:t>neue L</w:t>
      </w:r>
      <w:r w:rsidR="001E40AD" w:rsidRPr="4C281EF0">
        <w:rPr>
          <w:b/>
          <w:bCs/>
          <w:sz w:val="24"/>
          <w:szCs w:val="24"/>
        </w:rPr>
        <w:t>ist</w:t>
      </w:r>
    </w:p>
    <w:p w14:paraId="644790A6" w14:textId="496479C9" w:rsidR="6E69A373" w:rsidRDefault="001E40AD" w:rsidP="000A3325">
      <w:pPr>
        <w:rPr>
          <w:b/>
          <w:bCs/>
        </w:rPr>
      </w:pPr>
      <w:r>
        <w:rPr>
          <w:noProof/>
        </w:rPr>
        <w:drawing>
          <wp:inline distT="0" distB="0" distL="0" distR="0" wp14:anchorId="6DBF20EA" wp14:editId="0A824A62">
            <wp:extent cx="6104255" cy="719666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868" cy="7199747"/>
                    </a:xfrm>
                    <a:prstGeom prst="rect">
                      <a:avLst/>
                    </a:prstGeom>
                    <a:noFill/>
                    <a:ln>
                      <a:noFill/>
                    </a:ln>
                  </pic:spPr>
                </pic:pic>
              </a:graphicData>
            </a:graphic>
          </wp:inline>
        </w:drawing>
      </w:r>
    </w:p>
    <w:p w14:paraId="2EA0F07C" w14:textId="4C2DD707" w:rsidR="001E40AD" w:rsidRDefault="001E40AD" w:rsidP="000A3325">
      <w:pPr>
        <w:rPr>
          <w:b/>
          <w:bCs/>
        </w:rPr>
      </w:pPr>
    </w:p>
    <w:p w14:paraId="159EF9BE" w14:textId="77777777" w:rsidR="001E40AD" w:rsidRDefault="001E40AD" w:rsidP="000A3325">
      <w:pPr>
        <w:rPr>
          <w:b/>
          <w:bCs/>
        </w:rPr>
      </w:pPr>
    </w:p>
    <w:p w14:paraId="49475CF9" w14:textId="0BE7181F" w:rsidR="6E69A373" w:rsidRDefault="6E69A373" w:rsidP="6E69A373">
      <w:pPr>
        <w:rPr>
          <w:b/>
          <w:bCs/>
        </w:rPr>
      </w:pPr>
    </w:p>
    <w:p w14:paraId="7E1AF394" w14:textId="47361E9F" w:rsidR="6E69A373" w:rsidRDefault="6E69A373" w:rsidP="6E69A373">
      <w:pPr>
        <w:rPr>
          <w:b/>
          <w:bCs/>
        </w:rPr>
      </w:pPr>
    </w:p>
    <w:p w14:paraId="2543F63D" w14:textId="47731069" w:rsidR="6E69A373" w:rsidRDefault="6E69A373" w:rsidP="6E69A373">
      <w:pPr>
        <w:rPr>
          <w:b/>
          <w:bCs/>
        </w:rPr>
      </w:pPr>
    </w:p>
    <w:p w14:paraId="4B89C5D4" w14:textId="506789C6" w:rsidR="6E69A373" w:rsidRDefault="6E69A373" w:rsidP="6E69A373">
      <w:pPr>
        <w:rPr>
          <w:b/>
          <w:bCs/>
        </w:rPr>
      </w:pPr>
    </w:p>
    <w:p w14:paraId="2F1D4048" w14:textId="739F12F0" w:rsidR="007E66C4" w:rsidRDefault="007E66C4" w:rsidP="6E69A373">
      <w:pPr>
        <w:rPr>
          <w:b/>
          <w:bCs/>
        </w:rPr>
      </w:pPr>
    </w:p>
    <w:p w14:paraId="38A66EA9" w14:textId="77777777" w:rsidR="007E66C4" w:rsidRDefault="007E66C4" w:rsidP="6E69A373">
      <w:pPr>
        <w:rPr>
          <w:b/>
          <w:bCs/>
        </w:rPr>
      </w:pPr>
    </w:p>
    <w:p w14:paraId="20C0D734" w14:textId="05B27FED" w:rsidR="6E69A373" w:rsidRDefault="6E69A373" w:rsidP="6E69A373">
      <w:pPr>
        <w:rPr>
          <w:b/>
          <w:bCs/>
        </w:rPr>
      </w:pPr>
    </w:p>
    <w:p w14:paraId="50B62E19" w14:textId="466FB760" w:rsidR="001E0414" w:rsidRDefault="410298AC" w:rsidP="410298AC">
      <w:pPr>
        <w:rPr>
          <w:b/>
          <w:bCs/>
        </w:rPr>
      </w:pPr>
      <w:r w:rsidRPr="410298AC">
        <w:rPr>
          <w:b/>
          <w:bCs/>
        </w:rPr>
        <w:lastRenderedPageBreak/>
        <w:t xml:space="preserve">Was sind die wichtigsten Datenstrukturen / Use Cases des MyList? </w:t>
      </w:r>
    </w:p>
    <w:p w14:paraId="148B5912" w14:textId="77777777" w:rsidR="00412F7B" w:rsidRPr="00E11A9F" w:rsidRDefault="00412F7B" w:rsidP="410298AC">
      <w:pPr>
        <w:rPr>
          <w:b/>
          <w:bCs/>
        </w:rPr>
      </w:pPr>
    </w:p>
    <w:p w14:paraId="04E3C110" w14:textId="6670CF71" w:rsidR="07E06DD9" w:rsidRDefault="00412F7B" w:rsidP="07E06DD9">
      <w:pPr>
        <w:rPr>
          <w:b/>
          <w:bCs/>
          <w:i/>
          <w:iCs/>
          <w:color w:val="0000FF"/>
        </w:rPr>
      </w:pPr>
      <w:r>
        <w:rPr>
          <w:b/>
          <w:bCs/>
          <w:i/>
          <w:iCs/>
          <w:noProof/>
          <w:color w:val="0000FF"/>
        </w:rPr>
        <w:drawing>
          <wp:inline distT="0" distB="0" distL="0" distR="0" wp14:anchorId="36A0EDDA" wp14:editId="4B6858D4">
            <wp:extent cx="6120765" cy="355473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554730"/>
                    </a:xfrm>
                    <a:prstGeom prst="rect">
                      <a:avLst/>
                    </a:prstGeom>
                    <a:noFill/>
                    <a:ln>
                      <a:noFill/>
                    </a:ln>
                  </pic:spPr>
                </pic:pic>
              </a:graphicData>
            </a:graphic>
          </wp:inline>
        </w:drawing>
      </w:r>
    </w:p>
    <w:p w14:paraId="563D3952" w14:textId="5673861F" w:rsidR="00E826DA" w:rsidRDefault="00E826DA">
      <w:pPr>
        <w:pStyle w:val="Balk2"/>
      </w:pPr>
      <w:bookmarkStart w:id="19" w:name="_Toc52883410"/>
      <w:r w:rsidRPr="00E11A9F">
        <w:t>3.</w:t>
      </w:r>
      <w:r w:rsidR="005036A7" w:rsidRPr="00E11A9F">
        <w:t>3</w:t>
      </w:r>
      <w:r w:rsidRPr="00E11A9F">
        <w:t xml:space="preserve"> </w:t>
      </w:r>
      <w:r w:rsidR="009F66D3" w:rsidRPr="00E11A9F">
        <w:t>Architektur</w:t>
      </w:r>
      <w:bookmarkEnd w:id="19"/>
    </w:p>
    <w:p w14:paraId="28ED4109" w14:textId="03F356E8" w:rsidR="00D63129" w:rsidRDefault="00D63129" w:rsidP="00D63129"/>
    <w:p w14:paraId="2959C532" w14:textId="273638BF" w:rsidR="00D63129" w:rsidRDefault="00D63129" w:rsidP="00D63129">
      <w:pPr>
        <w:rPr>
          <w:iCs/>
          <w:color w:val="000000" w:themeColor="text1"/>
        </w:rPr>
      </w:pPr>
      <w:r w:rsidRPr="00D63129">
        <w:rPr>
          <w:iCs/>
          <w:color w:val="000000" w:themeColor="text1"/>
        </w:rPr>
        <w:t>In diesem Abschnitt wird die „Zerlegung“ / Strukturierung (Dekomposition) des &lt;</w:t>
      </w:r>
      <w:r>
        <w:rPr>
          <w:iCs/>
          <w:color w:val="000000" w:themeColor="text1"/>
        </w:rPr>
        <w:t>MyList</w:t>
      </w:r>
      <w:r w:rsidRPr="00D63129">
        <w:rPr>
          <w:iCs/>
          <w:color w:val="000000" w:themeColor="text1"/>
        </w:rPr>
        <w:t>&gt; gezeigt:</w:t>
      </w:r>
    </w:p>
    <w:p w14:paraId="526F4910" w14:textId="1C6A1161" w:rsidR="00D63129" w:rsidRDefault="00D13074" w:rsidP="00D63129">
      <w:pPr>
        <w:rPr>
          <w:rFonts w:cs="Arial"/>
          <w:color w:val="000000" w:themeColor="text1"/>
          <w:spacing w:val="2"/>
          <w:szCs w:val="22"/>
          <w:shd w:val="clear" w:color="auto" w:fill="FFFFFF"/>
        </w:rPr>
      </w:pPr>
      <w:r>
        <w:rPr>
          <w:iCs/>
          <w:color w:val="000000" w:themeColor="text1"/>
        </w:rPr>
        <w:t>In diesem Projekt wird Model-View-Controller (MVC) Architekture verwendet.</w:t>
      </w:r>
      <w:r w:rsidR="002D2058" w:rsidRPr="002D2058">
        <w:rPr>
          <w:rFonts w:cs="Arial"/>
          <w:color w:val="40424E"/>
          <w:spacing w:val="2"/>
          <w:sz w:val="28"/>
          <w:szCs w:val="28"/>
          <w:shd w:val="clear" w:color="auto" w:fill="FFFFFF"/>
        </w:rPr>
        <w:t xml:space="preserve"> </w:t>
      </w:r>
      <w:r w:rsidR="002D2058" w:rsidRPr="002D2058">
        <w:rPr>
          <w:rFonts w:cs="Arial"/>
          <w:color w:val="000000" w:themeColor="text1"/>
          <w:spacing w:val="2"/>
          <w:szCs w:val="22"/>
          <w:shd w:val="clear" w:color="auto" w:fill="FFFFFF"/>
        </w:rPr>
        <w:t>Das Entwurfsmuster des Model View Controllers (MVC) gibt an, dass eine Anwendung aus einem Datenmodell, Präsentationsinformationen und Steuerinformationen besteht. Das Muster erfordert, dass jedes von diesen in verschiedene Objekte getrennt wird.</w:t>
      </w:r>
      <w:r w:rsidR="002D2058">
        <w:rPr>
          <w:rFonts w:cs="Arial"/>
          <w:color w:val="000000" w:themeColor="text1"/>
          <w:spacing w:val="2"/>
          <w:szCs w:val="22"/>
          <w:shd w:val="clear" w:color="auto" w:fill="FFFFFF"/>
        </w:rPr>
        <w:t xml:space="preserve"> Die wichtigsten Teile von MVC sind Model, View und Controller.</w:t>
      </w:r>
    </w:p>
    <w:p w14:paraId="74EBB3B8" w14:textId="6167F43B" w:rsidR="002D2058" w:rsidRDefault="002D2058" w:rsidP="00D63129">
      <w:pPr>
        <w:rPr>
          <w:rFonts w:cs="Arial"/>
          <w:color w:val="000000" w:themeColor="text1"/>
          <w:spacing w:val="2"/>
          <w:szCs w:val="22"/>
          <w:shd w:val="clear" w:color="auto" w:fill="FFFFFF"/>
        </w:rPr>
      </w:pPr>
    </w:p>
    <w:p w14:paraId="6C116AD9" w14:textId="313D83C2" w:rsidR="002D2058" w:rsidRDefault="002D2058" w:rsidP="00D63129">
      <w:pPr>
        <w:rPr>
          <w:rFonts w:cs="Arial"/>
          <w:color w:val="000000" w:themeColor="text1"/>
          <w:spacing w:val="2"/>
          <w:szCs w:val="22"/>
          <w:shd w:val="clear" w:color="auto" w:fill="FFFFFF"/>
        </w:rPr>
      </w:pPr>
      <w:r w:rsidRPr="002D2058">
        <w:rPr>
          <w:rFonts w:cs="Arial"/>
          <w:b/>
          <w:bCs/>
          <w:color w:val="000000" w:themeColor="text1"/>
          <w:spacing w:val="2"/>
          <w:szCs w:val="22"/>
          <w:shd w:val="clear" w:color="auto" w:fill="FFFFFF"/>
        </w:rPr>
        <w:t>Model:</w:t>
      </w:r>
      <w:r>
        <w:rPr>
          <w:rFonts w:cs="Arial"/>
          <w:color w:val="000000" w:themeColor="text1"/>
          <w:spacing w:val="2"/>
          <w:szCs w:val="22"/>
          <w:shd w:val="clear" w:color="auto" w:fill="FFFFFF"/>
        </w:rPr>
        <w:t xml:space="preserve"> </w:t>
      </w:r>
      <w:r w:rsidRPr="002D2058">
        <w:rPr>
          <w:rFonts w:cs="Arial"/>
          <w:color w:val="000000" w:themeColor="text1"/>
          <w:spacing w:val="2"/>
          <w:szCs w:val="22"/>
          <w:shd w:val="clear" w:color="auto" w:fill="FFFFFF"/>
        </w:rPr>
        <w:t>Das Modell enthält nur die reinen Anwendungsdaten. Es enthält keine Logik, die beschreibt, wie die Daten einem Benutzer präsentiert werden.</w:t>
      </w:r>
    </w:p>
    <w:p w14:paraId="3CA505A0" w14:textId="3B9E4750" w:rsidR="002D2058" w:rsidRDefault="002D2058" w:rsidP="00D63129">
      <w:pPr>
        <w:rPr>
          <w:rFonts w:cs="Arial"/>
          <w:color w:val="000000" w:themeColor="text1"/>
          <w:spacing w:val="2"/>
          <w:szCs w:val="22"/>
          <w:shd w:val="clear" w:color="auto" w:fill="FFFFFF"/>
        </w:rPr>
      </w:pPr>
    </w:p>
    <w:p w14:paraId="42229670" w14:textId="4E5BA07B" w:rsidR="002D2058" w:rsidRPr="002D2058" w:rsidRDefault="002D2058" w:rsidP="00D63129">
      <w:pPr>
        <w:rPr>
          <w:rFonts w:cs="Arial"/>
          <w:b/>
          <w:bCs/>
          <w:color w:val="000000" w:themeColor="text1"/>
          <w:spacing w:val="2"/>
          <w:szCs w:val="22"/>
          <w:shd w:val="clear" w:color="auto" w:fill="FFFFFF"/>
        </w:rPr>
      </w:pPr>
      <w:r w:rsidRPr="002D2058">
        <w:rPr>
          <w:rFonts w:cs="Arial"/>
          <w:b/>
          <w:bCs/>
          <w:color w:val="000000" w:themeColor="text1"/>
          <w:spacing w:val="2"/>
          <w:szCs w:val="22"/>
          <w:shd w:val="clear" w:color="auto" w:fill="FFFFFF"/>
        </w:rPr>
        <w:t>View:</w:t>
      </w:r>
      <w:r>
        <w:rPr>
          <w:rFonts w:cs="Arial"/>
          <w:b/>
          <w:bCs/>
          <w:color w:val="000000" w:themeColor="text1"/>
          <w:spacing w:val="2"/>
          <w:szCs w:val="22"/>
          <w:shd w:val="clear" w:color="auto" w:fill="FFFFFF"/>
        </w:rPr>
        <w:t xml:space="preserve"> </w:t>
      </w:r>
      <w:r w:rsidRPr="002D2058">
        <w:rPr>
          <w:rFonts w:cs="Arial"/>
          <w:color w:val="000000" w:themeColor="text1"/>
          <w:spacing w:val="2"/>
          <w:szCs w:val="22"/>
          <w:shd w:val="clear" w:color="auto" w:fill="FFFFFF"/>
        </w:rPr>
        <w:t>In der Ansicht werden dem Benutzer die Modelldaten angezeigt. Die Ansicht weiß, wie auf die Daten des Modells zugegriffen werden kann, weiß jedoch nicht, was diese Daten bedeuten oder was der Benutzer tun kann, um sie zu bearbeiten.</w:t>
      </w:r>
    </w:p>
    <w:p w14:paraId="5C48850B" w14:textId="5591BE28" w:rsidR="002D2058" w:rsidRDefault="002D2058" w:rsidP="00D63129">
      <w:pPr>
        <w:rPr>
          <w:iCs/>
          <w:color w:val="000000" w:themeColor="text1"/>
          <w:szCs w:val="22"/>
        </w:rPr>
      </w:pPr>
    </w:p>
    <w:p w14:paraId="5338E603" w14:textId="1268B68C" w:rsidR="002D2058" w:rsidRDefault="002D2058" w:rsidP="00D63129">
      <w:pPr>
        <w:rPr>
          <w:iCs/>
          <w:color w:val="000000" w:themeColor="text1"/>
          <w:szCs w:val="22"/>
        </w:rPr>
      </w:pPr>
      <w:r w:rsidRPr="002D2058">
        <w:rPr>
          <w:b/>
          <w:bCs/>
          <w:iCs/>
          <w:color w:val="000000" w:themeColor="text1"/>
          <w:szCs w:val="22"/>
        </w:rPr>
        <w:t>Controller:</w:t>
      </w:r>
      <w:r>
        <w:rPr>
          <w:iCs/>
          <w:color w:val="000000" w:themeColor="text1"/>
          <w:szCs w:val="22"/>
        </w:rPr>
        <w:t xml:space="preserve"> </w:t>
      </w:r>
      <w:r w:rsidRPr="002D2058">
        <w:rPr>
          <w:iCs/>
          <w:color w:val="000000" w:themeColor="text1"/>
          <w:szCs w:val="22"/>
        </w:rPr>
        <w:t>Der Controller befindet sich zwischen der Ansicht und dem Modell. Es hört Ereignisse ab, die von der Ansicht ausgelöst werden, und führt die entsprechende Reaktion auf diese Ereignisse aus. In den meisten Fällen besteht die Reaktion darin, eine Methode für das Modell aufzurufen. Da die Ansicht und das Modell über einen Benachrichtigungsmechanismus verbunden sind, wird das Ergebnis dieser Aktion automatisch in der Ansicht angezeigt.</w:t>
      </w:r>
    </w:p>
    <w:p w14:paraId="562FCA50" w14:textId="4A4A3470" w:rsidR="002F301E" w:rsidRDefault="002F301E" w:rsidP="00D63129">
      <w:pPr>
        <w:rPr>
          <w:iCs/>
          <w:color w:val="000000" w:themeColor="text1"/>
          <w:szCs w:val="22"/>
        </w:rPr>
      </w:pPr>
      <w:r>
        <w:rPr>
          <w:iCs/>
          <w:noProof/>
          <w:color w:val="000000" w:themeColor="text1"/>
          <w:szCs w:val="22"/>
        </w:rPr>
        <w:lastRenderedPageBreak/>
        <w:drawing>
          <wp:inline distT="0" distB="0" distL="0" distR="0" wp14:anchorId="0585DD60" wp14:editId="2F224594">
            <wp:extent cx="6121400" cy="34880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488055"/>
                    </a:xfrm>
                    <a:prstGeom prst="rect">
                      <a:avLst/>
                    </a:prstGeom>
                    <a:noFill/>
                    <a:ln>
                      <a:noFill/>
                    </a:ln>
                  </pic:spPr>
                </pic:pic>
              </a:graphicData>
            </a:graphic>
          </wp:inline>
        </w:drawing>
      </w:r>
    </w:p>
    <w:p w14:paraId="1BCA9A29" w14:textId="639ACF3E" w:rsidR="002F301E" w:rsidRPr="00EA3A86" w:rsidRDefault="002F301E" w:rsidP="00D63129">
      <w:pPr>
        <w:rPr>
          <w:iCs/>
          <w:color w:val="000000" w:themeColor="text1"/>
          <w:sz w:val="20"/>
        </w:rPr>
      </w:pPr>
      <w:r w:rsidRPr="00EA3A86">
        <w:rPr>
          <w:iCs/>
          <w:color w:val="000000" w:themeColor="text1"/>
          <w:sz w:val="20"/>
        </w:rPr>
        <w:t xml:space="preserve">Abbildung 1:  Komponenten Diagramm von MVC </w:t>
      </w:r>
    </w:p>
    <w:p w14:paraId="29081489" w14:textId="2F9A5642" w:rsidR="002F301E" w:rsidRDefault="002F301E" w:rsidP="00D63129">
      <w:pPr>
        <w:rPr>
          <w:iCs/>
          <w:color w:val="000000" w:themeColor="text1"/>
        </w:rPr>
      </w:pPr>
    </w:p>
    <w:p w14:paraId="4EEBE44A" w14:textId="418B8DA5" w:rsidR="002F301E" w:rsidRPr="00101355" w:rsidRDefault="00101355" w:rsidP="00D63129">
      <w:pPr>
        <w:rPr>
          <w:b/>
          <w:bCs/>
          <w:iCs/>
          <w:color w:val="000000" w:themeColor="text1"/>
          <w:sz w:val="24"/>
          <w:szCs w:val="24"/>
        </w:rPr>
      </w:pPr>
      <w:r w:rsidRPr="00101355">
        <w:rPr>
          <w:b/>
          <w:bCs/>
          <w:iCs/>
          <w:color w:val="000000" w:themeColor="text1"/>
          <w:sz w:val="24"/>
          <w:szCs w:val="24"/>
        </w:rPr>
        <w:t>Sequen</w:t>
      </w:r>
      <w:r>
        <w:rPr>
          <w:b/>
          <w:bCs/>
          <w:iCs/>
          <w:color w:val="000000" w:themeColor="text1"/>
          <w:sz w:val="24"/>
          <w:szCs w:val="24"/>
        </w:rPr>
        <w:t>zd</w:t>
      </w:r>
      <w:r w:rsidRPr="00101355">
        <w:rPr>
          <w:b/>
          <w:bCs/>
          <w:iCs/>
          <w:color w:val="000000" w:themeColor="text1"/>
          <w:sz w:val="24"/>
          <w:szCs w:val="24"/>
        </w:rPr>
        <w:t>iagram</w:t>
      </w:r>
      <w:r>
        <w:rPr>
          <w:b/>
          <w:bCs/>
          <w:iCs/>
          <w:color w:val="000000" w:themeColor="text1"/>
          <w:sz w:val="24"/>
          <w:szCs w:val="24"/>
        </w:rPr>
        <w:t xml:space="preserve"> von Erstellen neue List</w:t>
      </w:r>
    </w:p>
    <w:p w14:paraId="675E05EE" w14:textId="44315B51" w:rsidR="00E826DA" w:rsidRPr="002F55D3" w:rsidRDefault="0087332A" w:rsidP="002F55D3">
      <w:pPr>
        <w:spacing w:before="120"/>
        <w:rPr>
          <w:i/>
          <w:color w:val="0000FF"/>
        </w:rPr>
      </w:pPr>
      <w:r>
        <w:rPr>
          <w:i/>
          <w:noProof/>
          <w:color w:val="0000FF"/>
        </w:rPr>
        <w:drawing>
          <wp:inline distT="0" distB="0" distL="0" distR="0" wp14:anchorId="144EE340" wp14:editId="37C3580D">
            <wp:extent cx="5892648" cy="480906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410" cy="4848862"/>
                    </a:xfrm>
                    <a:prstGeom prst="rect">
                      <a:avLst/>
                    </a:prstGeom>
                    <a:noFill/>
                    <a:ln>
                      <a:noFill/>
                    </a:ln>
                  </pic:spPr>
                </pic:pic>
              </a:graphicData>
            </a:graphic>
          </wp:inline>
        </w:drawing>
      </w:r>
    </w:p>
    <w:p w14:paraId="5090225B" w14:textId="73D2EA49" w:rsidR="00E826DA" w:rsidRDefault="00E826DA">
      <w:pPr>
        <w:pStyle w:val="Balk2"/>
      </w:pPr>
      <w:bookmarkStart w:id="20" w:name="_Toc52883411"/>
      <w:r w:rsidRPr="00E11A9F">
        <w:lastRenderedPageBreak/>
        <w:t>3.4 Deployment View</w:t>
      </w:r>
      <w:bookmarkEnd w:id="20"/>
      <w:r w:rsidRPr="00E11A9F">
        <w:t xml:space="preserve"> </w:t>
      </w:r>
    </w:p>
    <w:p w14:paraId="7D72DBCA" w14:textId="404E872D" w:rsidR="002F55D3" w:rsidRDefault="002F55D3" w:rsidP="002F55D3">
      <w:pPr>
        <w:rPr>
          <w:rFonts w:cs="Arial"/>
          <w:color w:val="000000" w:themeColor="text1"/>
        </w:rPr>
      </w:pPr>
      <w:r w:rsidRPr="002F55D3">
        <w:rPr>
          <w:rFonts w:cs="Arial"/>
          <w:color w:val="000000" w:themeColor="text1"/>
        </w:rPr>
        <w:t>Die Applikation wurde mit Kotlin entwickelt. Die Applikation ist für Android 6.0 (Marshmallow) und höher ausgelegt. Die Daten werden im Firestore auf dem Firebase-Datenbankserver gespeichert. Hardwarestrukturen werden in der folgenden Abbildung detaillierter dargestellt.</w:t>
      </w:r>
    </w:p>
    <w:p w14:paraId="1FA4AD14" w14:textId="4E7042C1" w:rsidR="002F55D3" w:rsidRDefault="002F55D3" w:rsidP="002F55D3">
      <w:pPr>
        <w:rPr>
          <w:rFonts w:cs="Arial"/>
          <w:color w:val="000000" w:themeColor="text1"/>
        </w:rPr>
      </w:pPr>
    </w:p>
    <w:p w14:paraId="43BDBBC2" w14:textId="06CE3DC0" w:rsidR="002F55D3" w:rsidRDefault="002F55D3" w:rsidP="002F55D3">
      <w:pPr>
        <w:rPr>
          <w:rFonts w:cs="Arial"/>
          <w:color w:val="000000" w:themeColor="text1"/>
        </w:rPr>
      </w:pPr>
    </w:p>
    <w:p w14:paraId="3123A9DF" w14:textId="039709F1" w:rsidR="002F55D3" w:rsidRPr="005E4099" w:rsidRDefault="005E4099" w:rsidP="002F55D3">
      <w:pPr>
        <w:rPr>
          <w:rFonts w:cs="Arial"/>
          <w:b/>
          <w:bCs/>
          <w:color w:val="000000" w:themeColor="text1"/>
          <w:szCs w:val="22"/>
        </w:rPr>
      </w:pPr>
      <w:r w:rsidRPr="005E4099">
        <w:rPr>
          <w:rFonts w:cs="Arial"/>
          <w:b/>
          <w:bCs/>
          <w:color w:val="000000" w:themeColor="text1"/>
          <w:szCs w:val="22"/>
        </w:rPr>
        <w:t>Deployement view von MyList Applikation</w:t>
      </w:r>
    </w:p>
    <w:p w14:paraId="489B5AD5" w14:textId="1ED80D93" w:rsidR="002F55D3" w:rsidRDefault="002F55D3" w:rsidP="002F55D3">
      <w:pPr>
        <w:rPr>
          <w:rFonts w:cs="Arial"/>
          <w:color w:val="000000" w:themeColor="text1"/>
        </w:rPr>
      </w:pPr>
    </w:p>
    <w:p w14:paraId="618D9286" w14:textId="58A42199" w:rsidR="002F55D3" w:rsidRDefault="002F55D3" w:rsidP="002F55D3">
      <w:pPr>
        <w:rPr>
          <w:rFonts w:cs="Arial"/>
          <w:color w:val="000000" w:themeColor="text1"/>
        </w:rPr>
      </w:pPr>
      <w:r>
        <w:rPr>
          <w:rFonts w:cs="Arial"/>
          <w:noProof/>
          <w:color w:val="000000" w:themeColor="text1"/>
        </w:rPr>
        <w:drawing>
          <wp:inline distT="0" distB="0" distL="0" distR="0" wp14:anchorId="5A6AE3FB" wp14:editId="7CAFD23D">
            <wp:extent cx="6741926" cy="3589866"/>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50318" cy="3594334"/>
                    </a:xfrm>
                    <a:prstGeom prst="rect">
                      <a:avLst/>
                    </a:prstGeom>
                    <a:noFill/>
                    <a:ln>
                      <a:noFill/>
                    </a:ln>
                  </pic:spPr>
                </pic:pic>
              </a:graphicData>
            </a:graphic>
          </wp:inline>
        </w:drawing>
      </w:r>
    </w:p>
    <w:p w14:paraId="652BB803" w14:textId="77777777" w:rsidR="002F55D3" w:rsidRPr="002F55D3" w:rsidRDefault="002F55D3" w:rsidP="002F55D3">
      <w:pPr>
        <w:rPr>
          <w:rFonts w:cs="Arial"/>
          <w:color w:val="000000" w:themeColor="text1"/>
        </w:rPr>
      </w:pPr>
    </w:p>
    <w:p w14:paraId="5F9FC778" w14:textId="1E18DF63" w:rsidR="00105535" w:rsidRDefault="00105535" w:rsidP="001E0414">
      <w:pPr>
        <w:pStyle w:val="Balk1"/>
        <w:numPr>
          <w:ilvl w:val="0"/>
          <w:numId w:val="3"/>
        </w:numPr>
      </w:pPr>
      <w:bookmarkStart w:id="21" w:name="_Toc52883412"/>
      <w:r w:rsidRPr="00E11A9F">
        <w:t>Teststrategie und Testplanung</w:t>
      </w:r>
      <w:bookmarkEnd w:id="21"/>
    </w:p>
    <w:p w14:paraId="3B3E9429" w14:textId="77777777" w:rsidR="00347863" w:rsidRPr="00347863" w:rsidRDefault="00347863" w:rsidP="00347863"/>
    <w:p w14:paraId="3F45FCB3" w14:textId="64CDF5F7" w:rsidR="001E0414" w:rsidRPr="00347863" w:rsidRDefault="00347863" w:rsidP="001E0414">
      <w:pPr>
        <w:pStyle w:val="ListeParagraf"/>
        <w:ind w:left="360"/>
        <w:rPr>
          <w:b/>
          <w:bCs/>
          <w:sz w:val="26"/>
          <w:szCs w:val="26"/>
        </w:rPr>
      </w:pPr>
      <w:r w:rsidRPr="00347863">
        <w:rPr>
          <w:b/>
          <w:bCs/>
          <w:sz w:val="26"/>
          <w:szCs w:val="26"/>
        </w:rPr>
        <w:t>Test Case  von Erstellen von einer neue List</w:t>
      </w:r>
    </w:p>
    <w:p w14:paraId="20D013AC" w14:textId="174C5086" w:rsidR="001E0414" w:rsidRPr="00347863" w:rsidRDefault="001E0414" w:rsidP="001E0414">
      <w:pPr>
        <w:pStyle w:val="ListeParagraf"/>
        <w:ind w:left="360"/>
        <w:rPr>
          <w:b/>
          <w:bCs/>
          <w:sz w:val="26"/>
          <w:szCs w:val="26"/>
        </w:rPr>
      </w:pPr>
    </w:p>
    <w:tbl>
      <w:tblPr>
        <w:tblStyle w:val="TabloKlavuzu"/>
        <w:tblW w:w="9558" w:type="dxa"/>
        <w:tblInd w:w="360" w:type="dxa"/>
        <w:tblLook w:val="04A0" w:firstRow="1" w:lastRow="0" w:firstColumn="1" w:lastColumn="0" w:noHBand="0" w:noVBand="1"/>
      </w:tblPr>
      <w:tblGrid>
        <w:gridCol w:w="1731"/>
        <w:gridCol w:w="1754"/>
        <w:gridCol w:w="2376"/>
        <w:gridCol w:w="1963"/>
        <w:gridCol w:w="1734"/>
      </w:tblGrid>
      <w:tr w:rsidR="00CC1A26" w14:paraId="0AEBD843" w14:textId="46236A1E" w:rsidTr="00CC1A26">
        <w:trPr>
          <w:trHeight w:val="961"/>
        </w:trPr>
        <w:tc>
          <w:tcPr>
            <w:tcW w:w="1731" w:type="dxa"/>
          </w:tcPr>
          <w:p w14:paraId="7B0E8AF1" w14:textId="5D7C7015" w:rsidR="001E0414" w:rsidRPr="00347863" w:rsidRDefault="001E0414" w:rsidP="001E0414">
            <w:pPr>
              <w:pStyle w:val="ListeParagraf"/>
              <w:ind w:left="0"/>
              <w:rPr>
                <w:b/>
                <w:bCs/>
              </w:rPr>
            </w:pPr>
            <w:r w:rsidRPr="00347863">
              <w:rPr>
                <w:b/>
                <w:bCs/>
              </w:rPr>
              <w:t>Testszenario</w:t>
            </w:r>
          </w:p>
        </w:tc>
        <w:tc>
          <w:tcPr>
            <w:tcW w:w="1754" w:type="dxa"/>
          </w:tcPr>
          <w:p w14:paraId="77F53868" w14:textId="0699F91E" w:rsidR="001E0414" w:rsidRPr="00347863" w:rsidRDefault="001E0414" w:rsidP="001E0414">
            <w:pPr>
              <w:pStyle w:val="ListeParagraf"/>
              <w:ind w:left="0"/>
              <w:rPr>
                <w:b/>
                <w:bCs/>
              </w:rPr>
            </w:pPr>
            <w:r w:rsidRPr="00347863">
              <w:rPr>
                <w:b/>
                <w:bCs/>
              </w:rPr>
              <w:t>Testschritte</w:t>
            </w:r>
          </w:p>
        </w:tc>
        <w:tc>
          <w:tcPr>
            <w:tcW w:w="2376" w:type="dxa"/>
          </w:tcPr>
          <w:p w14:paraId="1581ED89" w14:textId="26E4251F" w:rsidR="001E0414" w:rsidRPr="00347863" w:rsidRDefault="001E0414" w:rsidP="001E0414">
            <w:pPr>
              <w:pStyle w:val="ListeParagraf"/>
              <w:ind w:left="0"/>
              <w:rPr>
                <w:b/>
                <w:bCs/>
              </w:rPr>
            </w:pPr>
            <w:r w:rsidRPr="00347863">
              <w:rPr>
                <w:b/>
                <w:bCs/>
              </w:rPr>
              <w:t>Testdaten</w:t>
            </w:r>
          </w:p>
        </w:tc>
        <w:tc>
          <w:tcPr>
            <w:tcW w:w="1963" w:type="dxa"/>
          </w:tcPr>
          <w:p w14:paraId="34826F12" w14:textId="4E9A3642" w:rsidR="001E0414" w:rsidRPr="00347863" w:rsidRDefault="001E0414" w:rsidP="001E0414">
            <w:pPr>
              <w:pStyle w:val="ListeParagraf"/>
              <w:ind w:left="0"/>
              <w:rPr>
                <w:b/>
                <w:bCs/>
              </w:rPr>
            </w:pPr>
            <w:r w:rsidRPr="00347863">
              <w:rPr>
                <w:b/>
                <w:bCs/>
              </w:rPr>
              <w:t>Erwartetes Ergebnis</w:t>
            </w:r>
          </w:p>
        </w:tc>
        <w:tc>
          <w:tcPr>
            <w:tcW w:w="1734" w:type="dxa"/>
          </w:tcPr>
          <w:p w14:paraId="57AACC6D" w14:textId="2894C77B" w:rsidR="001E0414" w:rsidRPr="00347863" w:rsidRDefault="001E0414" w:rsidP="001E0414">
            <w:pPr>
              <w:pStyle w:val="ListeParagraf"/>
              <w:ind w:left="0"/>
              <w:rPr>
                <w:b/>
                <w:bCs/>
              </w:rPr>
            </w:pPr>
            <w:r w:rsidRPr="00347863">
              <w:rPr>
                <w:b/>
                <w:bCs/>
              </w:rPr>
              <w:t>Tatsächliche Ergebnis</w:t>
            </w:r>
          </w:p>
        </w:tc>
      </w:tr>
      <w:tr w:rsidR="00CC1A26" w14:paraId="48C029B1" w14:textId="4E714F08" w:rsidTr="00CC1A26">
        <w:trPr>
          <w:trHeight w:val="455"/>
        </w:trPr>
        <w:tc>
          <w:tcPr>
            <w:tcW w:w="1731" w:type="dxa"/>
          </w:tcPr>
          <w:p w14:paraId="14D44A33" w14:textId="1D1F0D7E" w:rsidR="001E0414" w:rsidRDefault="00CC1A26" w:rsidP="001E0414">
            <w:pPr>
              <w:pStyle w:val="ListeParagraf"/>
              <w:ind w:left="0"/>
            </w:pPr>
            <w:r>
              <w:t>Erstellen neue List</w:t>
            </w:r>
          </w:p>
        </w:tc>
        <w:tc>
          <w:tcPr>
            <w:tcW w:w="1754" w:type="dxa"/>
          </w:tcPr>
          <w:p w14:paraId="64CD6CCB" w14:textId="77777777" w:rsidR="001E0414" w:rsidRDefault="00CC1A26" w:rsidP="00CC1A26">
            <w:pPr>
              <w:pStyle w:val="ListeParagraf"/>
              <w:ind w:left="142"/>
            </w:pPr>
            <w:r>
              <w:t xml:space="preserve">1.klickt Schaltflæche „Yeni Liste“ </w:t>
            </w:r>
          </w:p>
          <w:p w14:paraId="6F2C2261" w14:textId="77777777" w:rsidR="00CC1A26" w:rsidRDefault="00CC1A26" w:rsidP="00CC1A26">
            <w:pPr>
              <w:pStyle w:val="ListeParagraf"/>
              <w:ind w:left="142"/>
            </w:pPr>
            <w:r>
              <w:t>2.geben eine Listname ein</w:t>
            </w:r>
          </w:p>
          <w:p w14:paraId="2F2F416C" w14:textId="03586D19" w:rsidR="00CC1A26" w:rsidRDefault="00CC1A26" w:rsidP="00CC1A26">
            <w:pPr>
              <w:pStyle w:val="ListeParagraf"/>
              <w:ind w:left="142"/>
            </w:pPr>
            <w:r>
              <w:t xml:space="preserve">3.klickt die Schaltflæche „Kaydet“ </w:t>
            </w:r>
          </w:p>
        </w:tc>
        <w:tc>
          <w:tcPr>
            <w:tcW w:w="2376" w:type="dxa"/>
          </w:tcPr>
          <w:p w14:paraId="42ED9D3B" w14:textId="27CEF474" w:rsidR="001E0414" w:rsidRDefault="00CC1A26" w:rsidP="001E0414">
            <w:pPr>
              <w:pStyle w:val="ListeParagraf"/>
              <w:ind w:left="0"/>
            </w:pPr>
            <w:r>
              <w:t>newListName=“ yeni liste“</w:t>
            </w:r>
          </w:p>
        </w:tc>
        <w:tc>
          <w:tcPr>
            <w:tcW w:w="1963" w:type="dxa"/>
          </w:tcPr>
          <w:p w14:paraId="30B5C7D6" w14:textId="1C5013C3" w:rsidR="001E0414" w:rsidRDefault="00CC1A26" w:rsidP="001E0414">
            <w:pPr>
              <w:pStyle w:val="ListeParagraf"/>
              <w:ind w:left="0"/>
            </w:pPr>
            <w:r>
              <w:t>Benutzer kann neue List erstellen.</w:t>
            </w:r>
          </w:p>
        </w:tc>
        <w:tc>
          <w:tcPr>
            <w:tcW w:w="1734" w:type="dxa"/>
          </w:tcPr>
          <w:p w14:paraId="6BF1D326" w14:textId="5419D2B9" w:rsidR="001E0414" w:rsidRDefault="00CC1A26" w:rsidP="001E0414">
            <w:pPr>
              <w:pStyle w:val="ListeParagraf"/>
              <w:ind w:left="0"/>
            </w:pPr>
            <w:r w:rsidRPr="00CC1A26">
              <w:t>wie erwartet</w:t>
            </w:r>
          </w:p>
        </w:tc>
      </w:tr>
    </w:tbl>
    <w:p w14:paraId="65B9DB0A" w14:textId="7BAD61C6" w:rsidR="001E0414" w:rsidRDefault="001E0414" w:rsidP="001E0414">
      <w:pPr>
        <w:pStyle w:val="ListeParagraf"/>
        <w:ind w:left="360"/>
      </w:pPr>
    </w:p>
    <w:p w14:paraId="284894FC" w14:textId="77777777" w:rsidR="00832716" w:rsidRDefault="00832716" w:rsidP="00832716">
      <w:pPr>
        <w:pStyle w:val="ListeParagraf"/>
        <w:ind w:left="360"/>
        <w:rPr>
          <w:b/>
          <w:bCs/>
          <w:sz w:val="26"/>
          <w:szCs w:val="26"/>
        </w:rPr>
      </w:pPr>
    </w:p>
    <w:p w14:paraId="53EBE4FF" w14:textId="77777777" w:rsidR="00832716" w:rsidRDefault="00832716" w:rsidP="00832716">
      <w:pPr>
        <w:pStyle w:val="ListeParagraf"/>
        <w:ind w:left="360"/>
        <w:rPr>
          <w:b/>
          <w:bCs/>
          <w:sz w:val="26"/>
          <w:szCs w:val="26"/>
        </w:rPr>
      </w:pPr>
    </w:p>
    <w:p w14:paraId="443EA392" w14:textId="77777777" w:rsidR="00832716" w:rsidRDefault="00832716" w:rsidP="00832716">
      <w:pPr>
        <w:pStyle w:val="ListeParagraf"/>
        <w:ind w:left="360"/>
        <w:rPr>
          <w:b/>
          <w:bCs/>
          <w:sz w:val="26"/>
          <w:szCs w:val="26"/>
        </w:rPr>
      </w:pPr>
    </w:p>
    <w:p w14:paraId="7622B565" w14:textId="77777777" w:rsidR="00832716" w:rsidRDefault="00832716" w:rsidP="00832716">
      <w:pPr>
        <w:pStyle w:val="ListeParagraf"/>
        <w:ind w:left="360"/>
        <w:rPr>
          <w:b/>
          <w:bCs/>
          <w:sz w:val="26"/>
          <w:szCs w:val="26"/>
        </w:rPr>
      </w:pPr>
    </w:p>
    <w:p w14:paraId="42C6B763" w14:textId="090E2088" w:rsidR="00832716" w:rsidRDefault="00832716" w:rsidP="00832716">
      <w:pPr>
        <w:pStyle w:val="ListeParagraf"/>
        <w:ind w:left="360"/>
        <w:rPr>
          <w:i/>
          <w:color w:val="0000FF"/>
        </w:rPr>
      </w:pPr>
      <w:r w:rsidRPr="00347863">
        <w:rPr>
          <w:b/>
          <w:bCs/>
          <w:sz w:val="26"/>
          <w:szCs w:val="26"/>
        </w:rPr>
        <w:lastRenderedPageBreak/>
        <w:t xml:space="preserve">Test Case </w:t>
      </w:r>
      <w:r w:rsidRPr="00832716">
        <w:rPr>
          <w:b/>
          <w:bCs/>
          <w:sz w:val="26"/>
          <w:szCs w:val="26"/>
        </w:rPr>
        <w:t>von</w:t>
      </w:r>
      <w:r w:rsidRPr="00832716">
        <w:rPr>
          <w:b/>
          <w:bCs/>
          <w:i/>
          <w:iCs/>
          <w:color w:val="0000FF"/>
          <w:sz w:val="26"/>
          <w:szCs w:val="26"/>
        </w:rPr>
        <w:t xml:space="preserve"> </w:t>
      </w:r>
      <w:r w:rsidRPr="00832716">
        <w:rPr>
          <w:b/>
          <w:bCs/>
          <w:sz w:val="26"/>
          <w:szCs w:val="26"/>
        </w:rPr>
        <w:t>Löschen einer List</w:t>
      </w:r>
      <w:r w:rsidRPr="00E11A9F">
        <w:rPr>
          <w:i/>
          <w:color w:val="0000FF"/>
        </w:rPr>
        <w:t xml:space="preserve"> </w:t>
      </w:r>
    </w:p>
    <w:p w14:paraId="7E02B4CE" w14:textId="77777777" w:rsidR="00832716" w:rsidRDefault="00832716" w:rsidP="00832716">
      <w:pPr>
        <w:pStyle w:val="ListeParagraf"/>
        <w:ind w:left="360"/>
        <w:rPr>
          <w:i/>
          <w:color w:val="0000FF"/>
        </w:rPr>
      </w:pPr>
    </w:p>
    <w:tbl>
      <w:tblPr>
        <w:tblStyle w:val="TabloKlavuzu"/>
        <w:tblW w:w="9558" w:type="dxa"/>
        <w:tblInd w:w="360" w:type="dxa"/>
        <w:tblLook w:val="04A0" w:firstRow="1" w:lastRow="0" w:firstColumn="1" w:lastColumn="0" w:noHBand="0" w:noVBand="1"/>
      </w:tblPr>
      <w:tblGrid>
        <w:gridCol w:w="1665"/>
        <w:gridCol w:w="2449"/>
        <w:gridCol w:w="2057"/>
        <w:gridCol w:w="1724"/>
        <w:gridCol w:w="1663"/>
      </w:tblGrid>
      <w:tr w:rsidR="00832716" w14:paraId="36D866B6" w14:textId="77777777" w:rsidTr="00D36120">
        <w:trPr>
          <w:trHeight w:val="961"/>
        </w:trPr>
        <w:tc>
          <w:tcPr>
            <w:tcW w:w="1731" w:type="dxa"/>
          </w:tcPr>
          <w:p w14:paraId="572EA926" w14:textId="77777777" w:rsidR="00832716" w:rsidRPr="00347863" w:rsidRDefault="00832716" w:rsidP="000A1147">
            <w:pPr>
              <w:pStyle w:val="ListeParagraf"/>
              <w:ind w:left="0"/>
              <w:rPr>
                <w:b/>
                <w:bCs/>
              </w:rPr>
            </w:pPr>
            <w:bookmarkStart w:id="22" w:name="_Hlk61042229"/>
            <w:r w:rsidRPr="00347863">
              <w:rPr>
                <w:b/>
                <w:bCs/>
              </w:rPr>
              <w:t>Testszenario</w:t>
            </w:r>
          </w:p>
        </w:tc>
        <w:tc>
          <w:tcPr>
            <w:tcW w:w="3007" w:type="dxa"/>
          </w:tcPr>
          <w:p w14:paraId="341C0A7F" w14:textId="77777777" w:rsidR="00832716" w:rsidRPr="00347863" w:rsidRDefault="00832716" w:rsidP="000A1147">
            <w:pPr>
              <w:pStyle w:val="ListeParagraf"/>
              <w:ind w:left="0"/>
              <w:rPr>
                <w:b/>
                <w:bCs/>
              </w:rPr>
            </w:pPr>
            <w:r w:rsidRPr="00347863">
              <w:rPr>
                <w:b/>
                <w:bCs/>
              </w:rPr>
              <w:t>Testschritte</w:t>
            </w:r>
          </w:p>
        </w:tc>
        <w:tc>
          <w:tcPr>
            <w:tcW w:w="1123" w:type="dxa"/>
          </w:tcPr>
          <w:p w14:paraId="32CB6EFF" w14:textId="77777777" w:rsidR="00832716" w:rsidRPr="00347863" w:rsidRDefault="00832716" w:rsidP="000A1147">
            <w:pPr>
              <w:pStyle w:val="ListeParagraf"/>
              <w:ind w:left="0"/>
              <w:rPr>
                <w:b/>
                <w:bCs/>
              </w:rPr>
            </w:pPr>
            <w:r w:rsidRPr="00347863">
              <w:rPr>
                <w:b/>
                <w:bCs/>
              </w:rPr>
              <w:t>Testdaten</w:t>
            </w:r>
          </w:p>
        </w:tc>
        <w:tc>
          <w:tcPr>
            <w:tcW w:w="1963" w:type="dxa"/>
          </w:tcPr>
          <w:p w14:paraId="416E03B4" w14:textId="77777777" w:rsidR="00832716" w:rsidRPr="00347863" w:rsidRDefault="00832716" w:rsidP="000A1147">
            <w:pPr>
              <w:pStyle w:val="ListeParagraf"/>
              <w:ind w:left="0"/>
              <w:rPr>
                <w:b/>
                <w:bCs/>
              </w:rPr>
            </w:pPr>
            <w:r w:rsidRPr="00347863">
              <w:rPr>
                <w:b/>
                <w:bCs/>
              </w:rPr>
              <w:t>Erwartetes Ergebnis</w:t>
            </w:r>
          </w:p>
        </w:tc>
        <w:tc>
          <w:tcPr>
            <w:tcW w:w="1734" w:type="dxa"/>
          </w:tcPr>
          <w:p w14:paraId="3490ECC7" w14:textId="77777777" w:rsidR="00832716" w:rsidRPr="00347863" w:rsidRDefault="00832716" w:rsidP="000A1147">
            <w:pPr>
              <w:pStyle w:val="ListeParagraf"/>
              <w:ind w:left="0"/>
              <w:rPr>
                <w:b/>
                <w:bCs/>
              </w:rPr>
            </w:pPr>
            <w:r w:rsidRPr="00347863">
              <w:rPr>
                <w:b/>
                <w:bCs/>
              </w:rPr>
              <w:t>Tatsächliche Ergebnis</w:t>
            </w:r>
          </w:p>
        </w:tc>
      </w:tr>
      <w:tr w:rsidR="00832716" w14:paraId="06EDE3A7" w14:textId="77777777" w:rsidTr="00D36120">
        <w:trPr>
          <w:trHeight w:val="455"/>
        </w:trPr>
        <w:tc>
          <w:tcPr>
            <w:tcW w:w="1731" w:type="dxa"/>
          </w:tcPr>
          <w:p w14:paraId="26E9147C" w14:textId="6E95D2F8" w:rsidR="00832716" w:rsidRDefault="00D36120" w:rsidP="000A1147">
            <w:pPr>
              <w:pStyle w:val="ListeParagraf"/>
              <w:ind w:left="0"/>
            </w:pPr>
            <w:r>
              <w:t>Löschen einer List.</w:t>
            </w:r>
          </w:p>
        </w:tc>
        <w:tc>
          <w:tcPr>
            <w:tcW w:w="3007" w:type="dxa"/>
          </w:tcPr>
          <w:p w14:paraId="56C38DA5" w14:textId="5B3A8780" w:rsidR="00832716" w:rsidRDefault="00832716" w:rsidP="000A1147">
            <w:pPr>
              <w:pStyle w:val="ListeParagraf"/>
              <w:ind w:left="142"/>
            </w:pPr>
            <w:r>
              <w:t>1.</w:t>
            </w:r>
            <w:r w:rsidR="00D36120">
              <w:t xml:space="preserve"> </w:t>
            </w:r>
            <w:r w:rsidR="00D36120" w:rsidRPr="00D36120">
              <w:t>Klicken</w:t>
            </w:r>
            <w:r w:rsidR="00D36120">
              <w:t xml:space="preserve"> </w:t>
            </w:r>
            <w:r w:rsidR="00D36120" w:rsidRPr="00D36120">
              <w:t>auf die Liste, die gelöscht werden soll</w:t>
            </w:r>
          </w:p>
          <w:p w14:paraId="7057E42E" w14:textId="225B7DC1" w:rsidR="00D36120" w:rsidRDefault="00832716" w:rsidP="000A1147">
            <w:pPr>
              <w:pStyle w:val="ListeParagraf"/>
              <w:ind w:left="142"/>
            </w:pPr>
            <w:r>
              <w:t>2.</w:t>
            </w:r>
            <w:r w:rsidR="00D36120">
              <w:t xml:space="preserve"> </w:t>
            </w:r>
            <w:r w:rsidR="00D36120" w:rsidRPr="00D36120">
              <w:t xml:space="preserve">Klicken auf die Schaltfläche </w:t>
            </w:r>
            <w:r w:rsidR="00D36120">
              <w:t>„Listeyi Sil“</w:t>
            </w:r>
          </w:p>
          <w:p w14:paraId="40370472" w14:textId="4D1265ED" w:rsidR="00832716" w:rsidRDefault="00832716" w:rsidP="000A1147">
            <w:pPr>
              <w:pStyle w:val="ListeParagraf"/>
              <w:ind w:left="142"/>
            </w:pPr>
            <w:r>
              <w:t>3.</w:t>
            </w:r>
            <w:r w:rsidR="00D36120">
              <w:t xml:space="preserve"> </w:t>
            </w:r>
            <w:r w:rsidR="00D36120" w:rsidRPr="00D36120">
              <w:t>Zurück zur Startseite</w:t>
            </w:r>
            <w:r>
              <w:t xml:space="preserve">“ </w:t>
            </w:r>
          </w:p>
        </w:tc>
        <w:tc>
          <w:tcPr>
            <w:tcW w:w="1123" w:type="dxa"/>
          </w:tcPr>
          <w:p w14:paraId="19B25D43" w14:textId="752B425E" w:rsidR="00832716" w:rsidRDefault="00D36120" w:rsidP="000A1147">
            <w:pPr>
              <w:pStyle w:val="ListeParagraf"/>
              <w:ind w:left="0"/>
            </w:pPr>
            <w:r>
              <w:t>silinecekListeAdı</w:t>
            </w:r>
            <w:r w:rsidR="00832716">
              <w:t>=“ yeni liste“</w:t>
            </w:r>
          </w:p>
        </w:tc>
        <w:tc>
          <w:tcPr>
            <w:tcW w:w="1963" w:type="dxa"/>
          </w:tcPr>
          <w:p w14:paraId="6AB090A1" w14:textId="1C7EB544" w:rsidR="00832716" w:rsidRDefault="00832716" w:rsidP="000A1147">
            <w:pPr>
              <w:pStyle w:val="ListeParagraf"/>
              <w:ind w:left="0"/>
            </w:pPr>
            <w:r>
              <w:t xml:space="preserve">Benutzer kann </w:t>
            </w:r>
            <w:r w:rsidR="00D36120">
              <w:t>eine</w:t>
            </w:r>
            <w:r>
              <w:t xml:space="preserve"> List </w:t>
            </w:r>
            <w:r w:rsidR="00D36120">
              <w:t>löschen</w:t>
            </w:r>
            <w:r>
              <w:t>.</w:t>
            </w:r>
          </w:p>
        </w:tc>
        <w:tc>
          <w:tcPr>
            <w:tcW w:w="1734" w:type="dxa"/>
          </w:tcPr>
          <w:p w14:paraId="12A960A9" w14:textId="77777777" w:rsidR="00832716" w:rsidRDefault="00832716" w:rsidP="000A1147">
            <w:pPr>
              <w:pStyle w:val="ListeParagraf"/>
              <w:ind w:left="0"/>
            </w:pPr>
            <w:r w:rsidRPr="00CC1A26">
              <w:t>wie erwartet</w:t>
            </w:r>
          </w:p>
        </w:tc>
      </w:tr>
      <w:bookmarkEnd w:id="22"/>
    </w:tbl>
    <w:p w14:paraId="120391DA" w14:textId="77777777" w:rsidR="00832716" w:rsidRDefault="00832716" w:rsidP="00832716">
      <w:pPr>
        <w:pStyle w:val="ListeParagraf"/>
        <w:ind w:left="360"/>
        <w:rPr>
          <w:i/>
          <w:color w:val="0000FF"/>
        </w:rPr>
      </w:pPr>
    </w:p>
    <w:p w14:paraId="24C562D0" w14:textId="04FEE847" w:rsidR="00832716" w:rsidRDefault="00D36120" w:rsidP="00832716">
      <w:pPr>
        <w:pStyle w:val="ListeParagraf"/>
        <w:ind w:left="360"/>
        <w:rPr>
          <w:b/>
          <w:bCs/>
          <w:sz w:val="26"/>
          <w:szCs w:val="26"/>
        </w:rPr>
      </w:pPr>
      <w:r w:rsidRPr="00347863">
        <w:rPr>
          <w:b/>
          <w:bCs/>
          <w:sz w:val="26"/>
          <w:szCs w:val="26"/>
        </w:rPr>
        <w:t xml:space="preserve">Test Case </w:t>
      </w:r>
      <w:r w:rsidRPr="00D36120">
        <w:rPr>
          <w:b/>
          <w:bCs/>
          <w:sz w:val="26"/>
          <w:szCs w:val="26"/>
        </w:rPr>
        <w:t>von einem Produkt zu einer Einkaufsliste hinzufügen</w:t>
      </w:r>
    </w:p>
    <w:p w14:paraId="4221925E" w14:textId="0818002D" w:rsidR="00D36120" w:rsidRDefault="00D36120" w:rsidP="00832716">
      <w:pPr>
        <w:pStyle w:val="ListeParagraf"/>
        <w:ind w:left="360"/>
        <w:rPr>
          <w:b/>
          <w:bCs/>
          <w:sz w:val="26"/>
          <w:szCs w:val="26"/>
        </w:rPr>
      </w:pPr>
    </w:p>
    <w:tbl>
      <w:tblPr>
        <w:tblStyle w:val="TabloKlavuzu"/>
        <w:tblW w:w="9558" w:type="dxa"/>
        <w:tblInd w:w="360" w:type="dxa"/>
        <w:tblLook w:val="04A0" w:firstRow="1" w:lastRow="0" w:firstColumn="1" w:lastColumn="0" w:noHBand="0" w:noVBand="1"/>
      </w:tblPr>
      <w:tblGrid>
        <w:gridCol w:w="1626"/>
        <w:gridCol w:w="2169"/>
        <w:gridCol w:w="2558"/>
        <w:gridCol w:w="1586"/>
        <w:gridCol w:w="1619"/>
      </w:tblGrid>
      <w:tr w:rsidR="007C2C84" w14:paraId="240ED3F8" w14:textId="77777777" w:rsidTr="000A1147">
        <w:trPr>
          <w:trHeight w:val="961"/>
        </w:trPr>
        <w:tc>
          <w:tcPr>
            <w:tcW w:w="1731" w:type="dxa"/>
          </w:tcPr>
          <w:p w14:paraId="391176BF" w14:textId="77777777" w:rsidR="00D36120" w:rsidRPr="00347863" w:rsidRDefault="00D36120" w:rsidP="000A1147">
            <w:pPr>
              <w:pStyle w:val="ListeParagraf"/>
              <w:ind w:left="0"/>
              <w:rPr>
                <w:b/>
                <w:bCs/>
              </w:rPr>
            </w:pPr>
            <w:r w:rsidRPr="00347863">
              <w:rPr>
                <w:b/>
                <w:bCs/>
              </w:rPr>
              <w:t>Testszenario</w:t>
            </w:r>
          </w:p>
        </w:tc>
        <w:tc>
          <w:tcPr>
            <w:tcW w:w="3007" w:type="dxa"/>
          </w:tcPr>
          <w:p w14:paraId="6E056203" w14:textId="77777777" w:rsidR="00D36120" w:rsidRPr="00347863" w:rsidRDefault="00D36120" w:rsidP="000A1147">
            <w:pPr>
              <w:pStyle w:val="ListeParagraf"/>
              <w:ind w:left="0"/>
              <w:rPr>
                <w:b/>
                <w:bCs/>
              </w:rPr>
            </w:pPr>
            <w:r w:rsidRPr="00347863">
              <w:rPr>
                <w:b/>
                <w:bCs/>
              </w:rPr>
              <w:t>Testschritte</w:t>
            </w:r>
          </w:p>
        </w:tc>
        <w:tc>
          <w:tcPr>
            <w:tcW w:w="1123" w:type="dxa"/>
          </w:tcPr>
          <w:p w14:paraId="5F8E0B1E" w14:textId="77777777" w:rsidR="00D36120" w:rsidRPr="00347863" w:rsidRDefault="00D36120" w:rsidP="000A1147">
            <w:pPr>
              <w:pStyle w:val="ListeParagraf"/>
              <w:ind w:left="0"/>
              <w:rPr>
                <w:b/>
                <w:bCs/>
              </w:rPr>
            </w:pPr>
            <w:r w:rsidRPr="00347863">
              <w:rPr>
                <w:b/>
                <w:bCs/>
              </w:rPr>
              <w:t>Testdaten</w:t>
            </w:r>
          </w:p>
        </w:tc>
        <w:tc>
          <w:tcPr>
            <w:tcW w:w="1963" w:type="dxa"/>
          </w:tcPr>
          <w:p w14:paraId="674D6BD1" w14:textId="77777777" w:rsidR="00D36120" w:rsidRPr="00347863" w:rsidRDefault="00D36120" w:rsidP="000A1147">
            <w:pPr>
              <w:pStyle w:val="ListeParagraf"/>
              <w:ind w:left="0"/>
              <w:rPr>
                <w:b/>
                <w:bCs/>
              </w:rPr>
            </w:pPr>
            <w:r w:rsidRPr="00347863">
              <w:rPr>
                <w:b/>
                <w:bCs/>
              </w:rPr>
              <w:t>Erwartetes Ergebnis</w:t>
            </w:r>
          </w:p>
        </w:tc>
        <w:tc>
          <w:tcPr>
            <w:tcW w:w="1734" w:type="dxa"/>
          </w:tcPr>
          <w:p w14:paraId="202E1CAD" w14:textId="77777777" w:rsidR="00D36120" w:rsidRPr="00347863" w:rsidRDefault="00D36120" w:rsidP="000A1147">
            <w:pPr>
              <w:pStyle w:val="ListeParagraf"/>
              <w:ind w:left="0"/>
              <w:rPr>
                <w:b/>
                <w:bCs/>
              </w:rPr>
            </w:pPr>
            <w:r w:rsidRPr="00347863">
              <w:rPr>
                <w:b/>
                <w:bCs/>
              </w:rPr>
              <w:t>Tatsächliche Ergebnis</w:t>
            </w:r>
          </w:p>
        </w:tc>
      </w:tr>
      <w:tr w:rsidR="007C2C84" w14:paraId="629DDC00" w14:textId="77777777" w:rsidTr="000A1147">
        <w:trPr>
          <w:trHeight w:val="455"/>
        </w:trPr>
        <w:tc>
          <w:tcPr>
            <w:tcW w:w="1731" w:type="dxa"/>
          </w:tcPr>
          <w:p w14:paraId="67E690A1" w14:textId="5C9855BC" w:rsidR="00D36120" w:rsidRDefault="007C2C84" w:rsidP="000A1147">
            <w:pPr>
              <w:pStyle w:val="ListeParagraf"/>
              <w:ind w:left="0"/>
            </w:pPr>
            <w:r>
              <w:t xml:space="preserve">Eine Produkt zu einer List hinzufügen. </w:t>
            </w:r>
          </w:p>
        </w:tc>
        <w:tc>
          <w:tcPr>
            <w:tcW w:w="3007" w:type="dxa"/>
          </w:tcPr>
          <w:p w14:paraId="134771E4" w14:textId="506D4DE6" w:rsidR="00D36120" w:rsidRDefault="00D36120" w:rsidP="000A1147">
            <w:pPr>
              <w:pStyle w:val="ListeParagraf"/>
              <w:ind w:left="142"/>
            </w:pPr>
            <w:r>
              <w:t xml:space="preserve">1. </w:t>
            </w:r>
            <w:r w:rsidR="00A73595" w:rsidRPr="00A73595">
              <w:t>Klicken Sie auf die Liste, zu der das Produkt hinzugefügt wird</w:t>
            </w:r>
          </w:p>
          <w:p w14:paraId="36E905E7" w14:textId="414C15F9" w:rsidR="00D36120" w:rsidRDefault="00D36120" w:rsidP="000A1147">
            <w:pPr>
              <w:pStyle w:val="ListeParagraf"/>
              <w:ind w:left="142"/>
            </w:pPr>
            <w:r>
              <w:t xml:space="preserve">2. </w:t>
            </w:r>
            <w:r w:rsidR="00A73595" w:rsidRPr="00A73595">
              <w:t>Gehen Sie zur Produktseite</w:t>
            </w:r>
          </w:p>
          <w:p w14:paraId="1EF3C441" w14:textId="72AD77FA" w:rsidR="009F2F4E" w:rsidRDefault="009F2F4E" w:rsidP="000A1147">
            <w:pPr>
              <w:pStyle w:val="ListeParagraf"/>
              <w:ind w:left="142"/>
            </w:pPr>
            <w:r>
              <w:t xml:space="preserve">3. </w:t>
            </w:r>
            <w:r w:rsidRPr="009F2F4E">
              <w:t>Klicken auf das gewünschte Produkt</w:t>
            </w:r>
          </w:p>
          <w:p w14:paraId="03E0939B" w14:textId="5538289B" w:rsidR="009F2F4E" w:rsidRDefault="009F2F4E" w:rsidP="000A1147">
            <w:pPr>
              <w:pStyle w:val="ListeParagraf"/>
              <w:ind w:left="142"/>
            </w:pPr>
            <w:r>
              <w:t>4.Geben Anzahl von Gram ein</w:t>
            </w:r>
          </w:p>
          <w:p w14:paraId="667AAECE" w14:textId="480F4C61" w:rsidR="009F2F4E" w:rsidRDefault="009F2F4E" w:rsidP="000A1147">
            <w:pPr>
              <w:pStyle w:val="ListeParagraf"/>
              <w:ind w:left="142"/>
            </w:pPr>
            <w:r>
              <w:t>5. Geben eine Note ein</w:t>
            </w:r>
          </w:p>
          <w:p w14:paraId="24945319" w14:textId="3E15B550" w:rsidR="00D36120" w:rsidRDefault="009F2F4E" w:rsidP="000A1147">
            <w:pPr>
              <w:pStyle w:val="ListeParagraf"/>
              <w:ind w:left="142"/>
            </w:pPr>
            <w:r>
              <w:t>6</w:t>
            </w:r>
            <w:r w:rsidR="00D36120">
              <w:t xml:space="preserve">. </w:t>
            </w:r>
            <w:r w:rsidR="00A73595" w:rsidRPr="00A73595">
              <w:t>Hinzufügen des gewünschten Produkts</w:t>
            </w:r>
          </w:p>
        </w:tc>
        <w:tc>
          <w:tcPr>
            <w:tcW w:w="1123" w:type="dxa"/>
          </w:tcPr>
          <w:p w14:paraId="179B76FD" w14:textId="17DE82E6" w:rsidR="00D36120" w:rsidRDefault="007C2C84" w:rsidP="000A1147">
            <w:pPr>
              <w:pStyle w:val="ListeParagraf"/>
              <w:ind w:left="0"/>
            </w:pPr>
            <w:r>
              <w:t>ListeAdı=</w:t>
            </w:r>
            <w:r w:rsidR="00D36120">
              <w:t>“</w:t>
            </w:r>
            <w:r>
              <w:t>Baklava Listesi“</w:t>
            </w:r>
          </w:p>
          <w:p w14:paraId="78AA2B4C" w14:textId="0E94CB19" w:rsidR="007C2C84" w:rsidRDefault="007C2C84" w:rsidP="000A1147">
            <w:pPr>
              <w:pStyle w:val="ListeParagraf"/>
              <w:ind w:left="0"/>
            </w:pPr>
            <w:r>
              <w:t>EklenecekUrun=“Ayran“</w:t>
            </w:r>
          </w:p>
          <w:p w14:paraId="1D38A662" w14:textId="77777777" w:rsidR="007C2C84" w:rsidRDefault="007C2C84" w:rsidP="000A1147">
            <w:pPr>
              <w:pStyle w:val="ListeParagraf"/>
              <w:ind w:left="0"/>
            </w:pPr>
            <w:r>
              <w:t>Gram=50</w:t>
            </w:r>
          </w:p>
          <w:p w14:paraId="6944BA4D" w14:textId="623331BA" w:rsidR="007C2C84" w:rsidRDefault="007C2C84" w:rsidP="000A1147">
            <w:pPr>
              <w:pStyle w:val="ListeParagraf"/>
              <w:ind w:left="0"/>
            </w:pPr>
            <w:r>
              <w:t>Not=“Not“</w:t>
            </w:r>
          </w:p>
        </w:tc>
        <w:tc>
          <w:tcPr>
            <w:tcW w:w="1963" w:type="dxa"/>
          </w:tcPr>
          <w:p w14:paraId="0CABFC1C" w14:textId="7226F46C" w:rsidR="00D36120" w:rsidRDefault="00D36120" w:rsidP="000A1147">
            <w:pPr>
              <w:pStyle w:val="ListeParagraf"/>
              <w:ind w:left="0"/>
            </w:pPr>
            <w:r>
              <w:t xml:space="preserve">Benutzer kann eine </w:t>
            </w:r>
            <w:r w:rsidR="007C2C84">
              <w:t>Produkt zu einer List hinzufügen</w:t>
            </w:r>
            <w:r>
              <w:t>.</w:t>
            </w:r>
          </w:p>
        </w:tc>
        <w:tc>
          <w:tcPr>
            <w:tcW w:w="1734" w:type="dxa"/>
          </w:tcPr>
          <w:p w14:paraId="3CF3735F" w14:textId="77777777" w:rsidR="00D36120" w:rsidRDefault="00D36120" w:rsidP="000A1147">
            <w:pPr>
              <w:pStyle w:val="ListeParagraf"/>
              <w:ind w:left="0"/>
            </w:pPr>
            <w:r w:rsidRPr="00CC1A26">
              <w:t>wie erwartet</w:t>
            </w:r>
          </w:p>
        </w:tc>
      </w:tr>
    </w:tbl>
    <w:p w14:paraId="1BCB68D6" w14:textId="77777777" w:rsidR="00D36120" w:rsidRDefault="00D36120" w:rsidP="00832716">
      <w:pPr>
        <w:pStyle w:val="ListeParagraf"/>
        <w:ind w:left="360"/>
        <w:rPr>
          <w:i/>
          <w:color w:val="0000FF"/>
        </w:rPr>
      </w:pPr>
    </w:p>
    <w:p w14:paraId="7282682F" w14:textId="77777777" w:rsidR="00832716" w:rsidRDefault="00832716" w:rsidP="00832716">
      <w:pPr>
        <w:pStyle w:val="ListeParagraf"/>
        <w:ind w:left="360"/>
        <w:rPr>
          <w:i/>
          <w:color w:val="0000FF"/>
        </w:rPr>
      </w:pPr>
    </w:p>
    <w:p w14:paraId="41BE82D4" w14:textId="223797C4" w:rsidR="00832716" w:rsidRDefault="00A73595" w:rsidP="00832716">
      <w:pPr>
        <w:pStyle w:val="ListeParagraf"/>
        <w:ind w:left="360"/>
        <w:rPr>
          <w:i/>
          <w:color w:val="0000FF"/>
        </w:rPr>
      </w:pPr>
      <w:r w:rsidRPr="00347863">
        <w:rPr>
          <w:b/>
          <w:bCs/>
          <w:sz w:val="26"/>
          <w:szCs w:val="26"/>
        </w:rPr>
        <w:t xml:space="preserve">Test Case </w:t>
      </w:r>
      <w:r w:rsidRPr="00D36120">
        <w:rPr>
          <w:b/>
          <w:bCs/>
          <w:sz w:val="26"/>
          <w:szCs w:val="26"/>
        </w:rPr>
        <w:t xml:space="preserve">von </w:t>
      </w:r>
      <w:r w:rsidR="009F2F4E" w:rsidRPr="009F2F4E">
        <w:rPr>
          <w:b/>
          <w:bCs/>
          <w:sz w:val="26"/>
          <w:szCs w:val="26"/>
        </w:rPr>
        <w:t>Löschen eines Produkt von einer List</w:t>
      </w:r>
    </w:p>
    <w:p w14:paraId="007DCDA8" w14:textId="2E481F42" w:rsidR="00105535" w:rsidRDefault="00A73595" w:rsidP="00105535">
      <w:pPr>
        <w:rPr>
          <w:i/>
          <w:color w:val="0000FF"/>
        </w:rPr>
      </w:pPr>
      <w:r>
        <w:rPr>
          <w:i/>
          <w:color w:val="0000FF"/>
        </w:rPr>
        <w:t xml:space="preserve">     </w:t>
      </w:r>
    </w:p>
    <w:p w14:paraId="6E56A049" w14:textId="77777777" w:rsidR="009F2F4E" w:rsidRPr="00E11A9F" w:rsidRDefault="009F2F4E" w:rsidP="00105535">
      <w:pPr>
        <w:rPr>
          <w:i/>
          <w:color w:val="0000FF"/>
        </w:rPr>
      </w:pPr>
      <w:r>
        <w:rPr>
          <w:i/>
          <w:color w:val="0000FF"/>
        </w:rPr>
        <w:t xml:space="preserve">      </w:t>
      </w:r>
    </w:p>
    <w:tbl>
      <w:tblPr>
        <w:tblStyle w:val="TabloKlavuzu"/>
        <w:tblW w:w="9558" w:type="dxa"/>
        <w:tblInd w:w="360" w:type="dxa"/>
        <w:tblLook w:val="04A0" w:firstRow="1" w:lastRow="0" w:firstColumn="1" w:lastColumn="0" w:noHBand="0" w:noVBand="1"/>
      </w:tblPr>
      <w:tblGrid>
        <w:gridCol w:w="1575"/>
        <w:gridCol w:w="2183"/>
        <w:gridCol w:w="2840"/>
        <w:gridCol w:w="1395"/>
        <w:gridCol w:w="1565"/>
      </w:tblGrid>
      <w:tr w:rsidR="009F2F4E" w14:paraId="3D12F882" w14:textId="77777777" w:rsidTr="000A1147">
        <w:trPr>
          <w:trHeight w:val="961"/>
        </w:trPr>
        <w:tc>
          <w:tcPr>
            <w:tcW w:w="1731" w:type="dxa"/>
          </w:tcPr>
          <w:p w14:paraId="0C4FF65A" w14:textId="77777777" w:rsidR="009F2F4E" w:rsidRPr="00347863" w:rsidRDefault="009F2F4E" w:rsidP="000A1147">
            <w:pPr>
              <w:pStyle w:val="ListeParagraf"/>
              <w:ind w:left="0"/>
              <w:rPr>
                <w:b/>
                <w:bCs/>
              </w:rPr>
            </w:pPr>
            <w:r w:rsidRPr="00347863">
              <w:rPr>
                <w:b/>
                <w:bCs/>
              </w:rPr>
              <w:t>Testszenario</w:t>
            </w:r>
          </w:p>
        </w:tc>
        <w:tc>
          <w:tcPr>
            <w:tcW w:w="3007" w:type="dxa"/>
          </w:tcPr>
          <w:p w14:paraId="72AA8879" w14:textId="77777777" w:rsidR="009F2F4E" w:rsidRPr="00347863" w:rsidRDefault="009F2F4E" w:rsidP="000A1147">
            <w:pPr>
              <w:pStyle w:val="ListeParagraf"/>
              <w:ind w:left="0"/>
              <w:rPr>
                <w:b/>
                <w:bCs/>
              </w:rPr>
            </w:pPr>
            <w:r w:rsidRPr="00347863">
              <w:rPr>
                <w:b/>
                <w:bCs/>
              </w:rPr>
              <w:t>Testschritte</w:t>
            </w:r>
          </w:p>
        </w:tc>
        <w:tc>
          <w:tcPr>
            <w:tcW w:w="1123" w:type="dxa"/>
          </w:tcPr>
          <w:p w14:paraId="1342897D" w14:textId="77777777" w:rsidR="009F2F4E" w:rsidRPr="00347863" w:rsidRDefault="009F2F4E" w:rsidP="000A1147">
            <w:pPr>
              <w:pStyle w:val="ListeParagraf"/>
              <w:ind w:left="0"/>
              <w:rPr>
                <w:b/>
                <w:bCs/>
              </w:rPr>
            </w:pPr>
            <w:r w:rsidRPr="00347863">
              <w:rPr>
                <w:b/>
                <w:bCs/>
              </w:rPr>
              <w:t>Testdaten</w:t>
            </w:r>
          </w:p>
        </w:tc>
        <w:tc>
          <w:tcPr>
            <w:tcW w:w="1963" w:type="dxa"/>
          </w:tcPr>
          <w:p w14:paraId="7AA139E0" w14:textId="77777777" w:rsidR="009F2F4E" w:rsidRPr="00347863" w:rsidRDefault="009F2F4E" w:rsidP="000A1147">
            <w:pPr>
              <w:pStyle w:val="ListeParagraf"/>
              <w:ind w:left="0"/>
              <w:rPr>
                <w:b/>
                <w:bCs/>
              </w:rPr>
            </w:pPr>
            <w:r w:rsidRPr="00347863">
              <w:rPr>
                <w:b/>
                <w:bCs/>
              </w:rPr>
              <w:t>Erwartetes Ergebnis</w:t>
            </w:r>
          </w:p>
        </w:tc>
        <w:tc>
          <w:tcPr>
            <w:tcW w:w="1734" w:type="dxa"/>
          </w:tcPr>
          <w:p w14:paraId="163652CB" w14:textId="77777777" w:rsidR="009F2F4E" w:rsidRPr="00347863" w:rsidRDefault="009F2F4E" w:rsidP="000A1147">
            <w:pPr>
              <w:pStyle w:val="ListeParagraf"/>
              <w:ind w:left="0"/>
              <w:rPr>
                <w:b/>
                <w:bCs/>
              </w:rPr>
            </w:pPr>
            <w:r w:rsidRPr="00347863">
              <w:rPr>
                <w:b/>
                <w:bCs/>
              </w:rPr>
              <w:t>Tatsächliche Ergebnis</w:t>
            </w:r>
          </w:p>
        </w:tc>
      </w:tr>
      <w:tr w:rsidR="009F2F4E" w14:paraId="0E1F5BAF" w14:textId="77777777" w:rsidTr="000A1147">
        <w:trPr>
          <w:trHeight w:val="455"/>
        </w:trPr>
        <w:tc>
          <w:tcPr>
            <w:tcW w:w="1731" w:type="dxa"/>
          </w:tcPr>
          <w:p w14:paraId="1BD46700" w14:textId="0A9B8733" w:rsidR="009F2F4E" w:rsidRDefault="009F2F4E" w:rsidP="000A1147">
            <w:pPr>
              <w:pStyle w:val="ListeParagraf"/>
              <w:ind w:left="0"/>
            </w:pPr>
            <w:r>
              <w:t>Löschen eine</w:t>
            </w:r>
            <w:r w:rsidR="000358C0">
              <w:t xml:space="preserve"> Produkt in einer </w:t>
            </w:r>
            <w:r>
              <w:t>List.</w:t>
            </w:r>
          </w:p>
        </w:tc>
        <w:tc>
          <w:tcPr>
            <w:tcW w:w="3007" w:type="dxa"/>
          </w:tcPr>
          <w:p w14:paraId="21CF1225" w14:textId="77777777" w:rsidR="000358C0" w:rsidRDefault="009F2F4E" w:rsidP="000A1147">
            <w:pPr>
              <w:pStyle w:val="ListeParagraf"/>
              <w:ind w:left="142"/>
            </w:pPr>
            <w:r>
              <w:t xml:space="preserve">1. </w:t>
            </w:r>
            <w:r w:rsidR="000358C0" w:rsidRPr="000358C0">
              <w:t>Klicken auf die Liste mit dem zu löschenden Produkt</w:t>
            </w:r>
          </w:p>
          <w:p w14:paraId="548B3B14" w14:textId="772332F2" w:rsidR="009F2F4E" w:rsidRDefault="009F2F4E" w:rsidP="000A1147">
            <w:pPr>
              <w:pStyle w:val="ListeParagraf"/>
              <w:ind w:left="142"/>
            </w:pPr>
            <w:r>
              <w:t xml:space="preserve">2. </w:t>
            </w:r>
            <w:r w:rsidR="000358C0" w:rsidRPr="000358C0">
              <w:t>Klicken Sie lange auf das zu löschende Produkt</w:t>
            </w:r>
          </w:p>
          <w:p w14:paraId="078299E5" w14:textId="7A3DF394" w:rsidR="000358C0" w:rsidRDefault="000358C0" w:rsidP="000358C0">
            <w:pPr>
              <w:pStyle w:val="ListeParagraf"/>
              <w:ind w:left="142"/>
            </w:pPr>
            <w:r>
              <w:t xml:space="preserve">3. </w:t>
            </w:r>
            <w:r w:rsidRPr="000358C0">
              <w:t>Gehen Sie zur Produktdetailseite</w:t>
            </w:r>
          </w:p>
          <w:p w14:paraId="466D90D4" w14:textId="06B07B1D" w:rsidR="000358C0" w:rsidRDefault="000358C0" w:rsidP="000A1147">
            <w:pPr>
              <w:pStyle w:val="ListeParagraf"/>
              <w:ind w:left="142"/>
            </w:pPr>
            <w:r>
              <w:lastRenderedPageBreak/>
              <w:t xml:space="preserve">4. </w:t>
            </w:r>
            <w:r w:rsidRPr="000358C0">
              <w:t>Klicken auf die Schaltfläche</w:t>
            </w:r>
            <w:r>
              <w:t xml:space="preserve"> „Ürünü Sil“</w:t>
            </w:r>
          </w:p>
          <w:p w14:paraId="7C664481" w14:textId="0A284586" w:rsidR="009F2F4E" w:rsidRDefault="009F2F4E" w:rsidP="000A1147">
            <w:pPr>
              <w:pStyle w:val="ListeParagraf"/>
              <w:ind w:left="142"/>
            </w:pPr>
          </w:p>
        </w:tc>
        <w:tc>
          <w:tcPr>
            <w:tcW w:w="1123" w:type="dxa"/>
          </w:tcPr>
          <w:p w14:paraId="171A65C8" w14:textId="54F68723" w:rsidR="009F2F4E" w:rsidRDefault="009F2F4E" w:rsidP="000A1147">
            <w:pPr>
              <w:pStyle w:val="ListeParagraf"/>
              <w:ind w:left="0"/>
            </w:pPr>
            <w:r>
              <w:lastRenderedPageBreak/>
              <w:t>silinecekListeAdı=“Baklava Listesi“</w:t>
            </w:r>
          </w:p>
          <w:p w14:paraId="7A5F0BAF" w14:textId="15349826" w:rsidR="009F2F4E" w:rsidRDefault="009F2F4E" w:rsidP="000A1147">
            <w:pPr>
              <w:pStyle w:val="ListeParagraf"/>
              <w:ind w:left="0"/>
            </w:pPr>
            <w:r>
              <w:t>silinecekÜrün=“Ayran“</w:t>
            </w:r>
          </w:p>
        </w:tc>
        <w:tc>
          <w:tcPr>
            <w:tcW w:w="1963" w:type="dxa"/>
          </w:tcPr>
          <w:p w14:paraId="2B503E79" w14:textId="51FF67A7" w:rsidR="009F2F4E" w:rsidRDefault="009F2F4E" w:rsidP="000A1147">
            <w:pPr>
              <w:pStyle w:val="ListeParagraf"/>
              <w:ind w:left="0"/>
            </w:pPr>
            <w:r>
              <w:t xml:space="preserve">Benutzer </w:t>
            </w:r>
            <w:r w:rsidR="000358C0" w:rsidRPr="000358C0">
              <w:t>kann das Produkt in der Liste löschen</w:t>
            </w:r>
            <w:r>
              <w:t>.</w:t>
            </w:r>
          </w:p>
        </w:tc>
        <w:tc>
          <w:tcPr>
            <w:tcW w:w="1734" w:type="dxa"/>
          </w:tcPr>
          <w:p w14:paraId="40797236" w14:textId="77777777" w:rsidR="009F2F4E" w:rsidRDefault="009F2F4E" w:rsidP="000A1147">
            <w:pPr>
              <w:pStyle w:val="ListeParagraf"/>
              <w:ind w:left="0"/>
            </w:pPr>
            <w:r w:rsidRPr="00CC1A26">
              <w:t>wie erwartet</w:t>
            </w:r>
          </w:p>
        </w:tc>
      </w:tr>
    </w:tbl>
    <w:p w14:paraId="1FE40144" w14:textId="6DDECFA4" w:rsidR="009F2F4E" w:rsidRDefault="009F2F4E" w:rsidP="00105535">
      <w:pPr>
        <w:rPr>
          <w:i/>
          <w:color w:val="0000FF"/>
        </w:rPr>
      </w:pPr>
    </w:p>
    <w:p w14:paraId="17D0A930" w14:textId="6367CAF0" w:rsidR="000358C0" w:rsidRDefault="000358C0" w:rsidP="00105535">
      <w:pPr>
        <w:rPr>
          <w:b/>
          <w:bCs/>
          <w:sz w:val="26"/>
          <w:szCs w:val="26"/>
        </w:rPr>
      </w:pPr>
      <w:r>
        <w:rPr>
          <w:i/>
          <w:color w:val="0000FF"/>
        </w:rPr>
        <w:t xml:space="preserve"> </w:t>
      </w:r>
      <w:r w:rsidRPr="00347863">
        <w:rPr>
          <w:b/>
          <w:bCs/>
          <w:sz w:val="26"/>
          <w:szCs w:val="26"/>
        </w:rPr>
        <w:t xml:space="preserve">Test Case </w:t>
      </w:r>
      <w:r w:rsidRPr="000358C0">
        <w:rPr>
          <w:b/>
          <w:bCs/>
          <w:sz w:val="26"/>
          <w:szCs w:val="26"/>
        </w:rPr>
        <w:t>von einem Rezept in eine List verwandeln</w:t>
      </w:r>
    </w:p>
    <w:p w14:paraId="366B738E" w14:textId="4C2DFE1D" w:rsidR="000358C0" w:rsidRDefault="000358C0" w:rsidP="00105535">
      <w:pPr>
        <w:rPr>
          <w:b/>
          <w:bCs/>
          <w:sz w:val="26"/>
          <w:szCs w:val="26"/>
        </w:rPr>
      </w:pPr>
    </w:p>
    <w:tbl>
      <w:tblPr>
        <w:tblStyle w:val="TabloKlavuzu"/>
        <w:tblW w:w="9558" w:type="dxa"/>
        <w:tblInd w:w="360" w:type="dxa"/>
        <w:tblLook w:val="04A0" w:firstRow="1" w:lastRow="0" w:firstColumn="1" w:lastColumn="0" w:noHBand="0" w:noVBand="1"/>
      </w:tblPr>
      <w:tblGrid>
        <w:gridCol w:w="1627"/>
        <w:gridCol w:w="2181"/>
        <w:gridCol w:w="2546"/>
        <w:gridCol w:w="1583"/>
        <w:gridCol w:w="1621"/>
      </w:tblGrid>
      <w:tr w:rsidR="000358C0" w14:paraId="71E9DBC4" w14:textId="77777777" w:rsidTr="000A1147">
        <w:trPr>
          <w:trHeight w:val="961"/>
        </w:trPr>
        <w:tc>
          <w:tcPr>
            <w:tcW w:w="1731" w:type="dxa"/>
          </w:tcPr>
          <w:p w14:paraId="4E2FD047" w14:textId="77777777" w:rsidR="000358C0" w:rsidRPr="00347863" w:rsidRDefault="000358C0" w:rsidP="000A1147">
            <w:pPr>
              <w:pStyle w:val="ListeParagraf"/>
              <w:ind w:left="0"/>
              <w:rPr>
                <w:b/>
                <w:bCs/>
              </w:rPr>
            </w:pPr>
            <w:r w:rsidRPr="00347863">
              <w:rPr>
                <w:b/>
                <w:bCs/>
              </w:rPr>
              <w:t>Testszenario</w:t>
            </w:r>
          </w:p>
        </w:tc>
        <w:tc>
          <w:tcPr>
            <w:tcW w:w="3007" w:type="dxa"/>
          </w:tcPr>
          <w:p w14:paraId="1B561E0B" w14:textId="77777777" w:rsidR="000358C0" w:rsidRPr="00347863" w:rsidRDefault="000358C0" w:rsidP="000A1147">
            <w:pPr>
              <w:pStyle w:val="ListeParagraf"/>
              <w:ind w:left="0"/>
              <w:rPr>
                <w:b/>
                <w:bCs/>
              </w:rPr>
            </w:pPr>
            <w:r w:rsidRPr="00347863">
              <w:rPr>
                <w:b/>
                <w:bCs/>
              </w:rPr>
              <w:t>Testschritte</w:t>
            </w:r>
          </w:p>
        </w:tc>
        <w:tc>
          <w:tcPr>
            <w:tcW w:w="1123" w:type="dxa"/>
          </w:tcPr>
          <w:p w14:paraId="51CB5533" w14:textId="77777777" w:rsidR="000358C0" w:rsidRPr="00347863" w:rsidRDefault="000358C0" w:rsidP="000A1147">
            <w:pPr>
              <w:pStyle w:val="ListeParagraf"/>
              <w:ind w:left="0"/>
              <w:rPr>
                <w:b/>
                <w:bCs/>
              </w:rPr>
            </w:pPr>
            <w:r w:rsidRPr="00347863">
              <w:rPr>
                <w:b/>
                <w:bCs/>
              </w:rPr>
              <w:t>Testdaten</w:t>
            </w:r>
          </w:p>
        </w:tc>
        <w:tc>
          <w:tcPr>
            <w:tcW w:w="1963" w:type="dxa"/>
          </w:tcPr>
          <w:p w14:paraId="00907121" w14:textId="77777777" w:rsidR="000358C0" w:rsidRPr="00347863" w:rsidRDefault="000358C0" w:rsidP="000A1147">
            <w:pPr>
              <w:pStyle w:val="ListeParagraf"/>
              <w:ind w:left="0"/>
              <w:rPr>
                <w:b/>
                <w:bCs/>
              </w:rPr>
            </w:pPr>
            <w:r w:rsidRPr="00347863">
              <w:rPr>
                <w:b/>
                <w:bCs/>
              </w:rPr>
              <w:t>Erwartetes Ergebnis</w:t>
            </w:r>
          </w:p>
        </w:tc>
        <w:tc>
          <w:tcPr>
            <w:tcW w:w="1734" w:type="dxa"/>
          </w:tcPr>
          <w:p w14:paraId="4050AC2C" w14:textId="77777777" w:rsidR="000358C0" w:rsidRPr="00347863" w:rsidRDefault="000358C0" w:rsidP="000A1147">
            <w:pPr>
              <w:pStyle w:val="ListeParagraf"/>
              <w:ind w:left="0"/>
              <w:rPr>
                <w:b/>
                <w:bCs/>
              </w:rPr>
            </w:pPr>
            <w:r w:rsidRPr="00347863">
              <w:rPr>
                <w:b/>
                <w:bCs/>
              </w:rPr>
              <w:t>Tatsächliche Ergebnis</w:t>
            </w:r>
          </w:p>
        </w:tc>
      </w:tr>
      <w:tr w:rsidR="000358C0" w14:paraId="6B9BA946" w14:textId="77777777" w:rsidTr="000A1147">
        <w:trPr>
          <w:trHeight w:val="455"/>
        </w:trPr>
        <w:tc>
          <w:tcPr>
            <w:tcW w:w="1731" w:type="dxa"/>
          </w:tcPr>
          <w:p w14:paraId="33A0D3F5" w14:textId="72AC9C8F" w:rsidR="000358C0" w:rsidRDefault="000A1147" w:rsidP="000A1147">
            <w:pPr>
              <w:pStyle w:val="ListeParagraf"/>
              <w:ind w:left="0"/>
            </w:pPr>
            <w:r>
              <w:t>Verwandeln eine Rezept in eine List</w:t>
            </w:r>
          </w:p>
        </w:tc>
        <w:tc>
          <w:tcPr>
            <w:tcW w:w="3007" w:type="dxa"/>
          </w:tcPr>
          <w:p w14:paraId="3BF02B41" w14:textId="5F8DCFA2" w:rsidR="000358C0" w:rsidRDefault="000358C0" w:rsidP="000A1147">
            <w:pPr>
              <w:pStyle w:val="ListeParagraf"/>
              <w:ind w:left="142"/>
            </w:pPr>
            <w:r>
              <w:t>1</w:t>
            </w:r>
            <w:r w:rsidR="00A814C3">
              <w:t>.</w:t>
            </w:r>
            <w:r w:rsidRPr="000358C0">
              <w:t>Gehe</w:t>
            </w:r>
            <w:r>
              <w:t>n</w:t>
            </w:r>
            <w:r w:rsidRPr="000358C0">
              <w:t xml:space="preserve"> zur Rezeptseite</w:t>
            </w:r>
          </w:p>
          <w:p w14:paraId="07B840DF" w14:textId="21FDC9F9" w:rsidR="000358C0" w:rsidRDefault="000358C0" w:rsidP="000A1147">
            <w:pPr>
              <w:pStyle w:val="ListeParagraf"/>
              <w:ind w:left="142"/>
            </w:pPr>
            <w:r>
              <w:t xml:space="preserve">2. </w:t>
            </w:r>
            <w:r w:rsidRPr="000358C0">
              <w:t>Gehen zur Detailseite des gewünschten Rezepts</w:t>
            </w:r>
          </w:p>
          <w:p w14:paraId="035C780E" w14:textId="7CE84EA2" w:rsidR="000A1147" w:rsidRDefault="000358C0" w:rsidP="000A1147">
            <w:pPr>
              <w:pStyle w:val="ListeParagraf"/>
              <w:ind w:left="142"/>
            </w:pPr>
            <w:r>
              <w:t xml:space="preserve">3. </w:t>
            </w:r>
            <w:r w:rsidRPr="00D36120">
              <w:t xml:space="preserve">Klicken auf die Schaltfläche </w:t>
            </w:r>
            <w:r>
              <w:t>„</w:t>
            </w:r>
            <w:r w:rsidR="000A1147">
              <w:t>Malzemeleri Ekle</w:t>
            </w:r>
            <w:r>
              <w:t>“</w:t>
            </w:r>
          </w:p>
        </w:tc>
        <w:tc>
          <w:tcPr>
            <w:tcW w:w="1123" w:type="dxa"/>
          </w:tcPr>
          <w:p w14:paraId="0D765FB2" w14:textId="1EA73FAE" w:rsidR="000358C0" w:rsidRDefault="000A1147" w:rsidP="000A1147">
            <w:pPr>
              <w:pStyle w:val="ListeParagraf"/>
              <w:ind w:left="0"/>
            </w:pPr>
            <w:r>
              <w:t>RecipeName</w:t>
            </w:r>
            <w:r w:rsidR="000358C0">
              <w:t>=“Baklava“</w:t>
            </w:r>
          </w:p>
          <w:p w14:paraId="1141E265" w14:textId="3CE55A2D" w:rsidR="000358C0" w:rsidRDefault="000358C0" w:rsidP="000A1147">
            <w:pPr>
              <w:pStyle w:val="ListeParagraf"/>
              <w:ind w:left="0"/>
            </w:pPr>
          </w:p>
        </w:tc>
        <w:tc>
          <w:tcPr>
            <w:tcW w:w="1963" w:type="dxa"/>
          </w:tcPr>
          <w:p w14:paraId="2796EF0C" w14:textId="7277F47C" w:rsidR="000358C0" w:rsidRDefault="000358C0" w:rsidP="000A1147">
            <w:pPr>
              <w:pStyle w:val="ListeParagraf"/>
              <w:ind w:left="0"/>
            </w:pPr>
            <w:r>
              <w:t xml:space="preserve">Benutzer </w:t>
            </w:r>
            <w:r w:rsidRPr="000358C0">
              <w:t xml:space="preserve">kann </w:t>
            </w:r>
            <w:r w:rsidR="000A1147">
              <w:t>eine Rezept in eine List verwandeln</w:t>
            </w:r>
          </w:p>
        </w:tc>
        <w:tc>
          <w:tcPr>
            <w:tcW w:w="1734" w:type="dxa"/>
          </w:tcPr>
          <w:p w14:paraId="645D553B" w14:textId="77777777" w:rsidR="000358C0" w:rsidRDefault="000358C0" w:rsidP="000A1147">
            <w:pPr>
              <w:pStyle w:val="ListeParagraf"/>
              <w:ind w:left="0"/>
            </w:pPr>
            <w:r w:rsidRPr="00CC1A26">
              <w:t>wie erwartet</w:t>
            </w:r>
          </w:p>
        </w:tc>
      </w:tr>
    </w:tbl>
    <w:p w14:paraId="1B7A87E3" w14:textId="3B10431E" w:rsidR="000358C0" w:rsidRDefault="000358C0" w:rsidP="00105535">
      <w:pPr>
        <w:rPr>
          <w:i/>
          <w:color w:val="0000FF"/>
        </w:rPr>
      </w:pPr>
    </w:p>
    <w:p w14:paraId="79EBB1AF" w14:textId="033D3FAF" w:rsidR="000A1147" w:rsidRDefault="000A1147" w:rsidP="00105535">
      <w:pPr>
        <w:rPr>
          <w:b/>
          <w:bCs/>
          <w:sz w:val="26"/>
          <w:szCs w:val="26"/>
        </w:rPr>
      </w:pPr>
      <w:r w:rsidRPr="00347863">
        <w:rPr>
          <w:b/>
          <w:bCs/>
          <w:sz w:val="26"/>
          <w:szCs w:val="26"/>
        </w:rPr>
        <w:t xml:space="preserve">Test Case </w:t>
      </w:r>
      <w:r w:rsidRPr="000A1147">
        <w:rPr>
          <w:b/>
          <w:bCs/>
          <w:sz w:val="26"/>
          <w:szCs w:val="26"/>
        </w:rPr>
        <w:t>von Kalorie Berechnung</w:t>
      </w:r>
    </w:p>
    <w:p w14:paraId="5FC0D897" w14:textId="77777777" w:rsidR="000A1147" w:rsidRDefault="000A1147" w:rsidP="00105535">
      <w:pPr>
        <w:rPr>
          <w:b/>
          <w:bCs/>
          <w:sz w:val="26"/>
          <w:szCs w:val="26"/>
        </w:rPr>
      </w:pPr>
    </w:p>
    <w:tbl>
      <w:tblPr>
        <w:tblStyle w:val="TabloKlavuzu"/>
        <w:tblW w:w="9558" w:type="dxa"/>
        <w:tblInd w:w="360" w:type="dxa"/>
        <w:tblLook w:val="04A0" w:firstRow="1" w:lastRow="0" w:firstColumn="1" w:lastColumn="0" w:noHBand="0" w:noVBand="1"/>
      </w:tblPr>
      <w:tblGrid>
        <w:gridCol w:w="1631"/>
        <w:gridCol w:w="2808"/>
        <w:gridCol w:w="1898"/>
        <w:gridCol w:w="1596"/>
        <w:gridCol w:w="1625"/>
      </w:tblGrid>
      <w:tr w:rsidR="007E66C4" w14:paraId="6EC4FCC3" w14:textId="77777777" w:rsidTr="000A1147">
        <w:trPr>
          <w:trHeight w:val="961"/>
        </w:trPr>
        <w:tc>
          <w:tcPr>
            <w:tcW w:w="1731" w:type="dxa"/>
          </w:tcPr>
          <w:p w14:paraId="53D526DE" w14:textId="77777777" w:rsidR="000A1147" w:rsidRPr="00347863" w:rsidRDefault="000A1147" w:rsidP="000A1147">
            <w:pPr>
              <w:pStyle w:val="ListeParagraf"/>
              <w:ind w:left="0"/>
              <w:rPr>
                <w:b/>
                <w:bCs/>
              </w:rPr>
            </w:pPr>
            <w:r w:rsidRPr="00347863">
              <w:rPr>
                <w:b/>
                <w:bCs/>
              </w:rPr>
              <w:t>Testszenario</w:t>
            </w:r>
          </w:p>
        </w:tc>
        <w:tc>
          <w:tcPr>
            <w:tcW w:w="3007" w:type="dxa"/>
          </w:tcPr>
          <w:p w14:paraId="3340E79E" w14:textId="77777777" w:rsidR="000A1147" w:rsidRPr="00347863" w:rsidRDefault="000A1147" w:rsidP="000A1147">
            <w:pPr>
              <w:pStyle w:val="ListeParagraf"/>
              <w:ind w:left="0"/>
              <w:rPr>
                <w:b/>
                <w:bCs/>
              </w:rPr>
            </w:pPr>
            <w:r w:rsidRPr="00347863">
              <w:rPr>
                <w:b/>
                <w:bCs/>
              </w:rPr>
              <w:t>Testschritte</w:t>
            </w:r>
          </w:p>
        </w:tc>
        <w:tc>
          <w:tcPr>
            <w:tcW w:w="1123" w:type="dxa"/>
          </w:tcPr>
          <w:p w14:paraId="5C02717D" w14:textId="77777777" w:rsidR="000A1147" w:rsidRPr="00347863" w:rsidRDefault="000A1147" w:rsidP="000A1147">
            <w:pPr>
              <w:pStyle w:val="ListeParagraf"/>
              <w:ind w:left="0"/>
              <w:rPr>
                <w:b/>
                <w:bCs/>
              </w:rPr>
            </w:pPr>
            <w:r w:rsidRPr="00347863">
              <w:rPr>
                <w:b/>
                <w:bCs/>
              </w:rPr>
              <w:t>Testdaten</w:t>
            </w:r>
          </w:p>
        </w:tc>
        <w:tc>
          <w:tcPr>
            <w:tcW w:w="1963" w:type="dxa"/>
          </w:tcPr>
          <w:p w14:paraId="64C8A120" w14:textId="77777777" w:rsidR="000A1147" w:rsidRPr="00347863" w:rsidRDefault="000A1147" w:rsidP="000A1147">
            <w:pPr>
              <w:pStyle w:val="ListeParagraf"/>
              <w:ind w:left="0"/>
              <w:rPr>
                <w:b/>
                <w:bCs/>
              </w:rPr>
            </w:pPr>
            <w:r w:rsidRPr="00347863">
              <w:rPr>
                <w:b/>
                <w:bCs/>
              </w:rPr>
              <w:t>Erwartetes Ergebnis</w:t>
            </w:r>
          </w:p>
        </w:tc>
        <w:tc>
          <w:tcPr>
            <w:tcW w:w="1734" w:type="dxa"/>
          </w:tcPr>
          <w:p w14:paraId="7FDA24DC" w14:textId="77777777" w:rsidR="000A1147" w:rsidRPr="00347863" w:rsidRDefault="000A1147" w:rsidP="000A1147">
            <w:pPr>
              <w:pStyle w:val="ListeParagraf"/>
              <w:ind w:left="0"/>
              <w:rPr>
                <w:b/>
                <w:bCs/>
              </w:rPr>
            </w:pPr>
            <w:r w:rsidRPr="00347863">
              <w:rPr>
                <w:b/>
                <w:bCs/>
              </w:rPr>
              <w:t>Tatsächliche Ergebnis</w:t>
            </w:r>
          </w:p>
        </w:tc>
      </w:tr>
      <w:tr w:rsidR="007E66C4" w14:paraId="45B4BB1A" w14:textId="77777777" w:rsidTr="000A1147">
        <w:trPr>
          <w:trHeight w:val="455"/>
        </w:trPr>
        <w:tc>
          <w:tcPr>
            <w:tcW w:w="1731" w:type="dxa"/>
          </w:tcPr>
          <w:p w14:paraId="1621B3F6" w14:textId="5BE3BC11" w:rsidR="000A1147" w:rsidRDefault="000A1147" w:rsidP="000A1147">
            <w:pPr>
              <w:pStyle w:val="ListeParagraf"/>
              <w:ind w:left="0"/>
            </w:pPr>
            <w:r>
              <w:t>Berechnen Kalorie</w:t>
            </w:r>
          </w:p>
        </w:tc>
        <w:tc>
          <w:tcPr>
            <w:tcW w:w="3007" w:type="dxa"/>
          </w:tcPr>
          <w:p w14:paraId="2601A63B" w14:textId="6A574B48" w:rsidR="000A1147" w:rsidRDefault="000A1147" w:rsidP="000A1147">
            <w:pPr>
              <w:pStyle w:val="ListeParagraf"/>
              <w:ind w:left="142"/>
            </w:pPr>
            <w:r>
              <w:t>1</w:t>
            </w:r>
            <w:r w:rsidR="00A814C3">
              <w:t>.</w:t>
            </w:r>
            <w:r w:rsidRPr="000358C0">
              <w:t>Gehe</w:t>
            </w:r>
            <w:r>
              <w:t>n</w:t>
            </w:r>
            <w:r w:rsidRPr="000358C0">
              <w:t xml:space="preserve"> zur </w:t>
            </w:r>
            <w:r w:rsidR="007E66C4">
              <w:t>Kalorieberechnung</w:t>
            </w:r>
            <w:r w:rsidRPr="000358C0">
              <w:t>seite</w:t>
            </w:r>
          </w:p>
          <w:p w14:paraId="2852F250" w14:textId="07BC60D0" w:rsidR="000A1147" w:rsidRDefault="000A1147" w:rsidP="007E66C4">
            <w:pPr>
              <w:pStyle w:val="ListeParagraf"/>
              <w:ind w:left="142"/>
            </w:pPr>
            <w:r>
              <w:t xml:space="preserve">2. </w:t>
            </w:r>
            <w:r w:rsidR="007E66C4" w:rsidRPr="009F2F4E">
              <w:t>Klicken auf das gewünschte Produkt</w:t>
            </w:r>
          </w:p>
          <w:p w14:paraId="5A47BD1C" w14:textId="77777777" w:rsidR="000A1147" w:rsidRDefault="000A1147" w:rsidP="000A1147">
            <w:pPr>
              <w:pStyle w:val="ListeParagraf"/>
              <w:ind w:left="142"/>
            </w:pPr>
            <w:r>
              <w:t xml:space="preserve">3. </w:t>
            </w:r>
            <w:r w:rsidR="007E66C4">
              <w:t>Geben Anzahl von Gram ein</w:t>
            </w:r>
          </w:p>
          <w:p w14:paraId="1126A87A" w14:textId="6CC747CA" w:rsidR="007E66C4" w:rsidRDefault="007E66C4" w:rsidP="000A1147">
            <w:pPr>
              <w:pStyle w:val="ListeParagraf"/>
              <w:ind w:left="142"/>
            </w:pPr>
            <w:r>
              <w:t xml:space="preserve">4. </w:t>
            </w:r>
            <w:r w:rsidRPr="007E66C4">
              <w:t>vergleicht die Gesamtkalorien mit den eingegebenen Kalorien.</w:t>
            </w:r>
          </w:p>
        </w:tc>
        <w:tc>
          <w:tcPr>
            <w:tcW w:w="1123" w:type="dxa"/>
          </w:tcPr>
          <w:p w14:paraId="131A19C1" w14:textId="290F1A63" w:rsidR="000A1147" w:rsidRDefault="007E66C4" w:rsidP="000A1147">
            <w:pPr>
              <w:pStyle w:val="ListeParagraf"/>
              <w:ind w:left="0"/>
            </w:pPr>
            <w:r>
              <w:t>ürünismi</w:t>
            </w:r>
            <w:r w:rsidR="000A1147">
              <w:t>=“</w:t>
            </w:r>
            <w:r>
              <w:t>Ayran</w:t>
            </w:r>
            <w:r w:rsidR="000A1147">
              <w:t>“</w:t>
            </w:r>
          </w:p>
          <w:p w14:paraId="43741D88" w14:textId="77691CE9" w:rsidR="007E66C4" w:rsidRDefault="007E66C4" w:rsidP="000A1147">
            <w:pPr>
              <w:pStyle w:val="ListeParagraf"/>
              <w:ind w:left="0"/>
            </w:pPr>
            <w:r>
              <w:t>miktar=“50“</w:t>
            </w:r>
          </w:p>
          <w:p w14:paraId="2391B47E" w14:textId="3E7C92A5" w:rsidR="007E66C4" w:rsidRDefault="007E66C4" w:rsidP="000A1147">
            <w:pPr>
              <w:pStyle w:val="ListeParagraf"/>
              <w:ind w:left="0"/>
            </w:pPr>
            <w:r>
              <w:t>totalkalori=“17“</w:t>
            </w:r>
          </w:p>
          <w:p w14:paraId="6B5AB4E3" w14:textId="77777777" w:rsidR="000A1147" w:rsidRDefault="000A1147" w:rsidP="000A1147">
            <w:pPr>
              <w:pStyle w:val="ListeParagraf"/>
              <w:ind w:left="0"/>
            </w:pPr>
          </w:p>
        </w:tc>
        <w:tc>
          <w:tcPr>
            <w:tcW w:w="1963" w:type="dxa"/>
          </w:tcPr>
          <w:p w14:paraId="34E44F60" w14:textId="77777777" w:rsidR="000A1147" w:rsidRDefault="000A1147" w:rsidP="000A1147">
            <w:pPr>
              <w:pStyle w:val="ListeParagraf"/>
              <w:ind w:left="0"/>
            </w:pPr>
            <w:r>
              <w:t xml:space="preserve">Benutzer </w:t>
            </w:r>
            <w:r w:rsidRPr="000358C0">
              <w:t xml:space="preserve">kann </w:t>
            </w:r>
            <w:r w:rsidR="007E66C4">
              <w:t>Kalorie</w:t>
            </w:r>
          </w:p>
          <w:p w14:paraId="11DA5603" w14:textId="7A02DE4E" w:rsidR="007E66C4" w:rsidRDefault="007E66C4" w:rsidP="000A1147">
            <w:pPr>
              <w:pStyle w:val="ListeParagraf"/>
              <w:ind w:left="0"/>
            </w:pPr>
            <w:r>
              <w:t>berechnen</w:t>
            </w:r>
          </w:p>
        </w:tc>
        <w:tc>
          <w:tcPr>
            <w:tcW w:w="1734" w:type="dxa"/>
          </w:tcPr>
          <w:p w14:paraId="00227A26" w14:textId="77777777" w:rsidR="000A1147" w:rsidRDefault="000A1147" w:rsidP="000A1147">
            <w:pPr>
              <w:pStyle w:val="ListeParagraf"/>
              <w:ind w:left="0"/>
            </w:pPr>
            <w:r w:rsidRPr="00CC1A26">
              <w:t>wie erwartet</w:t>
            </w:r>
          </w:p>
        </w:tc>
      </w:tr>
    </w:tbl>
    <w:p w14:paraId="0FBD4C9B" w14:textId="2135F87E" w:rsidR="000A1147" w:rsidRDefault="000A1147" w:rsidP="00105535">
      <w:pPr>
        <w:rPr>
          <w:i/>
          <w:color w:val="0000FF"/>
        </w:rPr>
      </w:pPr>
    </w:p>
    <w:p w14:paraId="494BEBF2" w14:textId="10738605" w:rsidR="007E66C4" w:rsidRDefault="007E66C4" w:rsidP="007E66C4">
      <w:pPr>
        <w:rPr>
          <w:b/>
          <w:bCs/>
          <w:sz w:val="26"/>
          <w:szCs w:val="26"/>
        </w:rPr>
      </w:pPr>
      <w:r w:rsidRPr="00347863">
        <w:rPr>
          <w:b/>
          <w:bCs/>
          <w:sz w:val="26"/>
          <w:szCs w:val="26"/>
        </w:rPr>
        <w:t xml:space="preserve">Test Case </w:t>
      </w:r>
      <w:r w:rsidRPr="000A1147">
        <w:rPr>
          <w:b/>
          <w:bCs/>
          <w:sz w:val="26"/>
          <w:szCs w:val="26"/>
        </w:rPr>
        <w:t xml:space="preserve">von </w:t>
      </w:r>
      <w:r w:rsidRPr="007E66C4">
        <w:rPr>
          <w:b/>
          <w:bCs/>
          <w:sz w:val="26"/>
          <w:szCs w:val="26"/>
        </w:rPr>
        <w:t>Markierung einer Produkt in einer List</w:t>
      </w:r>
    </w:p>
    <w:p w14:paraId="2E8AB5A5" w14:textId="11B4A740" w:rsidR="007E66C4" w:rsidRDefault="007E66C4" w:rsidP="00105535">
      <w:pPr>
        <w:rPr>
          <w:i/>
          <w:color w:val="0000FF"/>
        </w:rPr>
      </w:pPr>
    </w:p>
    <w:tbl>
      <w:tblPr>
        <w:tblStyle w:val="TabloKlavuzu"/>
        <w:tblW w:w="9558" w:type="dxa"/>
        <w:tblInd w:w="360" w:type="dxa"/>
        <w:tblLook w:val="04A0" w:firstRow="1" w:lastRow="0" w:firstColumn="1" w:lastColumn="0" w:noHBand="0" w:noVBand="1"/>
      </w:tblPr>
      <w:tblGrid>
        <w:gridCol w:w="1599"/>
        <w:gridCol w:w="2173"/>
        <w:gridCol w:w="2717"/>
        <w:gridCol w:w="1479"/>
        <w:gridCol w:w="1590"/>
      </w:tblGrid>
      <w:tr w:rsidR="00A814C3" w14:paraId="49A39800" w14:textId="77777777" w:rsidTr="00942D43">
        <w:trPr>
          <w:trHeight w:val="961"/>
        </w:trPr>
        <w:tc>
          <w:tcPr>
            <w:tcW w:w="1731" w:type="dxa"/>
          </w:tcPr>
          <w:p w14:paraId="0C8E546A" w14:textId="77777777" w:rsidR="007E66C4" w:rsidRPr="00347863" w:rsidRDefault="007E66C4" w:rsidP="00942D43">
            <w:pPr>
              <w:pStyle w:val="ListeParagraf"/>
              <w:ind w:left="0"/>
              <w:rPr>
                <w:b/>
                <w:bCs/>
              </w:rPr>
            </w:pPr>
            <w:r w:rsidRPr="00347863">
              <w:rPr>
                <w:b/>
                <w:bCs/>
              </w:rPr>
              <w:t>Testszenario</w:t>
            </w:r>
          </w:p>
        </w:tc>
        <w:tc>
          <w:tcPr>
            <w:tcW w:w="3007" w:type="dxa"/>
          </w:tcPr>
          <w:p w14:paraId="4B49156A" w14:textId="77777777" w:rsidR="007E66C4" w:rsidRPr="00347863" w:rsidRDefault="007E66C4" w:rsidP="00942D43">
            <w:pPr>
              <w:pStyle w:val="ListeParagraf"/>
              <w:ind w:left="0"/>
              <w:rPr>
                <w:b/>
                <w:bCs/>
              </w:rPr>
            </w:pPr>
            <w:r w:rsidRPr="00347863">
              <w:rPr>
                <w:b/>
                <w:bCs/>
              </w:rPr>
              <w:t>Testschritte</w:t>
            </w:r>
          </w:p>
        </w:tc>
        <w:tc>
          <w:tcPr>
            <w:tcW w:w="1123" w:type="dxa"/>
          </w:tcPr>
          <w:p w14:paraId="4DC7521B" w14:textId="77777777" w:rsidR="007E66C4" w:rsidRPr="00347863" w:rsidRDefault="007E66C4" w:rsidP="00942D43">
            <w:pPr>
              <w:pStyle w:val="ListeParagraf"/>
              <w:ind w:left="0"/>
              <w:rPr>
                <w:b/>
                <w:bCs/>
              </w:rPr>
            </w:pPr>
            <w:r w:rsidRPr="00347863">
              <w:rPr>
                <w:b/>
                <w:bCs/>
              </w:rPr>
              <w:t>Testdaten</w:t>
            </w:r>
          </w:p>
        </w:tc>
        <w:tc>
          <w:tcPr>
            <w:tcW w:w="1963" w:type="dxa"/>
          </w:tcPr>
          <w:p w14:paraId="72A5C466" w14:textId="77777777" w:rsidR="007E66C4" w:rsidRPr="00347863" w:rsidRDefault="007E66C4" w:rsidP="00942D43">
            <w:pPr>
              <w:pStyle w:val="ListeParagraf"/>
              <w:ind w:left="0"/>
              <w:rPr>
                <w:b/>
                <w:bCs/>
              </w:rPr>
            </w:pPr>
            <w:r w:rsidRPr="00347863">
              <w:rPr>
                <w:b/>
                <w:bCs/>
              </w:rPr>
              <w:t>Erwartetes Ergebnis</w:t>
            </w:r>
          </w:p>
        </w:tc>
        <w:tc>
          <w:tcPr>
            <w:tcW w:w="1734" w:type="dxa"/>
          </w:tcPr>
          <w:p w14:paraId="5C6C8127" w14:textId="77777777" w:rsidR="007E66C4" w:rsidRPr="00347863" w:rsidRDefault="007E66C4" w:rsidP="00942D43">
            <w:pPr>
              <w:pStyle w:val="ListeParagraf"/>
              <w:ind w:left="0"/>
              <w:rPr>
                <w:b/>
                <w:bCs/>
              </w:rPr>
            </w:pPr>
            <w:r w:rsidRPr="00347863">
              <w:rPr>
                <w:b/>
                <w:bCs/>
              </w:rPr>
              <w:t>Tatsächliche Ergebnis</w:t>
            </w:r>
          </w:p>
        </w:tc>
      </w:tr>
      <w:tr w:rsidR="00A814C3" w14:paraId="4E966C9B" w14:textId="77777777" w:rsidTr="00942D43">
        <w:trPr>
          <w:trHeight w:val="455"/>
        </w:trPr>
        <w:tc>
          <w:tcPr>
            <w:tcW w:w="1731" w:type="dxa"/>
          </w:tcPr>
          <w:p w14:paraId="240B01E2" w14:textId="427D6603" w:rsidR="007E66C4" w:rsidRDefault="007E66C4" w:rsidP="00942D43">
            <w:pPr>
              <w:pStyle w:val="ListeParagraf"/>
              <w:ind w:left="0"/>
            </w:pPr>
            <w:r>
              <w:t>markieren einer Produkt in einer List</w:t>
            </w:r>
          </w:p>
        </w:tc>
        <w:tc>
          <w:tcPr>
            <w:tcW w:w="3007" w:type="dxa"/>
          </w:tcPr>
          <w:p w14:paraId="5553F253" w14:textId="2E7AC225" w:rsidR="007E66C4" w:rsidRDefault="007E66C4" w:rsidP="00942D43">
            <w:pPr>
              <w:pStyle w:val="ListeParagraf"/>
              <w:ind w:left="142"/>
            </w:pPr>
            <w:r>
              <w:t>1</w:t>
            </w:r>
            <w:r w:rsidR="00A814C3">
              <w:t xml:space="preserve">. </w:t>
            </w:r>
            <w:r w:rsidR="00A814C3" w:rsidRPr="00A814C3">
              <w:t>Gehen Sie zur Listendetailseite</w:t>
            </w:r>
          </w:p>
          <w:p w14:paraId="4C182EA1" w14:textId="357B249A" w:rsidR="007E66C4" w:rsidRDefault="007E66C4" w:rsidP="00A814C3">
            <w:pPr>
              <w:pStyle w:val="ListeParagraf"/>
              <w:ind w:left="142"/>
            </w:pPr>
            <w:r>
              <w:t xml:space="preserve">2. </w:t>
            </w:r>
            <w:r w:rsidRPr="009F2F4E">
              <w:t>Klicken auf das gewünschte Produkt</w:t>
            </w:r>
          </w:p>
        </w:tc>
        <w:tc>
          <w:tcPr>
            <w:tcW w:w="1123" w:type="dxa"/>
          </w:tcPr>
          <w:p w14:paraId="4EF638D7" w14:textId="1C6C7DA0" w:rsidR="00A814C3" w:rsidRDefault="00A814C3" w:rsidP="00942D43">
            <w:pPr>
              <w:pStyle w:val="ListeParagraf"/>
              <w:ind w:left="0"/>
            </w:pPr>
            <w:r>
              <w:t>ListeAdı=“Baklava“</w:t>
            </w:r>
          </w:p>
          <w:p w14:paraId="678231B3" w14:textId="2966EAE3" w:rsidR="007E66C4" w:rsidRDefault="00A814C3" w:rsidP="00A814C3">
            <w:pPr>
              <w:pStyle w:val="ListeParagraf"/>
              <w:ind w:left="0"/>
            </w:pPr>
            <w:r>
              <w:t>TıklanılacakÜrün</w:t>
            </w:r>
            <w:r w:rsidR="007E66C4">
              <w:t>=“Ayran“</w:t>
            </w:r>
          </w:p>
        </w:tc>
        <w:tc>
          <w:tcPr>
            <w:tcW w:w="1963" w:type="dxa"/>
          </w:tcPr>
          <w:p w14:paraId="08B99166" w14:textId="5BEA608D" w:rsidR="007E66C4" w:rsidRDefault="007E66C4" w:rsidP="00942D43">
            <w:pPr>
              <w:pStyle w:val="ListeParagraf"/>
              <w:ind w:left="0"/>
            </w:pPr>
            <w:r>
              <w:t xml:space="preserve">Benutzer </w:t>
            </w:r>
            <w:r w:rsidRPr="000358C0">
              <w:t xml:space="preserve">kann </w:t>
            </w:r>
            <w:r w:rsidR="00A814C3">
              <w:t>eine Produkt in einer List</w:t>
            </w:r>
          </w:p>
          <w:p w14:paraId="520BA2B6" w14:textId="1569D2F1" w:rsidR="007E66C4" w:rsidRDefault="00A814C3" w:rsidP="00942D43">
            <w:pPr>
              <w:pStyle w:val="ListeParagraf"/>
              <w:ind w:left="0"/>
            </w:pPr>
            <w:r>
              <w:t>markieren.</w:t>
            </w:r>
          </w:p>
        </w:tc>
        <w:tc>
          <w:tcPr>
            <w:tcW w:w="1734" w:type="dxa"/>
          </w:tcPr>
          <w:p w14:paraId="236E03D9" w14:textId="77777777" w:rsidR="007E66C4" w:rsidRDefault="007E66C4" w:rsidP="00942D43">
            <w:pPr>
              <w:pStyle w:val="ListeParagraf"/>
              <w:ind w:left="0"/>
            </w:pPr>
            <w:r w:rsidRPr="00CC1A26">
              <w:t>wie erwartet</w:t>
            </w:r>
          </w:p>
        </w:tc>
      </w:tr>
    </w:tbl>
    <w:p w14:paraId="5A80EB29" w14:textId="77777777" w:rsidR="007E66C4" w:rsidRPr="00E11A9F" w:rsidRDefault="007E66C4" w:rsidP="00105535">
      <w:pPr>
        <w:rPr>
          <w:i/>
          <w:color w:val="0000FF"/>
        </w:rPr>
      </w:pPr>
    </w:p>
    <w:sectPr w:rsidR="007E66C4" w:rsidRPr="00E11A9F">
      <w:headerReference w:type="even" r:id="rId20"/>
      <w:headerReference w:type="default" r:id="rId21"/>
      <w:pgSz w:w="11907" w:h="16840" w:code="9"/>
      <w:pgMar w:top="1418"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E8CD5" w14:textId="77777777" w:rsidR="00F6198D" w:rsidRDefault="00F6198D">
      <w:r>
        <w:separator/>
      </w:r>
    </w:p>
  </w:endnote>
  <w:endnote w:type="continuationSeparator" w:id="0">
    <w:p w14:paraId="0F298036" w14:textId="77777777" w:rsidR="00F6198D" w:rsidRDefault="00F6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D7504" w14:textId="77777777" w:rsidR="000A1147" w:rsidRDefault="000A1147">
    <w:pPr>
      <w:pStyle w:val="AltBilgi"/>
    </w:pPr>
    <w:r>
      <w:t xml:space="preserve">Seite </w:t>
    </w:r>
    <w:r>
      <w:fldChar w:fldCharType="begin"/>
    </w:r>
    <w:r>
      <w:instrText>PAGE</w:instrText>
    </w:r>
    <w:r>
      <w:fldChar w:fldCharType="separate"/>
    </w:r>
    <w:r>
      <w:rPr>
        <w:noProof/>
      </w:rPr>
      <w:t>10</w:t>
    </w:r>
    <w:r>
      <w:fldChar w:fldCharType="end"/>
    </w:r>
    <w:r>
      <w:t xml:space="preserve"> / </w:t>
    </w:r>
    <w:fldSimple w:instr="NUMPAGES  \* MERGEFORMAT">
      <w:r>
        <w:rPr>
          <w:noProof/>
        </w:rPr>
        <w:t>1</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D9368" w14:textId="77777777" w:rsidR="000A1147" w:rsidRDefault="000A1147">
    <w:pPr>
      <w:pStyle w:val="AltBilgi"/>
    </w:pPr>
    <w:fldSimple w:instr="FILENAME  \* Lower  \* MERGEFORMAT">
      <w:r>
        <w:rPr>
          <w:noProof/>
        </w:rPr>
        <w:t>inf303-grobspezifikation.doc</w:t>
      </w:r>
    </w:fldSimple>
    <w:r>
      <w:tab/>
      <w:t xml:space="preserve">Seite </w:t>
    </w:r>
    <w:r>
      <w:fldChar w:fldCharType="begin"/>
    </w:r>
    <w:r>
      <w:instrText>PAGE</w:instrText>
    </w:r>
    <w:r>
      <w:fldChar w:fldCharType="separate"/>
    </w:r>
    <w:r>
      <w:rPr>
        <w:noProof/>
      </w:rPr>
      <w:t>2</w:t>
    </w:r>
    <w:r>
      <w:fldChar w:fldCharType="end"/>
    </w:r>
    <w:r>
      <w:t xml:space="preserve"> / </w:t>
    </w:r>
    <w:fldSimple w:instr="NUMPAGES  \* MERGEFORMAT">
      <w:r>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EB02B" w14:textId="77777777" w:rsidR="00F6198D" w:rsidRDefault="00F6198D">
      <w:r>
        <w:separator/>
      </w:r>
    </w:p>
  </w:footnote>
  <w:footnote w:type="continuationSeparator" w:id="0">
    <w:p w14:paraId="4CCE2047" w14:textId="77777777" w:rsidR="00F6198D" w:rsidRDefault="00F61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A00C" w14:textId="77777777" w:rsidR="000A1147" w:rsidRDefault="000A1147">
    <w:pPr>
      <w:pStyle w:val="stBilgi"/>
    </w:pPr>
    <w:fldSimple w:instr="STYLEREF Projekt \* MERGEFORMAT">
      <w:r>
        <w:rPr>
          <w:noProof/>
        </w:rPr>
        <w:t>&lt;projekt&gt;</w:t>
      </w:r>
    </w:fldSimple>
    <w:r>
      <w:tab/>
      <w:t>Grobspezifikation</w:t>
    </w:r>
    <w:r>
      <w:br/>
    </w:r>
    <w:fldSimple w:instr="STYLEREF Überschrift \* MERGEFORMAT">
      <w:r>
        <w:rPr>
          <w:noProof/>
        </w:rPr>
        <w:t>Dokumentenverwaltung</w:t>
      </w:r>
    </w:fldSimple>
    <w:r>
      <w:tab/>
    </w:r>
    <w:fldSimple w:instr="STYLEREF Version \* MERGEFORMAT">
      <w:r>
        <w:rPr>
          <w:noProof/>
        </w:rPr>
        <w:t>&lt;version&gt;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19AC3" w14:textId="393FCD08" w:rsidR="000A1147" w:rsidRDefault="000A1147">
    <w:pPr>
      <w:pStyle w:val="stBilgi"/>
    </w:pPr>
    <w:r>
      <w:t>Projektdokumentation</w:t>
    </w:r>
    <w:r>
      <w:tab/>
    </w:r>
    <w:fldSimple w:instr="STYLEREF Projekt \* MERGEFORMAT">
      <w:r w:rsidR="00A814C3">
        <w:rPr>
          <w:noProof/>
        </w:rPr>
        <w:t>MyList</w:t>
      </w:r>
    </w:fldSimple>
    <w:r>
      <w:br/>
    </w:r>
    <w:fldSimple w:instr="STYLEREF  Version_  \* MERGEFORMAT">
      <w:r w:rsidR="00A814C3">
        <w:rPr>
          <w:noProof/>
        </w:rPr>
        <w:t>2020.v2.2</w:t>
      </w:r>
    </w:fldSimple>
    <w:r>
      <w:tab/>
    </w:r>
    <w:fldSimple w:instr="STYLEREF Überschrift \* MERGEFORMAT">
      <w:r w:rsidR="00A814C3">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2C9C" w14:textId="77777777" w:rsidR="000A1147" w:rsidRDefault="000A1147">
    <w:pPr>
      <w:pStyle w:val="stBilgi"/>
    </w:pPr>
    <w:fldSimple w:instr="STYLEREF Projekt \* MERGEFORMAT">
      <w:r>
        <w:rPr>
          <w:noProof/>
        </w:rPr>
        <w:t>&lt;projekt&gt;</w:t>
      </w:r>
    </w:fldSimple>
    <w:r>
      <w:tab/>
      <w:t>Grobspezifikation</w:t>
    </w:r>
    <w:r>
      <w:br/>
    </w:r>
    <w:fldSimple w:instr="STYLEREF &quot;Überschrift 1&quot; \* MERGEFORMAT">
      <w:r>
        <w:rPr>
          <w:noProof/>
        </w:rPr>
        <w:t>Einleitung</w:t>
      </w:r>
    </w:fldSimple>
    <w:r>
      <w:tab/>
    </w:r>
    <w:fldSimple w:instr="STYLEREF Version \* MERGEFORMAT">
      <w:r>
        <w:rPr>
          <w:noProof/>
        </w:rPr>
        <w:t>&lt;version&gt;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F4AC1" w14:textId="4848C509" w:rsidR="000A1147" w:rsidRDefault="000A1147">
    <w:pPr>
      <w:pStyle w:val="stBilgi"/>
      <w:pBdr>
        <w:bottom w:val="single" w:sz="6" w:space="0" w:color="auto"/>
      </w:pBdr>
    </w:pPr>
    <w:r>
      <w:t>Grobspezifikation</w:t>
    </w:r>
    <w:r>
      <w:tab/>
    </w:r>
    <w:fldSimple w:instr="STYLEREF Projekt \* MERGEFORMAT">
      <w:r w:rsidR="00A814C3">
        <w:rPr>
          <w:noProof/>
        </w:rPr>
        <w:t>MyList</w:t>
      </w:r>
    </w:fldSimple>
    <w:r>
      <w:br/>
    </w:r>
    <w:fldSimple w:instr="STYLEREF  Version_  \* MERGEFORMAT">
      <w:r w:rsidR="00A814C3">
        <w:rPr>
          <w:noProof/>
        </w:rPr>
        <w:t>2020.v2.2</w:t>
      </w:r>
    </w:fldSimple>
    <w:r>
      <w:tab/>
    </w:r>
    <w:r>
      <w:fldChar w:fldCharType="begin"/>
    </w:r>
    <w:r>
      <w:instrText>STYLEREF  "Heading 1"  \* MERGEFORMAT</w:instrText>
    </w:r>
    <w:r>
      <w:fldChar w:fldCharType="separate"/>
    </w:r>
    <w:r w:rsidR="00A814C3">
      <w:rPr>
        <w:b/>
        <w:bCs/>
        <w:noProof/>
        <w:lang w:val="tr-TR"/>
      </w:rPr>
      <w:t>Hata! Burada görünmesini istediğiniz metne Heading 1 uygulamak için Giriş sekmesini kullanın.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D535ACB"/>
    <w:multiLevelType w:val="hybridMultilevel"/>
    <w:tmpl w:val="CC767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35330F"/>
    <w:multiLevelType w:val="multilevel"/>
    <w:tmpl w:val="C172B674"/>
    <w:lvl w:ilvl="0">
      <w:start w:val="1"/>
      <w:numFmt w:val="decimal"/>
      <w:lvlText w:val="%1"/>
      <w:lvlJc w:val="left"/>
      <w:pPr>
        <w:ind w:left="360" w:hanging="360"/>
      </w:pPr>
      <w:rPr>
        <w:rFonts w:cs="Times New Roman" w:hint="default"/>
      </w:rPr>
    </w:lvl>
    <w:lvl w:ilvl="1">
      <w:start w:val="1"/>
      <w:numFmt w:val="decimal"/>
      <w:isLgl/>
      <w:lvlText w:val="%1.%2"/>
      <w:lvlJc w:val="left"/>
      <w:pPr>
        <w:ind w:left="390" w:hanging="390"/>
      </w:pPr>
      <w:rPr>
        <w:rFonts w:cs="Times New Roman" w:hint="default"/>
        <w:b/>
      </w:rPr>
    </w:lvl>
    <w:lvl w:ilvl="2">
      <w:start w:val="1"/>
      <w:numFmt w:val="decimal"/>
      <w:isLgl/>
      <w:lvlText w:val="%1.%2.%3"/>
      <w:lvlJc w:val="left"/>
      <w:pPr>
        <w:ind w:left="928" w:hanging="720"/>
      </w:pPr>
      <w:rPr>
        <w:rFonts w:cs="Times New Roman" w:hint="default"/>
        <w:b/>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 w15:restartNumberingAfterBreak="0">
    <w:nsid w:val="211B2F09"/>
    <w:multiLevelType w:val="hybridMultilevel"/>
    <w:tmpl w:val="6D0CC500"/>
    <w:lvl w:ilvl="0" w:tplc="A21ED28E">
      <w:numFmt w:val="bullet"/>
      <w:lvlText w:val="•"/>
      <w:lvlJc w:val="left"/>
      <w:pPr>
        <w:ind w:left="1065" w:hanging="705"/>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2B078DB"/>
    <w:multiLevelType w:val="hybridMultilevel"/>
    <w:tmpl w:val="7CDEF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C7A4254"/>
    <w:multiLevelType w:val="hybridMultilevel"/>
    <w:tmpl w:val="84729C96"/>
    <w:lvl w:ilvl="0" w:tplc="FFFFFFFF">
      <w:start w:val="1"/>
      <w:numFmt w:val="bullet"/>
      <w:lvlText w:val=""/>
      <w:legacy w:legacy="1" w:legacySpace="0" w:legacyIndent="283"/>
      <w:lvlJc w:val="left"/>
      <w:pPr>
        <w:ind w:left="283" w:hanging="283"/>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532274"/>
    <w:multiLevelType w:val="multilevel"/>
    <w:tmpl w:val="74CC5760"/>
    <w:lvl w:ilvl="0">
      <w:start w:val="1"/>
      <w:numFmt w:val="decimal"/>
      <w:lvlText w:val="%1"/>
      <w:lvlJc w:val="left"/>
      <w:pPr>
        <w:tabs>
          <w:tab w:val="num" w:pos="0"/>
        </w:tabs>
        <w:ind w:left="0" w:firstLine="0"/>
      </w:pPr>
      <w:rPr>
        <w:rFonts w:ascii="Arial" w:hAnsi="Arial" w:hint="default"/>
        <w:b/>
        <w:i w:val="0"/>
        <w:sz w:val="32"/>
      </w:rPr>
    </w:lvl>
    <w:lvl w:ilvl="1">
      <w:start w:val="1"/>
      <w:numFmt w:val="decimal"/>
      <w:lvlText w:val="%2."/>
      <w:lvlJc w:val="left"/>
      <w:pPr>
        <w:tabs>
          <w:tab w:val="num" w:pos="142"/>
        </w:tabs>
        <w:ind w:left="142"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730610A2"/>
    <w:multiLevelType w:val="hybridMultilevel"/>
    <w:tmpl w:val="B99067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5"/>
  </w:num>
  <w:num w:numId="3">
    <w:abstractNumId w:val="2"/>
  </w:num>
  <w:num w:numId="4">
    <w:abstractNumId w:val="6"/>
  </w:num>
  <w:num w:numId="5">
    <w:abstractNumId w:val="3"/>
  </w:num>
  <w:num w:numId="6">
    <w:abstractNumId w:val="7"/>
  </w:num>
  <w:num w:numId="7">
    <w:abstractNumId w:val="4"/>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63"/>
    <w:rsid w:val="00033D4D"/>
    <w:rsid w:val="000358C0"/>
    <w:rsid w:val="00064315"/>
    <w:rsid w:val="0008609A"/>
    <w:rsid w:val="000A1147"/>
    <w:rsid w:val="000A3325"/>
    <w:rsid w:val="000D0C15"/>
    <w:rsid w:val="000D76CD"/>
    <w:rsid w:val="00101355"/>
    <w:rsid w:val="00105535"/>
    <w:rsid w:val="001110F2"/>
    <w:rsid w:val="00125E5C"/>
    <w:rsid w:val="001623B9"/>
    <w:rsid w:val="001E0414"/>
    <w:rsid w:val="001E40AD"/>
    <w:rsid w:val="002004C3"/>
    <w:rsid w:val="0020430B"/>
    <w:rsid w:val="00215DF2"/>
    <w:rsid w:val="00216E8B"/>
    <w:rsid w:val="00216F34"/>
    <w:rsid w:val="002308A0"/>
    <w:rsid w:val="0028700A"/>
    <w:rsid w:val="002942E4"/>
    <w:rsid w:val="002D2058"/>
    <w:rsid w:val="002E0181"/>
    <w:rsid w:val="002F301E"/>
    <w:rsid w:val="002F55D3"/>
    <w:rsid w:val="00322680"/>
    <w:rsid w:val="00347863"/>
    <w:rsid w:val="0037402A"/>
    <w:rsid w:val="003800FA"/>
    <w:rsid w:val="003A48D6"/>
    <w:rsid w:val="003D2A89"/>
    <w:rsid w:val="00412F7B"/>
    <w:rsid w:val="0042391F"/>
    <w:rsid w:val="004543AB"/>
    <w:rsid w:val="004902E6"/>
    <w:rsid w:val="004A43A9"/>
    <w:rsid w:val="004E2581"/>
    <w:rsid w:val="005036A7"/>
    <w:rsid w:val="00565A22"/>
    <w:rsid w:val="005E4099"/>
    <w:rsid w:val="00610C28"/>
    <w:rsid w:val="00620099"/>
    <w:rsid w:val="006804CB"/>
    <w:rsid w:val="00682489"/>
    <w:rsid w:val="006E66A6"/>
    <w:rsid w:val="00714822"/>
    <w:rsid w:val="0073182D"/>
    <w:rsid w:val="00753927"/>
    <w:rsid w:val="00771133"/>
    <w:rsid w:val="00773A5A"/>
    <w:rsid w:val="00774F02"/>
    <w:rsid w:val="00786B53"/>
    <w:rsid w:val="0078727B"/>
    <w:rsid w:val="00787F63"/>
    <w:rsid w:val="007C2C84"/>
    <w:rsid w:val="007E66C4"/>
    <w:rsid w:val="007F19F3"/>
    <w:rsid w:val="007F6D7B"/>
    <w:rsid w:val="00805E96"/>
    <w:rsid w:val="00832716"/>
    <w:rsid w:val="00841747"/>
    <w:rsid w:val="00862785"/>
    <w:rsid w:val="00867BA0"/>
    <w:rsid w:val="008718C8"/>
    <w:rsid w:val="0087332A"/>
    <w:rsid w:val="00891A65"/>
    <w:rsid w:val="008B3E34"/>
    <w:rsid w:val="008C6AAD"/>
    <w:rsid w:val="008E5D17"/>
    <w:rsid w:val="00924D12"/>
    <w:rsid w:val="009A3238"/>
    <w:rsid w:val="009E16A1"/>
    <w:rsid w:val="009F2F4E"/>
    <w:rsid w:val="009F2F63"/>
    <w:rsid w:val="009F66D3"/>
    <w:rsid w:val="00A66ADD"/>
    <w:rsid w:val="00A716F2"/>
    <w:rsid w:val="00A73595"/>
    <w:rsid w:val="00A814C3"/>
    <w:rsid w:val="00B05A7B"/>
    <w:rsid w:val="00B2269C"/>
    <w:rsid w:val="00B3778B"/>
    <w:rsid w:val="00B44C99"/>
    <w:rsid w:val="00B5472F"/>
    <w:rsid w:val="00BE11BE"/>
    <w:rsid w:val="00C100EA"/>
    <w:rsid w:val="00C27F7A"/>
    <w:rsid w:val="00C41815"/>
    <w:rsid w:val="00C43A2B"/>
    <w:rsid w:val="00CC1A26"/>
    <w:rsid w:val="00CE3094"/>
    <w:rsid w:val="00D13074"/>
    <w:rsid w:val="00D349B8"/>
    <w:rsid w:val="00D36120"/>
    <w:rsid w:val="00D63129"/>
    <w:rsid w:val="00E02017"/>
    <w:rsid w:val="00E11A9F"/>
    <w:rsid w:val="00E11DBA"/>
    <w:rsid w:val="00E243FD"/>
    <w:rsid w:val="00E37761"/>
    <w:rsid w:val="00E610F4"/>
    <w:rsid w:val="00E7634E"/>
    <w:rsid w:val="00E826DA"/>
    <w:rsid w:val="00EA3A86"/>
    <w:rsid w:val="00EA460E"/>
    <w:rsid w:val="00EA586B"/>
    <w:rsid w:val="00F0090C"/>
    <w:rsid w:val="00F434A1"/>
    <w:rsid w:val="00F47297"/>
    <w:rsid w:val="00F54AE4"/>
    <w:rsid w:val="00F6198D"/>
    <w:rsid w:val="00F67A9E"/>
    <w:rsid w:val="00FA73A0"/>
    <w:rsid w:val="00FE7E36"/>
    <w:rsid w:val="00FF2744"/>
    <w:rsid w:val="038B7A0F"/>
    <w:rsid w:val="07E06DD9"/>
    <w:rsid w:val="12B078D6"/>
    <w:rsid w:val="272B3D2C"/>
    <w:rsid w:val="28E747F6"/>
    <w:rsid w:val="2C0C20F1"/>
    <w:rsid w:val="2CC41768"/>
    <w:rsid w:val="312B2826"/>
    <w:rsid w:val="329944B5"/>
    <w:rsid w:val="37323E81"/>
    <w:rsid w:val="410298AC"/>
    <w:rsid w:val="410F3590"/>
    <w:rsid w:val="458B7F36"/>
    <w:rsid w:val="4C281EF0"/>
    <w:rsid w:val="50652801"/>
    <w:rsid w:val="56FA9EEB"/>
    <w:rsid w:val="64628C0D"/>
    <w:rsid w:val="67CF6653"/>
    <w:rsid w:val="6E69A373"/>
    <w:rsid w:val="74BCF9C2"/>
    <w:rsid w:val="7E1C4110"/>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8175"/>
  <w15:chartTrackingRefBased/>
  <w15:docId w15:val="{F25478AE-73AF-420F-A9F4-C2C12B68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uiPriority="39"/>
    <w:lsdException w:name="toc 4" w:uiPriority="39"/>
    <w:lsdException w:name="caption" w:locked="1" w:semiHidden="1" w:unhideWhenUsed="1" w:qFormat="1"/>
    <w:lsdException w:name="Title" w:locked="1" w:qFormat="1"/>
    <w:lsdException w:name="Subtitle" w:locked="1" w:qFormat="1"/>
    <w:lsdException w:name="Hyperlink" w:locked="1" w:uiPriority="99"/>
    <w:lsdException w:name="Strong" w:locked="1" w:uiPriority="22"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val="de-DE" w:eastAsia="en-US"/>
    </w:rPr>
  </w:style>
  <w:style w:type="paragraph" w:styleId="Balk1">
    <w:name w:val="heading 1"/>
    <w:basedOn w:val="Normal"/>
    <w:next w:val="Normal"/>
    <w:link w:val="Balk1Char"/>
    <w:qFormat/>
    <w:pPr>
      <w:keepNext/>
      <w:spacing w:before="240" w:after="60"/>
      <w:outlineLvl w:val="0"/>
    </w:pPr>
    <w:rPr>
      <w:b/>
      <w:kern w:val="28"/>
      <w:sz w:val="28"/>
    </w:rPr>
  </w:style>
  <w:style w:type="paragraph" w:styleId="Balk2">
    <w:name w:val="heading 2"/>
    <w:basedOn w:val="Normal"/>
    <w:next w:val="Normal"/>
    <w:link w:val="Balk2Char"/>
    <w:qFormat/>
    <w:pPr>
      <w:keepNext/>
      <w:spacing w:before="240" w:after="60"/>
      <w:outlineLvl w:val="1"/>
    </w:pPr>
    <w:rPr>
      <w:b/>
      <w:sz w:val="24"/>
    </w:rPr>
  </w:style>
  <w:style w:type="paragraph" w:styleId="Balk3">
    <w:name w:val="heading 3"/>
    <w:basedOn w:val="Normal"/>
    <w:next w:val="Normal"/>
    <w:link w:val="Balk3Char"/>
    <w:qFormat/>
    <w:pPr>
      <w:keepNext/>
      <w:spacing w:before="120" w:after="60"/>
      <w:outlineLvl w:val="2"/>
    </w:pPr>
    <w:rPr>
      <w:b/>
    </w:rPr>
  </w:style>
  <w:style w:type="paragraph" w:styleId="Balk4">
    <w:name w:val="heading 4"/>
    <w:basedOn w:val="Normal"/>
    <w:next w:val="Normal"/>
    <w:link w:val="Balk4Char"/>
    <w:qFormat/>
    <w:pPr>
      <w:keepNext/>
      <w:spacing w:before="240" w:after="60"/>
      <w:outlineLvl w:val="3"/>
    </w:pPr>
  </w:style>
  <w:style w:type="paragraph" w:styleId="Balk5">
    <w:name w:val="heading 5"/>
    <w:basedOn w:val="Normal"/>
    <w:next w:val="Normal"/>
    <w:qFormat/>
    <w:pPr>
      <w:spacing w:before="240" w:after="60"/>
      <w:outlineLvl w:val="4"/>
    </w:pPr>
  </w:style>
  <w:style w:type="paragraph" w:styleId="Balk6">
    <w:name w:val="heading 6"/>
    <w:basedOn w:val="Normal"/>
    <w:next w:val="Normal"/>
    <w:qFormat/>
    <w:pPr>
      <w:spacing w:before="240" w:after="60"/>
      <w:outlineLvl w:val="5"/>
    </w:pPr>
    <w:rPr>
      <w:i/>
    </w:rPr>
  </w:style>
  <w:style w:type="paragraph" w:styleId="Balk7">
    <w:name w:val="heading 7"/>
    <w:basedOn w:val="Normal"/>
    <w:next w:val="Normal"/>
    <w:qFormat/>
    <w:pPr>
      <w:spacing w:before="240" w:after="60"/>
      <w:outlineLvl w:val="6"/>
    </w:pPr>
    <w:rPr>
      <w:sz w:val="20"/>
    </w:rPr>
  </w:style>
  <w:style w:type="paragraph" w:styleId="Balk8">
    <w:name w:val="heading 8"/>
    <w:basedOn w:val="Normal"/>
    <w:next w:val="Normal"/>
    <w:qFormat/>
    <w:pPr>
      <w:spacing w:before="240" w:after="60"/>
      <w:outlineLvl w:val="7"/>
    </w:pPr>
    <w:rPr>
      <w:i/>
      <w:sz w:val="20"/>
    </w:rPr>
  </w:style>
  <w:style w:type="paragraph" w:styleId="Balk9">
    <w:name w:val="heading 9"/>
    <w:basedOn w:val="Normal"/>
    <w:next w:val="Normal"/>
    <w:qFormat/>
    <w:pPr>
      <w:spacing w:before="240" w:after="60"/>
      <w:outlineLvl w:val="8"/>
    </w:pPr>
    <w:rPr>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pBdr>
        <w:bottom w:val="single" w:sz="6" w:space="1" w:color="auto"/>
      </w:pBdr>
      <w:tabs>
        <w:tab w:val="right" w:pos="9639"/>
      </w:tabs>
      <w:spacing w:after="240"/>
    </w:pPr>
    <w:rPr>
      <w:sz w:val="20"/>
    </w:rPr>
  </w:style>
  <w:style w:type="paragraph" w:styleId="AltBilgi">
    <w:name w:val="footer"/>
    <w:basedOn w:val="Normal"/>
    <w:link w:val="AltBilgiChar"/>
    <w:pPr>
      <w:pBdr>
        <w:top w:val="single" w:sz="6" w:space="1" w:color="auto"/>
      </w:pBdr>
      <w:tabs>
        <w:tab w:val="right" w:pos="9639"/>
      </w:tabs>
    </w:pPr>
    <w:rPr>
      <w:sz w:val="20"/>
    </w:rPr>
  </w:style>
  <w:style w:type="paragraph" w:styleId="T2">
    <w:name w:val="toc 2"/>
    <w:basedOn w:val="Normal"/>
    <w:next w:val="Normal"/>
    <w:uiPriority w:val="39"/>
    <w:pPr>
      <w:tabs>
        <w:tab w:val="right" w:leader="dot" w:pos="9639"/>
      </w:tabs>
      <w:spacing w:before="60" w:after="60"/>
      <w:ind w:left="284"/>
    </w:pPr>
  </w:style>
  <w:style w:type="paragraph" w:styleId="T3">
    <w:name w:val="toc 3"/>
    <w:basedOn w:val="Normal"/>
    <w:next w:val="Normal"/>
    <w:uiPriority w:val="39"/>
    <w:pPr>
      <w:tabs>
        <w:tab w:val="right" w:leader="dot" w:pos="9639"/>
      </w:tabs>
      <w:ind w:left="425"/>
    </w:pPr>
  </w:style>
  <w:style w:type="paragraph" w:styleId="T1">
    <w:name w:val="toc 1"/>
    <w:basedOn w:val="Normal"/>
    <w:next w:val="Normal"/>
    <w:uiPriority w:val="39"/>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link w:val="KommentierterInhaltZchn"/>
    <w:rPr>
      <w:i/>
      <w:color w:val="0000FF"/>
    </w:rPr>
  </w:style>
  <w:style w:type="paragraph" w:styleId="T4">
    <w:name w:val="toc 4"/>
    <w:basedOn w:val="Normal"/>
    <w:next w:val="Normal"/>
    <w:uiPriority w:val="39"/>
    <w:pPr>
      <w:tabs>
        <w:tab w:val="right" w:leader="dot" w:pos="9639"/>
      </w:tabs>
      <w:ind w:left="660"/>
    </w:pPr>
  </w:style>
  <w:style w:type="paragraph" w:styleId="T5">
    <w:name w:val="toc 5"/>
    <w:basedOn w:val="Normal"/>
    <w:next w:val="Normal"/>
    <w:semiHidden/>
    <w:pPr>
      <w:tabs>
        <w:tab w:val="right" w:leader="dot" w:pos="9639"/>
      </w:tabs>
      <w:ind w:left="880"/>
    </w:pPr>
  </w:style>
  <w:style w:type="paragraph" w:styleId="T6">
    <w:name w:val="toc 6"/>
    <w:basedOn w:val="Normal"/>
    <w:next w:val="Normal"/>
    <w:semiHidden/>
    <w:pPr>
      <w:tabs>
        <w:tab w:val="right" w:leader="dot" w:pos="9639"/>
      </w:tabs>
      <w:ind w:left="1100"/>
    </w:pPr>
  </w:style>
  <w:style w:type="paragraph" w:styleId="T7">
    <w:name w:val="toc 7"/>
    <w:basedOn w:val="Normal"/>
    <w:next w:val="Normal"/>
    <w:semiHidden/>
    <w:pPr>
      <w:tabs>
        <w:tab w:val="right" w:leader="dot" w:pos="9639"/>
      </w:tabs>
      <w:ind w:left="1320"/>
    </w:pPr>
  </w:style>
  <w:style w:type="paragraph" w:styleId="T8">
    <w:name w:val="toc 8"/>
    <w:basedOn w:val="Normal"/>
    <w:next w:val="Normal"/>
    <w:semiHidden/>
    <w:pPr>
      <w:tabs>
        <w:tab w:val="right" w:leader="dot" w:pos="9639"/>
      </w:tabs>
      <w:ind w:left="1540"/>
    </w:pPr>
  </w:style>
  <w:style w:type="paragraph" w:styleId="T9">
    <w:name w:val="toc 9"/>
    <w:basedOn w:val="Normal"/>
    <w:next w:val="Normal"/>
    <w:semiHidden/>
    <w:pPr>
      <w:tabs>
        <w:tab w:val="right" w:leader="dot" w:pos="9639"/>
      </w:tabs>
      <w:ind w:left="1760"/>
    </w:pPr>
  </w:style>
  <w:style w:type="character" w:styleId="Vurgu">
    <w:name w:val="Emphasis"/>
    <w:qFormat/>
    <w:rPr>
      <w:rFonts w:cs="Times New Roman"/>
      <w:i/>
      <w:iCs/>
    </w:rPr>
  </w:style>
  <w:style w:type="paragraph" w:customStyle="1" w:styleId="Version">
    <w:name w:val="Version"/>
    <w:basedOn w:val="Normal"/>
    <w:pPr>
      <w:widowControl w:val="0"/>
      <w:spacing w:before="120" w:after="120"/>
    </w:pPr>
    <w:rPr>
      <w:sz w:val="36"/>
    </w:rPr>
  </w:style>
  <w:style w:type="paragraph" w:customStyle="1" w:styleId="Projekt">
    <w:name w:val="Projekt"/>
    <w:basedOn w:val="Normal"/>
    <w:link w:val="ProjektZchn"/>
    <w:pPr>
      <w:widowControl w:val="0"/>
      <w:spacing w:before="120" w:after="120"/>
    </w:pPr>
    <w:rPr>
      <w:sz w:val="3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GB"/>
    </w:rPr>
  </w:style>
  <w:style w:type="character" w:styleId="Gl">
    <w:name w:val="Strong"/>
    <w:uiPriority w:val="22"/>
    <w:qFormat/>
    <w:rPr>
      <w:rFonts w:cs="Times New Roman"/>
      <w:b/>
      <w:bCs/>
    </w:rPr>
  </w:style>
  <w:style w:type="character" w:styleId="Kpr">
    <w:name w:val="Hyperlink"/>
    <w:uiPriority w:val="99"/>
    <w:rPr>
      <w:rFonts w:cs="Times New Roman"/>
      <w:color w:val="0000FF"/>
      <w:u w:val="single"/>
    </w:rPr>
  </w:style>
  <w:style w:type="paragraph" w:styleId="GvdeMetni">
    <w:name w:val="Body Text"/>
    <w:basedOn w:val="Normal"/>
    <w:pPr>
      <w:spacing w:before="60" w:after="60"/>
    </w:pPr>
    <w:rPr>
      <w:b/>
    </w:rPr>
  </w:style>
  <w:style w:type="paragraph" w:styleId="BalonMetni">
    <w:name w:val="Balloon Text"/>
    <w:basedOn w:val="Normal"/>
    <w:link w:val="BalonMetniChar"/>
    <w:rPr>
      <w:rFonts w:ascii="Tahoma" w:hAnsi="Tahoma" w:cs="Tahoma"/>
      <w:sz w:val="16"/>
      <w:szCs w:val="16"/>
    </w:rPr>
  </w:style>
  <w:style w:type="character" w:customStyle="1" w:styleId="BalonMetniChar">
    <w:name w:val="Balon Metni Char"/>
    <w:link w:val="BalonMetni"/>
    <w:locked/>
    <w:rPr>
      <w:rFonts w:ascii="Tahoma" w:hAnsi="Tahoma" w:cs="Tahoma"/>
      <w:sz w:val="16"/>
      <w:szCs w:val="16"/>
      <w:lang w:val="de-DE" w:eastAsia="en-US"/>
    </w:rPr>
  </w:style>
  <w:style w:type="paragraph" w:customStyle="1" w:styleId="ListParagraph1">
    <w:name w:val="List Paragraph1"/>
    <w:basedOn w:val="Normal"/>
    <w:pPr>
      <w:ind w:left="720"/>
      <w:contextualSpacing/>
    </w:pPr>
  </w:style>
  <w:style w:type="paragraph" w:customStyle="1" w:styleId="FliesstextTabelle">
    <w:name w:val="Fliesstext_Tabelle"/>
    <w:pPr>
      <w:ind w:left="113" w:right="113"/>
    </w:pPr>
    <w:rPr>
      <w:rFonts w:ascii="Arial" w:eastAsia="Arial Unicode MS" w:hAnsi="Arial" w:cs="Arial"/>
      <w:color w:val="000000"/>
      <w:szCs w:val="18"/>
      <w:lang w:val="en-US" w:eastAsia="en-US"/>
    </w:rPr>
  </w:style>
  <w:style w:type="paragraph" w:customStyle="1" w:styleId="FliesstextTabellefett">
    <w:name w:val="Fliesstext_Tabelle_fett_"/>
    <w:basedOn w:val="Normal"/>
    <w:pPr>
      <w:spacing w:after="100" w:afterAutospacing="1"/>
      <w:ind w:left="113" w:right="113"/>
    </w:pPr>
    <w:rPr>
      <w:rFonts w:eastAsia="Arial Unicode MS" w:cs="Arial"/>
      <w:b/>
      <w:bCs/>
      <w:color w:val="000000"/>
      <w:sz w:val="20"/>
      <w:szCs w:val="18"/>
    </w:rPr>
  </w:style>
  <w:style w:type="character" w:customStyle="1" w:styleId="KommentierterInhaltZchn">
    <w:name w:val="Kommentierter Inhalt Zchn"/>
    <w:link w:val="KommentierterInhalt"/>
    <w:rPr>
      <w:rFonts w:ascii="Arial" w:hAnsi="Arial"/>
      <w:i/>
      <w:color w:val="0000FF"/>
      <w:sz w:val="22"/>
      <w:lang w:val="de-DE" w:eastAsia="en-US" w:bidi="ar-SA"/>
    </w:rPr>
  </w:style>
  <w:style w:type="character" w:customStyle="1" w:styleId="Balk4Char">
    <w:name w:val="Başlık 4 Char"/>
    <w:link w:val="Balk4"/>
    <w:rPr>
      <w:rFonts w:ascii="Arial" w:hAnsi="Arial"/>
      <w:sz w:val="22"/>
      <w:lang w:val="de-DE" w:eastAsia="en-US" w:bidi="ar-SA"/>
    </w:rPr>
  </w:style>
  <w:style w:type="character" w:customStyle="1" w:styleId="Balk3Char">
    <w:name w:val="Başlık 3 Char"/>
    <w:link w:val="Balk3"/>
    <w:rPr>
      <w:rFonts w:ascii="Arial" w:hAnsi="Arial"/>
      <w:b/>
      <w:sz w:val="22"/>
      <w:lang w:val="de-DE" w:eastAsia="en-US" w:bidi="ar-SA"/>
    </w:rPr>
  </w:style>
  <w:style w:type="character" w:customStyle="1" w:styleId="Balk2Char">
    <w:name w:val="Başlık 2 Char"/>
    <w:link w:val="Balk2"/>
    <w:rPr>
      <w:rFonts w:ascii="Arial" w:hAnsi="Arial"/>
      <w:b/>
      <w:sz w:val="24"/>
      <w:lang w:val="de-DE" w:eastAsia="en-US" w:bidi="ar-SA"/>
    </w:rPr>
  </w:style>
  <w:style w:type="character" w:customStyle="1" w:styleId="AltBilgiChar">
    <w:name w:val="Alt Bilgi Char"/>
    <w:link w:val="AltBilgi"/>
    <w:semiHidden/>
    <w:locked/>
    <w:rPr>
      <w:rFonts w:ascii="Arial" w:hAnsi="Arial"/>
      <w:lang w:val="de-DE" w:eastAsia="en-US" w:bidi="ar-SA"/>
    </w:rPr>
  </w:style>
  <w:style w:type="paragraph" w:customStyle="1" w:styleId="IS-Klasse">
    <w:name w:val="IS-Klasse"/>
    <w:basedOn w:val="Normal"/>
    <w:qFormat/>
    <w:pPr>
      <w:tabs>
        <w:tab w:val="left" w:pos="6946"/>
      </w:tabs>
      <w:spacing w:before="57"/>
      <w:jc w:val="right"/>
    </w:pPr>
    <w:rPr>
      <w:b/>
      <w:szCs w:val="24"/>
    </w:rPr>
  </w:style>
  <w:style w:type="paragraph" w:customStyle="1" w:styleId="Version0">
    <w:name w:val="Version_"/>
    <w:basedOn w:val="Projekt"/>
    <w:link w:val="VersionZchn"/>
    <w:qFormat/>
    <w:rPr>
      <w:color w:val="0000FF"/>
      <w:szCs w:val="36"/>
    </w:rPr>
  </w:style>
  <w:style w:type="character" w:customStyle="1" w:styleId="Balk1Char">
    <w:name w:val="Başlık 1 Char"/>
    <w:link w:val="Balk1"/>
    <w:rsid w:val="00105535"/>
    <w:rPr>
      <w:rFonts w:ascii="Arial" w:hAnsi="Arial"/>
      <w:b/>
      <w:kern w:val="28"/>
      <w:sz w:val="28"/>
      <w:lang w:val="de-DE" w:eastAsia="en-US"/>
    </w:rPr>
  </w:style>
  <w:style w:type="character" w:customStyle="1" w:styleId="ProjektZchn">
    <w:name w:val="Projekt Zchn"/>
    <w:link w:val="Projekt"/>
    <w:rPr>
      <w:rFonts w:ascii="Arial" w:hAnsi="Arial"/>
      <w:sz w:val="36"/>
      <w:lang w:eastAsia="en-US"/>
    </w:rPr>
  </w:style>
  <w:style w:type="character" w:customStyle="1" w:styleId="VersionZchn">
    <w:name w:val="Version_ Zchn"/>
    <w:basedOn w:val="ProjektZchn"/>
    <w:link w:val="Version0"/>
    <w:rPr>
      <w:rFonts w:ascii="Arial" w:hAnsi="Arial"/>
      <w:sz w:val="36"/>
      <w:lang w:eastAsia="en-US"/>
    </w:rPr>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D349B8"/>
    <w:pPr>
      <w:ind w:left="720"/>
      <w:contextualSpacing/>
    </w:pPr>
  </w:style>
  <w:style w:type="character" w:styleId="zmlenmeyenBahsetme">
    <w:name w:val="Unresolved Mention"/>
    <w:basedOn w:val="VarsaylanParagrafYazTipi"/>
    <w:uiPriority w:val="99"/>
    <w:semiHidden/>
    <w:unhideWhenUsed/>
    <w:rsid w:val="001E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299265689">
      <w:bodyDiv w:val="1"/>
      <w:marLeft w:val="0"/>
      <w:marRight w:val="0"/>
      <w:marTop w:val="0"/>
      <w:marBottom w:val="0"/>
      <w:divBdr>
        <w:top w:val="none" w:sz="0" w:space="0" w:color="auto"/>
        <w:left w:val="none" w:sz="0" w:space="0" w:color="auto"/>
        <w:bottom w:val="none" w:sz="0" w:space="0" w:color="auto"/>
        <w:right w:val="none" w:sz="0" w:space="0" w:color="auto"/>
      </w:divBdr>
      <w:divsChild>
        <w:div w:id="681207612">
          <w:marLeft w:val="0"/>
          <w:marRight w:val="0"/>
          <w:marTop w:val="0"/>
          <w:marBottom w:val="0"/>
          <w:divBdr>
            <w:top w:val="none" w:sz="0" w:space="0" w:color="auto"/>
            <w:left w:val="none" w:sz="0" w:space="0" w:color="auto"/>
            <w:bottom w:val="none" w:sz="0" w:space="0" w:color="auto"/>
            <w:right w:val="none" w:sz="0" w:space="0" w:color="auto"/>
          </w:divBdr>
          <w:divsChild>
            <w:div w:id="932979148">
              <w:marLeft w:val="0"/>
              <w:marRight w:val="0"/>
              <w:marTop w:val="0"/>
              <w:marBottom w:val="0"/>
              <w:divBdr>
                <w:top w:val="none" w:sz="0" w:space="0" w:color="auto"/>
                <w:left w:val="none" w:sz="0" w:space="0" w:color="auto"/>
                <w:bottom w:val="none" w:sz="0" w:space="0" w:color="auto"/>
                <w:right w:val="none" w:sz="0" w:space="0" w:color="auto"/>
              </w:divBdr>
              <w:divsChild>
                <w:div w:id="6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661">
      <w:bodyDiv w:val="1"/>
      <w:marLeft w:val="0"/>
      <w:marRight w:val="0"/>
      <w:marTop w:val="0"/>
      <w:marBottom w:val="0"/>
      <w:divBdr>
        <w:top w:val="none" w:sz="0" w:space="0" w:color="auto"/>
        <w:left w:val="none" w:sz="0" w:space="0" w:color="auto"/>
        <w:bottom w:val="none" w:sz="0" w:space="0" w:color="auto"/>
        <w:right w:val="none" w:sz="0" w:space="0" w:color="auto"/>
      </w:divBdr>
    </w:div>
    <w:div w:id="1278567361">
      <w:bodyDiv w:val="1"/>
      <w:marLeft w:val="0"/>
      <w:marRight w:val="0"/>
      <w:marTop w:val="0"/>
      <w:marBottom w:val="0"/>
      <w:divBdr>
        <w:top w:val="none" w:sz="0" w:space="0" w:color="auto"/>
        <w:left w:val="none" w:sz="0" w:space="0" w:color="auto"/>
        <w:bottom w:val="none" w:sz="0" w:space="0" w:color="auto"/>
        <w:right w:val="none" w:sz="0" w:space="0" w:color="auto"/>
      </w:divBdr>
      <w:divsChild>
        <w:div w:id="1813792695">
          <w:marLeft w:val="0"/>
          <w:marRight w:val="0"/>
          <w:marTop w:val="0"/>
          <w:marBottom w:val="0"/>
          <w:divBdr>
            <w:top w:val="none" w:sz="0" w:space="0" w:color="auto"/>
            <w:left w:val="none" w:sz="0" w:space="0" w:color="auto"/>
            <w:bottom w:val="none" w:sz="0" w:space="0" w:color="auto"/>
            <w:right w:val="none" w:sz="0" w:space="0" w:color="auto"/>
          </w:divBdr>
          <w:divsChild>
            <w:div w:id="298070676">
              <w:marLeft w:val="0"/>
              <w:marRight w:val="0"/>
              <w:marTop w:val="0"/>
              <w:marBottom w:val="0"/>
              <w:divBdr>
                <w:top w:val="none" w:sz="0" w:space="0" w:color="auto"/>
                <w:left w:val="none" w:sz="0" w:space="0" w:color="auto"/>
                <w:bottom w:val="none" w:sz="0" w:space="0" w:color="auto"/>
                <w:right w:val="none" w:sz="0" w:space="0" w:color="auto"/>
              </w:divBdr>
              <w:divsChild>
                <w:div w:id="12111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170503013@stud.tau.edu.tr"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RODUKT\TEMPLATE\SEMD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3030-5AF1-41F3-82B0-EF1490CB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SEMDOK</Template>
  <TotalTime>1452</TotalTime>
  <Pages>17</Pages>
  <Words>2751</Words>
  <Characters>15684</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Grobspezifikation</vt:lpstr>
    </vt:vector>
  </TitlesOfParts>
  <Manager>Ömer Karacan</Manager>
  <Company>Siemens AG</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Grobspezifikation</dc:title>
  <dc:subject/>
  <dc:creator>berat</dc:creator>
  <cp:keywords/>
  <dc:description/>
  <cp:lastModifiedBy>ege uzma</cp:lastModifiedBy>
  <cp:revision>50</cp:revision>
  <cp:lastPrinted>1998-02-13T23:07:00Z</cp:lastPrinted>
  <dcterms:created xsi:type="dcterms:W3CDTF">2020-10-12T15:03:00Z</dcterms:created>
  <dcterms:modified xsi:type="dcterms:W3CDTF">2021-01-08T21:55:00Z</dcterms:modified>
</cp:coreProperties>
</file>